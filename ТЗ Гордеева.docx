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CDA10E" w14:textId="2048430B" w:rsidR="00990EAC" w:rsidRDefault="00990EAC" w:rsidP="00E568CE">
      <w:pPr>
        <w:ind w:firstLine="0"/>
        <w:rPr>
          <w:noProof/>
        </w:rPr>
      </w:pPr>
    </w:p>
    <w:tbl>
      <w:tblPr>
        <w:tblpPr w:leftFromText="180" w:rightFromText="180" w:vertAnchor="text" w:horzAnchor="margin" w:tblpXSpec="right" w:tblpY="-727"/>
        <w:tblW w:w="10172" w:type="dxa"/>
        <w:tblLook w:val="00A0" w:firstRow="1" w:lastRow="0" w:firstColumn="1" w:lastColumn="0" w:noHBand="0" w:noVBand="0"/>
      </w:tblPr>
      <w:tblGrid>
        <w:gridCol w:w="4821"/>
        <w:gridCol w:w="1162"/>
        <w:gridCol w:w="4189"/>
      </w:tblGrid>
      <w:tr w:rsidR="00035A26" w14:paraId="171EF3DA" w14:textId="77777777" w:rsidTr="00990EAC">
        <w:tc>
          <w:tcPr>
            <w:tcW w:w="4821" w:type="dxa"/>
          </w:tcPr>
          <w:p w14:paraId="78A88FFE" w14:textId="77777777" w:rsidR="00990EAC" w:rsidRPr="00646136" w:rsidRDefault="00990EAC" w:rsidP="00A6518F">
            <w:pPr>
              <w:ind w:firstLine="0"/>
            </w:pPr>
            <w:r>
              <w:t>СОГЛАСОВАНО</w:t>
            </w:r>
          </w:p>
        </w:tc>
        <w:tc>
          <w:tcPr>
            <w:tcW w:w="1162" w:type="dxa"/>
          </w:tcPr>
          <w:p w14:paraId="75A8F17D" w14:textId="77777777" w:rsidR="00990EAC" w:rsidRPr="00646136" w:rsidRDefault="00990EAC" w:rsidP="00990EAC">
            <w:pPr>
              <w:suppressAutoHyphens/>
              <w:jc w:val="center"/>
              <w:rPr>
                <w:rFonts w:eastAsia="Times New Roman" w:cs="Times New Roman"/>
                <w:i/>
                <w:iCs/>
                <w:szCs w:val="24"/>
              </w:rPr>
            </w:pPr>
          </w:p>
        </w:tc>
        <w:tc>
          <w:tcPr>
            <w:tcW w:w="4189" w:type="dxa"/>
          </w:tcPr>
          <w:p w14:paraId="6D45501A" w14:textId="77777777" w:rsidR="00990EAC" w:rsidRPr="00646136" w:rsidRDefault="00990EAC" w:rsidP="00A6518F">
            <w:pPr>
              <w:ind w:firstLine="0"/>
            </w:pPr>
            <w:r w:rsidRPr="00646136">
              <w:t>УТВЕРЖДАЮ</w:t>
            </w:r>
          </w:p>
        </w:tc>
      </w:tr>
      <w:tr w:rsidR="00035A26" w14:paraId="601542A4" w14:textId="77777777" w:rsidTr="00990EAC">
        <w:trPr>
          <w:trHeight w:val="2047"/>
        </w:trPr>
        <w:tc>
          <w:tcPr>
            <w:tcW w:w="4821" w:type="dxa"/>
            <w:hideMark/>
          </w:tcPr>
          <w:p w14:paraId="197DB628" w14:textId="6DEF5211" w:rsidR="00990EAC" w:rsidRPr="00646136" w:rsidRDefault="00BF1AC1" w:rsidP="00A6518F">
            <w:pPr>
              <w:ind w:firstLine="0"/>
            </w:pPr>
            <w:r>
              <w:t>Преподаватель по разработке ТЗ</w:t>
            </w:r>
          </w:p>
          <w:p w14:paraId="06C1ECB5" w14:textId="190A6998" w:rsidR="00990EAC" w:rsidRPr="00F76EBD" w:rsidRDefault="00990EAC" w:rsidP="00A6518F">
            <w:pPr>
              <w:ind w:firstLine="0"/>
            </w:pPr>
            <w:r w:rsidRPr="00646136">
              <w:t>________________</w:t>
            </w:r>
            <w:r w:rsidR="00FD0C4A">
              <w:t xml:space="preserve"> </w:t>
            </w:r>
            <w:r w:rsidR="00BF1AC1">
              <w:t>Ржаникова Е.Д.</w:t>
            </w:r>
          </w:p>
          <w:p w14:paraId="58A29CDE" w14:textId="409B2D6F" w:rsidR="00990EAC" w:rsidRPr="00646136" w:rsidRDefault="00D31A36" w:rsidP="00A6518F">
            <w:pPr>
              <w:ind w:firstLine="0"/>
            </w:pPr>
            <w:r>
              <w:t>«____» _____________ 20__</w:t>
            </w:r>
            <w:r w:rsidR="00990EAC" w:rsidRPr="00646136">
              <w:t> г.</w:t>
            </w:r>
          </w:p>
          <w:p w14:paraId="7168C491" w14:textId="77777777" w:rsidR="00990EAC" w:rsidRPr="00646136" w:rsidRDefault="00990EAC" w:rsidP="00A6518F">
            <w:pPr>
              <w:ind w:firstLine="0"/>
              <w:rPr>
                <w:sz w:val="16"/>
                <w:szCs w:val="16"/>
              </w:rPr>
            </w:pPr>
            <w:r w:rsidRPr="00646136">
              <w:rPr>
                <w:sz w:val="16"/>
                <w:szCs w:val="16"/>
              </w:rPr>
              <w:t>М.П.</w:t>
            </w:r>
          </w:p>
        </w:tc>
        <w:tc>
          <w:tcPr>
            <w:tcW w:w="1162" w:type="dxa"/>
          </w:tcPr>
          <w:p w14:paraId="5B49D94C" w14:textId="77777777" w:rsidR="00990EAC" w:rsidRPr="00646136" w:rsidRDefault="00990EAC" w:rsidP="00990EAC">
            <w:pPr>
              <w:suppressAutoHyphens/>
              <w:jc w:val="center"/>
              <w:rPr>
                <w:rFonts w:eastAsia="Times New Roman" w:cs="Times New Roman"/>
                <w:i/>
                <w:iCs/>
                <w:szCs w:val="24"/>
              </w:rPr>
            </w:pPr>
          </w:p>
        </w:tc>
        <w:tc>
          <w:tcPr>
            <w:tcW w:w="4189" w:type="dxa"/>
            <w:hideMark/>
          </w:tcPr>
          <w:p w14:paraId="27E7F7E5" w14:textId="340BDE2F" w:rsidR="00990EAC" w:rsidRPr="00646136" w:rsidRDefault="00DC5FE1" w:rsidP="00A6518F">
            <w:pPr>
              <w:ind w:firstLine="0"/>
            </w:pPr>
            <w:r>
              <w:t>Руководитель</w:t>
            </w:r>
          </w:p>
          <w:p w14:paraId="091DDD7E" w14:textId="243212A8" w:rsidR="00990EAC" w:rsidRPr="00646136" w:rsidRDefault="00990EAC" w:rsidP="00A6518F">
            <w:pPr>
              <w:ind w:firstLine="0"/>
            </w:pPr>
            <w:r w:rsidRPr="00646136">
              <w:t>________________</w:t>
            </w:r>
            <w:r w:rsidR="00FD0C4A">
              <w:t xml:space="preserve"> Чистяков Г.А.</w:t>
            </w:r>
          </w:p>
          <w:p w14:paraId="59C6E152" w14:textId="64A319A7" w:rsidR="00990EAC" w:rsidRPr="00646136" w:rsidRDefault="00D31A36" w:rsidP="00A6518F">
            <w:pPr>
              <w:ind w:firstLine="0"/>
            </w:pPr>
            <w:r>
              <w:t>«____» _____________ 20__</w:t>
            </w:r>
            <w:r w:rsidR="00990EAC" w:rsidRPr="00646136">
              <w:t> г.</w:t>
            </w:r>
          </w:p>
          <w:p w14:paraId="3DBEE99F" w14:textId="77777777" w:rsidR="00990EAC" w:rsidRPr="00646136" w:rsidRDefault="00990EAC" w:rsidP="00A6518F">
            <w:pPr>
              <w:ind w:firstLine="0"/>
              <w:rPr>
                <w:sz w:val="16"/>
              </w:rPr>
            </w:pPr>
            <w:r w:rsidRPr="00646136">
              <w:rPr>
                <w:sz w:val="16"/>
                <w:szCs w:val="16"/>
              </w:rPr>
              <w:t>М.П.</w:t>
            </w:r>
          </w:p>
        </w:tc>
      </w:tr>
    </w:tbl>
    <w:p w14:paraId="2AAA6B2A" w14:textId="77777777" w:rsidR="00990EAC" w:rsidRPr="00646136" w:rsidRDefault="00990EAC" w:rsidP="00EA6493">
      <w:pPr>
        <w:rPr>
          <w:noProof/>
        </w:rPr>
      </w:pPr>
    </w:p>
    <w:p w14:paraId="66DDFF13" w14:textId="77777777" w:rsidR="00990EAC" w:rsidRPr="00646136" w:rsidRDefault="00990EAC" w:rsidP="00990EAC"/>
    <w:p w14:paraId="6D8F6D6B" w14:textId="77777777" w:rsidR="00990EAC" w:rsidRPr="00646136" w:rsidRDefault="00990EAC" w:rsidP="00990EAC"/>
    <w:p w14:paraId="326582D4" w14:textId="6E9C214C" w:rsidR="00990EAC" w:rsidRPr="00646136" w:rsidRDefault="00A6518F" w:rsidP="00A6518F">
      <w:pPr>
        <w:pStyle w:val="vguxTitleDocName"/>
      </w:pPr>
      <w:r>
        <w:rPr>
          <w:lang w:val="ru-RU"/>
        </w:rPr>
        <w:t>ТЕХНИЧЕСКОЕ ЗАДАНИЕ</w:t>
      </w:r>
    </w:p>
    <w:p w14:paraId="0A9957D8" w14:textId="70212D17" w:rsidR="0013162A" w:rsidRDefault="00990EAC" w:rsidP="0013162A">
      <w:pPr>
        <w:ind w:firstLine="0"/>
        <w:jc w:val="center"/>
      </w:pPr>
      <w:r w:rsidRPr="00646136">
        <w:t xml:space="preserve">на </w:t>
      </w:r>
      <w:r w:rsidR="00F2337D">
        <w:t>разработку</w:t>
      </w:r>
    </w:p>
    <w:p w14:paraId="1AC91821" w14:textId="0E44BA0A" w:rsidR="00990EAC" w:rsidRPr="00646136" w:rsidRDefault="003D3E93" w:rsidP="0013162A">
      <w:pPr>
        <w:ind w:firstLine="0"/>
        <w:jc w:val="center"/>
      </w:pPr>
      <w:r>
        <w:t>__________________</w:t>
      </w:r>
      <w:r w:rsidR="00EA5EFD">
        <w:t>____</w:t>
      </w:r>
      <w:r w:rsidR="00A60D90">
        <w:t>и</w:t>
      </w:r>
      <w:r w:rsidR="00347071">
        <w:t>гры «</w:t>
      </w:r>
      <w:r w:rsidR="00BF1AC1">
        <w:t>Собери пазл</w:t>
      </w:r>
      <w:r w:rsidR="00347071">
        <w:t>»</w:t>
      </w:r>
      <w:r>
        <w:t>______________________</w:t>
      </w:r>
    </w:p>
    <w:p w14:paraId="2FAF6D5A" w14:textId="77777777" w:rsidR="00990EAC" w:rsidRPr="00646136" w:rsidRDefault="00990EAC" w:rsidP="00303DC8"/>
    <w:p w14:paraId="7802D47B" w14:textId="77777777" w:rsidR="00990EAC" w:rsidRPr="00646136" w:rsidRDefault="00990EAC" w:rsidP="00303DC8"/>
    <w:tbl>
      <w:tblPr>
        <w:tblW w:w="10172" w:type="dxa"/>
        <w:tblInd w:w="-318" w:type="dxa"/>
        <w:tblLook w:val="00A0" w:firstRow="1" w:lastRow="0" w:firstColumn="1" w:lastColumn="0" w:noHBand="0" w:noVBand="0"/>
      </w:tblPr>
      <w:tblGrid>
        <w:gridCol w:w="4821"/>
        <w:gridCol w:w="1134"/>
        <w:gridCol w:w="4217"/>
      </w:tblGrid>
      <w:tr w:rsidR="00035A26" w14:paraId="6C30B23A" w14:textId="77777777" w:rsidTr="003E22A5">
        <w:tc>
          <w:tcPr>
            <w:tcW w:w="4821" w:type="dxa"/>
          </w:tcPr>
          <w:p w14:paraId="1F9E7B21" w14:textId="77777777" w:rsidR="00990EAC" w:rsidRPr="00646136" w:rsidRDefault="00990EAC" w:rsidP="0013162A">
            <w:pPr>
              <w:ind w:firstLine="0"/>
            </w:pPr>
            <w:r w:rsidRPr="00646136">
              <w:t>СОГЛАСОВАНО</w:t>
            </w:r>
          </w:p>
        </w:tc>
        <w:tc>
          <w:tcPr>
            <w:tcW w:w="1134" w:type="dxa"/>
          </w:tcPr>
          <w:p w14:paraId="1DE671FD" w14:textId="77777777" w:rsidR="00990EAC" w:rsidRPr="00646136" w:rsidRDefault="00990EAC" w:rsidP="00990EAC">
            <w:pPr>
              <w:suppressAutoHyphens/>
              <w:jc w:val="center"/>
              <w:rPr>
                <w:rFonts w:eastAsia="Times New Roman" w:cs="Times New Roman"/>
                <w:i/>
                <w:iCs/>
                <w:szCs w:val="24"/>
              </w:rPr>
            </w:pPr>
          </w:p>
        </w:tc>
        <w:tc>
          <w:tcPr>
            <w:tcW w:w="4217" w:type="dxa"/>
          </w:tcPr>
          <w:p w14:paraId="2CAFB7F3" w14:textId="77777777" w:rsidR="00990EAC" w:rsidRPr="00646136" w:rsidRDefault="00990EAC" w:rsidP="0013162A">
            <w:pPr>
              <w:ind w:firstLine="0"/>
            </w:pPr>
            <w:r w:rsidRPr="00646136">
              <w:t>СОГЛАСОВАНО</w:t>
            </w:r>
          </w:p>
        </w:tc>
      </w:tr>
      <w:tr w:rsidR="00DB67CB" w14:paraId="6E79C311" w14:textId="77777777" w:rsidTr="003E22A5">
        <w:trPr>
          <w:trHeight w:val="1713"/>
        </w:trPr>
        <w:tc>
          <w:tcPr>
            <w:tcW w:w="4821" w:type="dxa"/>
            <w:hideMark/>
          </w:tcPr>
          <w:p w14:paraId="2FFD1A4A" w14:textId="7D6F98C4" w:rsidR="00DB67CB" w:rsidRPr="00646136" w:rsidRDefault="002502BF" w:rsidP="0013162A">
            <w:pPr>
              <w:ind w:firstLine="0"/>
            </w:pPr>
            <w:r>
              <w:t>Колледж ВятГУ</w:t>
            </w:r>
          </w:p>
          <w:p w14:paraId="1BE65011" w14:textId="49553297" w:rsidR="00DB67CB" w:rsidRPr="00646136" w:rsidRDefault="00DB67CB" w:rsidP="0013162A">
            <w:pPr>
              <w:ind w:firstLine="0"/>
            </w:pPr>
            <w:r w:rsidRPr="00646136">
              <w:t>________________</w:t>
            </w:r>
            <w:r w:rsidR="00FD0C4A">
              <w:t xml:space="preserve"> </w:t>
            </w:r>
            <w:r w:rsidR="00BF1AC1">
              <w:t>Гордеева В.Д.</w:t>
            </w:r>
          </w:p>
          <w:p w14:paraId="6D9A6514" w14:textId="77777777" w:rsidR="00DB67CB" w:rsidRPr="00646136" w:rsidRDefault="00DB67CB" w:rsidP="0013162A">
            <w:pPr>
              <w:ind w:firstLine="0"/>
            </w:pPr>
            <w:r>
              <w:t>«____» _____________ 20</w:t>
            </w:r>
            <w:r w:rsidRPr="002502BF">
              <w:t>__</w:t>
            </w:r>
            <w:r w:rsidRPr="00646136">
              <w:t> г.</w:t>
            </w:r>
          </w:p>
          <w:p w14:paraId="391E9847" w14:textId="5724A65A" w:rsidR="00DB67CB" w:rsidRPr="00646136" w:rsidRDefault="00DB67CB" w:rsidP="0013162A">
            <w:pPr>
              <w:ind w:firstLine="0"/>
            </w:pPr>
            <w:r w:rsidRPr="00F25908">
              <w:rPr>
                <w:sz w:val="16"/>
                <w:szCs w:val="14"/>
              </w:rPr>
              <w:t>М.П.</w:t>
            </w:r>
          </w:p>
        </w:tc>
        <w:tc>
          <w:tcPr>
            <w:tcW w:w="1134" w:type="dxa"/>
          </w:tcPr>
          <w:p w14:paraId="65C4A658" w14:textId="77777777" w:rsidR="00DB67CB" w:rsidRPr="00646136" w:rsidRDefault="00DB67CB" w:rsidP="00DB67CB">
            <w:pPr>
              <w:suppressAutoHyphens/>
              <w:jc w:val="center"/>
              <w:rPr>
                <w:rFonts w:eastAsia="Times New Roman" w:cs="Times New Roman"/>
                <w:i/>
                <w:iCs/>
                <w:szCs w:val="24"/>
              </w:rPr>
            </w:pPr>
          </w:p>
        </w:tc>
        <w:tc>
          <w:tcPr>
            <w:tcW w:w="4217" w:type="dxa"/>
            <w:hideMark/>
          </w:tcPr>
          <w:p w14:paraId="2D0A277D" w14:textId="64244D7F" w:rsidR="00DB67CB" w:rsidRPr="00646136" w:rsidRDefault="002502BF" w:rsidP="0013162A">
            <w:pPr>
              <w:ind w:firstLine="0"/>
            </w:pPr>
            <w:r>
              <w:t>Преподаватель по учебной практике</w:t>
            </w:r>
          </w:p>
          <w:p w14:paraId="2CA16E67" w14:textId="648294F5" w:rsidR="00DB67CB" w:rsidRPr="00646136" w:rsidRDefault="00DB67CB" w:rsidP="0013162A">
            <w:pPr>
              <w:ind w:firstLine="0"/>
            </w:pPr>
            <w:r w:rsidRPr="00646136">
              <w:t>________________</w:t>
            </w:r>
            <w:r w:rsidR="00FD0C4A">
              <w:t xml:space="preserve"> </w:t>
            </w:r>
            <w:r w:rsidR="00BF1AC1">
              <w:t>Жукова М.Н.</w:t>
            </w:r>
          </w:p>
          <w:p w14:paraId="481526AE" w14:textId="28E6C5C8" w:rsidR="00D37FCB" w:rsidRPr="00D37FCB" w:rsidRDefault="00DB67CB" w:rsidP="0013162A">
            <w:pPr>
              <w:ind w:firstLine="0"/>
            </w:pPr>
            <w:r w:rsidRPr="00646136">
              <w:t>«____» _____</w:t>
            </w:r>
            <w:r>
              <w:t>________ 20</w:t>
            </w:r>
            <w:r w:rsidRPr="002502BF">
              <w:t>__</w:t>
            </w:r>
            <w:r w:rsidRPr="00646136">
              <w:t> г.</w:t>
            </w:r>
          </w:p>
        </w:tc>
      </w:tr>
      <w:tr w:rsidR="003E22A5" w14:paraId="415F2DB0" w14:textId="77777777" w:rsidTr="003E22A5">
        <w:trPr>
          <w:trHeight w:val="419"/>
        </w:trPr>
        <w:tc>
          <w:tcPr>
            <w:tcW w:w="4821" w:type="dxa"/>
          </w:tcPr>
          <w:p w14:paraId="2D3A0885" w14:textId="77777777" w:rsidR="003E22A5" w:rsidRPr="00D31A36" w:rsidRDefault="003E22A5" w:rsidP="003E22A5">
            <w:pPr>
              <w:ind w:firstLine="0"/>
            </w:pPr>
          </w:p>
        </w:tc>
        <w:tc>
          <w:tcPr>
            <w:tcW w:w="1134" w:type="dxa"/>
          </w:tcPr>
          <w:p w14:paraId="26659269" w14:textId="77777777" w:rsidR="003E22A5" w:rsidRPr="00646136" w:rsidRDefault="003E22A5" w:rsidP="003E22A5">
            <w:pPr>
              <w:suppressAutoHyphens/>
              <w:jc w:val="center"/>
              <w:rPr>
                <w:rFonts w:eastAsia="Times New Roman" w:cs="Times New Roman"/>
                <w:i/>
                <w:iCs/>
                <w:szCs w:val="24"/>
              </w:rPr>
            </w:pPr>
          </w:p>
        </w:tc>
        <w:tc>
          <w:tcPr>
            <w:tcW w:w="4217" w:type="dxa"/>
          </w:tcPr>
          <w:p w14:paraId="21AE938C" w14:textId="37EF1496" w:rsidR="003E22A5" w:rsidRPr="00D31A36" w:rsidRDefault="003E22A5" w:rsidP="003E22A5">
            <w:pPr>
              <w:ind w:firstLine="0"/>
            </w:pPr>
            <w:r w:rsidRPr="00646136">
              <w:t>СОГЛАСОВАНО</w:t>
            </w:r>
          </w:p>
        </w:tc>
      </w:tr>
      <w:tr w:rsidR="003E22A5" w14:paraId="10817EA7" w14:textId="77777777" w:rsidTr="003E22A5">
        <w:trPr>
          <w:trHeight w:val="1713"/>
        </w:trPr>
        <w:tc>
          <w:tcPr>
            <w:tcW w:w="4821" w:type="dxa"/>
          </w:tcPr>
          <w:p w14:paraId="7B688BE1" w14:textId="77777777" w:rsidR="003E22A5" w:rsidRPr="00D31A36" w:rsidRDefault="003E22A5" w:rsidP="003E22A5">
            <w:pPr>
              <w:ind w:firstLine="0"/>
            </w:pPr>
          </w:p>
        </w:tc>
        <w:tc>
          <w:tcPr>
            <w:tcW w:w="1134" w:type="dxa"/>
          </w:tcPr>
          <w:p w14:paraId="74CB39DC" w14:textId="77777777" w:rsidR="003E22A5" w:rsidRPr="00646136" w:rsidRDefault="003E22A5" w:rsidP="003E22A5">
            <w:pPr>
              <w:suppressAutoHyphens/>
              <w:jc w:val="center"/>
              <w:rPr>
                <w:rFonts w:eastAsia="Times New Roman" w:cs="Times New Roman"/>
                <w:i/>
                <w:iCs/>
                <w:szCs w:val="24"/>
              </w:rPr>
            </w:pPr>
          </w:p>
        </w:tc>
        <w:tc>
          <w:tcPr>
            <w:tcW w:w="4217" w:type="dxa"/>
          </w:tcPr>
          <w:p w14:paraId="69F58FF0" w14:textId="7F05D23F" w:rsidR="003E22A5" w:rsidRPr="00646136" w:rsidRDefault="002502BF" w:rsidP="003E22A5">
            <w:pPr>
              <w:ind w:firstLine="0"/>
            </w:pPr>
            <w:r>
              <w:t xml:space="preserve">Преподаватель по </w:t>
            </w:r>
            <w:r w:rsidR="00EA7476">
              <w:t>внедрению</w:t>
            </w:r>
            <w:r>
              <w:t xml:space="preserve"> ИС</w:t>
            </w:r>
          </w:p>
          <w:p w14:paraId="0C9FD50A" w14:textId="00996D80" w:rsidR="003E22A5" w:rsidRPr="00646136" w:rsidRDefault="003E22A5" w:rsidP="003E22A5">
            <w:pPr>
              <w:ind w:firstLine="0"/>
            </w:pPr>
            <w:r w:rsidRPr="00646136">
              <w:t>________________</w:t>
            </w:r>
            <w:r w:rsidR="00BF1AC1">
              <w:t>Самоделкин П.А.</w:t>
            </w:r>
          </w:p>
          <w:p w14:paraId="3377A854" w14:textId="6ABC94DB" w:rsidR="003E22A5" w:rsidRPr="00D31A36" w:rsidRDefault="003E22A5" w:rsidP="003E22A5">
            <w:pPr>
              <w:ind w:firstLine="0"/>
            </w:pPr>
            <w:r w:rsidRPr="00646136">
              <w:t>«____» _____</w:t>
            </w:r>
            <w:r>
              <w:t>________ 20</w:t>
            </w:r>
            <w:r w:rsidRPr="002502BF">
              <w:t>__</w:t>
            </w:r>
            <w:r w:rsidRPr="00646136">
              <w:t> г.</w:t>
            </w:r>
          </w:p>
        </w:tc>
      </w:tr>
    </w:tbl>
    <w:p w14:paraId="4EEED0FE" w14:textId="52D2A6A5" w:rsidR="00D2756B" w:rsidRDefault="00D2756B" w:rsidP="003E22A5">
      <w:pPr>
        <w:ind w:firstLine="0"/>
      </w:pPr>
    </w:p>
    <w:p w14:paraId="2821F77F" w14:textId="77777777" w:rsidR="003E22A5" w:rsidRDefault="003E22A5" w:rsidP="003E22A5">
      <w:pPr>
        <w:ind w:firstLine="0"/>
      </w:pPr>
    </w:p>
    <w:p w14:paraId="0E468CFB" w14:textId="721BA3C1" w:rsidR="00D2756B" w:rsidRDefault="00D2756B" w:rsidP="00303DC8"/>
    <w:p w14:paraId="195BB252" w14:textId="3E6197FF" w:rsidR="00990EAC" w:rsidRDefault="00990EAC" w:rsidP="00303DC8"/>
    <w:p w14:paraId="4110DC7E" w14:textId="11FCBDFD" w:rsidR="00D2756B" w:rsidRDefault="00D2756B" w:rsidP="00303DC8"/>
    <w:p w14:paraId="2DD731FE" w14:textId="77777777" w:rsidR="00F113BF" w:rsidRDefault="00F113BF" w:rsidP="00303DC8"/>
    <w:p w14:paraId="3334347A" w14:textId="6E8FC207" w:rsidR="005A4E60" w:rsidRPr="00F113BF" w:rsidRDefault="00D2756B" w:rsidP="00F113BF">
      <w:pPr>
        <w:ind w:firstLine="0"/>
        <w:jc w:val="center"/>
      </w:pPr>
      <w:r>
        <w:t>20</w:t>
      </w:r>
      <w:r w:rsidR="005A4E60">
        <w:t>2</w:t>
      </w:r>
      <w:r w:rsidR="00BF1AC1">
        <w:t>5</w:t>
      </w:r>
    </w:p>
    <w:p w14:paraId="15D082F6" w14:textId="77777777" w:rsidR="00990EAC" w:rsidRPr="00646136" w:rsidRDefault="00990EAC" w:rsidP="00347071">
      <w:pPr>
        <w:ind w:firstLine="0"/>
        <w:sectPr w:rsidR="00990EAC" w:rsidRPr="00646136">
          <w:pgSz w:w="11907" w:h="16840"/>
          <w:pgMar w:top="1134" w:right="851" w:bottom="1134" w:left="1418" w:header="720" w:footer="720" w:gutter="0"/>
          <w:cols w:space="720"/>
        </w:sectPr>
      </w:pPr>
    </w:p>
    <w:p w14:paraId="7B3CC18C" w14:textId="1BCDB04B" w:rsidR="00990EAC" w:rsidRDefault="00990EAC" w:rsidP="00A6518F">
      <w:pPr>
        <w:pStyle w:val="vguCContentName"/>
      </w:pPr>
      <w:r w:rsidRPr="00646136">
        <w:lastRenderedPageBreak/>
        <w:t>Содержание</w:t>
      </w:r>
    </w:p>
    <w:sdt>
      <w:sdtPr>
        <w:rPr>
          <w:rFonts w:ascii="Times New Roman" w:eastAsiaTheme="minorEastAsia" w:hAnsi="Times New Roman" w:cstheme="minorBidi"/>
          <w:color w:val="auto"/>
          <w:sz w:val="24"/>
          <w:szCs w:val="22"/>
        </w:rPr>
        <w:id w:val="-671109723"/>
        <w:docPartObj>
          <w:docPartGallery w:val="Table of Contents"/>
          <w:docPartUnique/>
        </w:docPartObj>
      </w:sdtPr>
      <w:sdtEndPr>
        <w:rPr>
          <w:b/>
          <w:bCs/>
        </w:rPr>
      </w:sdtEndPr>
      <w:sdtContent>
        <w:p w14:paraId="0A769E9D" w14:textId="5C684F88" w:rsidR="00442256" w:rsidRDefault="00442256">
          <w:pPr>
            <w:pStyle w:val="afb"/>
          </w:pPr>
        </w:p>
        <w:p w14:paraId="1718C90C" w14:textId="46D3F77C" w:rsidR="00324846" w:rsidRDefault="00442256">
          <w:pPr>
            <w:pStyle w:val="11"/>
            <w:rPr>
              <w:rFonts w:asciiTheme="minorHAnsi" w:eastAsiaTheme="minorEastAsia" w:hAnsiTheme="minorHAnsi" w:cstheme="minorBidi"/>
              <w:kern w:val="2"/>
              <w14:ligatures w14:val="standardContextual"/>
            </w:rPr>
          </w:pPr>
          <w:r>
            <w:fldChar w:fldCharType="begin"/>
          </w:r>
          <w:r>
            <w:instrText xml:space="preserve"> TOC \o "1-3" \h \z \u </w:instrText>
          </w:r>
          <w:r>
            <w:fldChar w:fldCharType="separate"/>
          </w:r>
          <w:hyperlink w:anchor="_Toc198371459" w:history="1">
            <w:r w:rsidR="00324846" w:rsidRPr="00AC4758">
              <w:rPr>
                <w:rStyle w:val="a6"/>
              </w:rPr>
              <w:t>Введение</w:t>
            </w:r>
            <w:r w:rsidR="00324846">
              <w:rPr>
                <w:webHidden/>
              </w:rPr>
              <w:tab/>
            </w:r>
            <w:r w:rsidR="00324846">
              <w:rPr>
                <w:webHidden/>
              </w:rPr>
              <w:fldChar w:fldCharType="begin"/>
            </w:r>
            <w:r w:rsidR="00324846">
              <w:rPr>
                <w:webHidden/>
              </w:rPr>
              <w:instrText xml:space="preserve"> PAGEREF _Toc198371459 \h </w:instrText>
            </w:r>
            <w:r w:rsidR="00324846">
              <w:rPr>
                <w:webHidden/>
              </w:rPr>
            </w:r>
            <w:r w:rsidR="00324846">
              <w:rPr>
                <w:webHidden/>
              </w:rPr>
              <w:fldChar w:fldCharType="separate"/>
            </w:r>
            <w:r w:rsidR="00324846">
              <w:rPr>
                <w:webHidden/>
              </w:rPr>
              <w:t>2</w:t>
            </w:r>
            <w:r w:rsidR="00324846">
              <w:rPr>
                <w:webHidden/>
              </w:rPr>
              <w:fldChar w:fldCharType="end"/>
            </w:r>
          </w:hyperlink>
        </w:p>
        <w:p w14:paraId="2CE5928C" w14:textId="0BD79F82" w:rsidR="00324846" w:rsidRDefault="00324846">
          <w:pPr>
            <w:pStyle w:val="11"/>
            <w:rPr>
              <w:rFonts w:asciiTheme="minorHAnsi" w:eastAsiaTheme="minorEastAsia" w:hAnsiTheme="minorHAnsi" w:cstheme="minorBidi"/>
              <w:kern w:val="2"/>
              <w14:ligatures w14:val="standardContextual"/>
            </w:rPr>
          </w:pPr>
          <w:hyperlink w:anchor="_Toc198371460" w:history="1">
            <w:r w:rsidRPr="00AC4758">
              <w:rPr>
                <w:rStyle w:val="a6"/>
              </w:rPr>
              <w:t>1</w:t>
            </w:r>
            <w:r>
              <w:rPr>
                <w:rFonts w:asciiTheme="minorHAnsi" w:eastAsiaTheme="minorEastAsia" w:hAnsiTheme="minorHAnsi" w:cstheme="minorBidi"/>
                <w:kern w:val="2"/>
                <w14:ligatures w14:val="standardContextual"/>
              </w:rPr>
              <w:tab/>
            </w:r>
            <w:r w:rsidRPr="00AC4758">
              <w:rPr>
                <w:rStyle w:val="a6"/>
              </w:rPr>
              <w:t>Термины и определения</w:t>
            </w:r>
            <w:r>
              <w:rPr>
                <w:webHidden/>
              </w:rPr>
              <w:tab/>
            </w:r>
            <w:r>
              <w:rPr>
                <w:webHidden/>
              </w:rPr>
              <w:fldChar w:fldCharType="begin"/>
            </w:r>
            <w:r>
              <w:rPr>
                <w:webHidden/>
              </w:rPr>
              <w:instrText xml:space="preserve"> PAGEREF _Toc198371460 \h </w:instrText>
            </w:r>
            <w:r>
              <w:rPr>
                <w:webHidden/>
              </w:rPr>
            </w:r>
            <w:r>
              <w:rPr>
                <w:webHidden/>
              </w:rPr>
              <w:fldChar w:fldCharType="separate"/>
            </w:r>
            <w:r>
              <w:rPr>
                <w:webHidden/>
              </w:rPr>
              <w:t>3</w:t>
            </w:r>
            <w:r>
              <w:rPr>
                <w:webHidden/>
              </w:rPr>
              <w:fldChar w:fldCharType="end"/>
            </w:r>
          </w:hyperlink>
        </w:p>
        <w:p w14:paraId="7E33DFBE" w14:textId="5C7D7F7D" w:rsidR="00324846" w:rsidRDefault="00324846">
          <w:pPr>
            <w:pStyle w:val="11"/>
            <w:rPr>
              <w:rFonts w:asciiTheme="minorHAnsi" w:eastAsiaTheme="minorEastAsia" w:hAnsiTheme="minorHAnsi" w:cstheme="minorBidi"/>
              <w:kern w:val="2"/>
              <w14:ligatures w14:val="standardContextual"/>
            </w:rPr>
          </w:pPr>
          <w:hyperlink w:anchor="_Toc198371461" w:history="1">
            <w:r w:rsidRPr="00AC4758">
              <w:rPr>
                <w:rStyle w:val="a6"/>
              </w:rPr>
              <w:t>2</w:t>
            </w:r>
            <w:r>
              <w:rPr>
                <w:rFonts w:asciiTheme="minorHAnsi" w:eastAsiaTheme="minorEastAsia" w:hAnsiTheme="minorHAnsi" w:cstheme="minorBidi"/>
                <w:kern w:val="2"/>
                <w14:ligatures w14:val="standardContextual"/>
              </w:rPr>
              <w:tab/>
            </w:r>
            <w:r w:rsidRPr="00AC4758">
              <w:rPr>
                <w:rStyle w:val="a6"/>
              </w:rPr>
              <w:t>Перечень сокращений</w:t>
            </w:r>
            <w:r>
              <w:rPr>
                <w:webHidden/>
              </w:rPr>
              <w:tab/>
            </w:r>
            <w:r>
              <w:rPr>
                <w:webHidden/>
              </w:rPr>
              <w:fldChar w:fldCharType="begin"/>
            </w:r>
            <w:r>
              <w:rPr>
                <w:webHidden/>
              </w:rPr>
              <w:instrText xml:space="preserve"> PAGEREF _Toc198371461 \h </w:instrText>
            </w:r>
            <w:r>
              <w:rPr>
                <w:webHidden/>
              </w:rPr>
            </w:r>
            <w:r>
              <w:rPr>
                <w:webHidden/>
              </w:rPr>
              <w:fldChar w:fldCharType="separate"/>
            </w:r>
            <w:r>
              <w:rPr>
                <w:webHidden/>
              </w:rPr>
              <w:t>4</w:t>
            </w:r>
            <w:r>
              <w:rPr>
                <w:webHidden/>
              </w:rPr>
              <w:fldChar w:fldCharType="end"/>
            </w:r>
          </w:hyperlink>
        </w:p>
        <w:p w14:paraId="271B88E4" w14:textId="2F4C1AA5" w:rsidR="00324846" w:rsidRDefault="00324846">
          <w:pPr>
            <w:pStyle w:val="11"/>
            <w:rPr>
              <w:rFonts w:asciiTheme="minorHAnsi" w:eastAsiaTheme="minorEastAsia" w:hAnsiTheme="minorHAnsi" w:cstheme="minorBidi"/>
              <w:kern w:val="2"/>
              <w14:ligatures w14:val="standardContextual"/>
            </w:rPr>
          </w:pPr>
          <w:hyperlink w:anchor="_Toc198371462" w:history="1">
            <w:r w:rsidRPr="00AC4758">
              <w:rPr>
                <w:rStyle w:val="a6"/>
              </w:rPr>
              <w:t>3</w:t>
            </w:r>
            <w:r>
              <w:rPr>
                <w:rFonts w:asciiTheme="minorHAnsi" w:eastAsiaTheme="minorEastAsia" w:hAnsiTheme="minorHAnsi" w:cstheme="minorBidi"/>
                <w:kern w:val="2"/>
                <w14:ligatures w14:val="standardContextual"/>
              </w:rPr>
              <w:tab/>
            </w:r>
            <w:r w:rsidRPr="00AC4758">
              <w:rPr>
                <w:rStyle w:val="a6"/>
              </w:rPr>
              <w:t>Основные сведения о разработке</w:t>
            </w:r>
            <w:r>
              <w:rPr>
                <w:webHidden/>
              </w:rPr>
              <w:tab/>
            </w:r>
            <w:r>
              <w:rPr>
                <w:webHidden/>
              </w:rPr>
              <w:fldChar w:fldCharType="begin"/>
            </w:r>
            <w:r>
              <w:rPr>
                <w:webHidden/>
              </w:rPr>
              <w:instrText xml:space="preserve"> PAGEREF _Toc198371462 \h </w:instrText>
            </w:r>
            <w:r>
              <w:rPr>
                <w:webHidden/>
              </w:rPr>
            </w:r>
            <w:r>
              <w:rPr>
                <w:webHidden/>
              </w:rPr>
              <w:fldChar w:fldCharType="separate"/>
            </w:r>
            <w:r>
              <w:rPr>
                <w:webHidden/>
              </w:rPr>
              <w:t>5</w:t>
            </w:r>
            <w:r>
              <w:rPr>
                <w:webHidden/>
              </w:rPr>
              <w:fldChar w:fldCharType="end"/>
            </w:r>
          </w:hyperlink>
        </w:p>
        <w:p w14:paraId="665F58E2" w14:textId="3EEF90DF" w:rsidR="00324846" w:rsidRDefault="00324846">
          <w:pPr>
            <w:pStyle w:val="21"/>
            <w:rPr>
              <w:rFonts w:asciiTheme="minorHAnsi" w:eastAsiaTheme="minorEastAsia" w:hAnsiTheme="minorHAnsi" w:cstheme="minorBidi"/>
              <w:kern w:val="2"/>
              <w14:ligatures w14:val="standardContextual"/>
            </w:rPr>
          </w:pPr>
          <w:hyperlink w:anchor="_Toc198371463" w:history="1">
            <w:r w:rsidRPr="00AC4758">
              <w:rPr>
                <w:rStyle w:val="a6"/>
                <w14:scene3d>
                  <w14:camera w14:prst="orthographicFront"/>
                  <w14:lightRig w14:rig="threePt" w14:dir="t">
                    <w14:rot w14:lat="0" w14:lon="0" w14:rev="0"/>
                  </w14:lightRig>
                </w14:scene3d>
              </w:rPr>
              <w:t>3.1</w:t>
            </w:r>
            <w:r>
              <w:rPr>
                <w:rFonts w:asciiTheme="minorHAnsi" w:eastAsiaTheme="minorEastAsia" w:hAnsiTheme="minorHAnsi" w:cstheme="minorBidi"/>
                <w:kern w:val="2"/>
                <w14:ligatures w14:val="standardContextual"/>
              </w:rPr>
              <w:tab/>
            </w:r>
            <w:r w:rsidRPr="00AC4758">
              <w:rPr>
                <w:rStyle w:val="a6"/>
              </w:rPr>
              <w:t>Наименование разработки</w:t>
            </w:r>
            <w:r>
              <w:rPr>
                <w:webHidden/>
              </w:rPr>
              <w:tab/>
            </w:r>
            <w:r>
              <w:rPr>
                <w:webHidden/>
              </w:rPr>
              <w:fldChar w:fldCharType="begin"/>
            </w:r>
            <w:r>
              <w:rPr>
                <w:webHidden/>
              </w:rPr>
              <w:instrText xml:space="preserve"> PAGEREF _Toc198371463 \h </w:instrText>
            </w:r>
            <w:r>
              <w:rPr>
                <w:webHidden/>
              </w:rPr>
            </w:r>
            <w:r>
              <w:rPr>
                <w:webHidden/>
              </w:rPr>
              <w:fldChar w:fldCharType="separate"/>
            </w:r>
            <w:r>
              <w:rPr>
                <w:webHidden/>
              </w:rPr>
              <w:t>5</w:t>
            </w:r>
            <w:r>
              <w:rPr>
                <w:webHidden/>
              </w:rPr>
              <w:fldChar w:fldCharType="end"/>
            </w:r>
          </w:hyperlink>
        </w:p>
        <w:p w14:paraId="72E1CFEF" w14:textId="0D62E491" w:rsidR="00324846" w:rsidRDefault="00324846">
          <w:pPr>
            <w:pStyle w:val="21"/>
            <w:rPr>
              <w:rFonts w:asciiTheme="minorHAnsi" w:eastAsiaTheme="minorEastAsia" w:hAnsiTheme="minorHAnsi" w:cstheme="minorBidi"/>
              <w:kern w:val="2"/>
              <w14:ligatures w14:val="standardContextual"/>
            </w:rPr>
          </w:pPr>
          <w:hyperlink w:anchor="_Toc198371464" w:history="1">
            <w:r w:rsidRPr="00AC4758">
              <w:rPr>
                <w:rStyle w:val="a6"/>
                <w14:scene3d>
                  <w14:camera w14:prst="orthographicFront"/>
                  <w14:lightRig w14:rig="threePt" w14:dir="t">
                    <w14:rot w14:lat="0" w14:lon="0" w14:rev="0"/>
                  </w14:lightRig>
                </w14:scene3d>
              </w:rPr>
              <w:t>3.2</w:t>
            </w:r>
            <w:r>
              <w:rPr>
                <w:rFonts w:asciiTheme="minorHAnsi" w:eastAsiaTheme="minorEastAsia" w:hAnsiTheme="minorHAnsi" w:cstheme="minorBidi"/>
                <w:kern w:val="2"/>
                <w14:ligatures w14:val="standardContextual"/>
              </w:rPr>
              <w:tab/>
            </w:r>
            <w:r w:rsidRPr="00AC4758">
              <w:rPr>
                <w:rStyle w:val="a6"/>
              </w:rPr>
              <w:t>Цель и задачи</w:t>
            </w:r>
            <w:r>
              <w:rPr>
                <w:webHidden/>
              </w:rPr>
              <w:tab/>
            </w:r>
            <w:r>
              <w:rPr>
                <w:webHidden/>
              </w:rPr>
              <w:fldChar w:fldCharType="begin"/>
            </w:r>
            <w:r>
              <w:rPr>
                <w:webHidden/>
              </w:rPr>
              <w:instrText xml:space="preserve"> PAGEREF _Toc198371464 \h </w:instrText>
            </w:r>
            <w:r>
              <w:rPr>
                <w:webHidden/>
              </w:rPr>
            </w:r>
            <w:r>
              <w:rPr>
                <w:webHidden/>
              </w:rPr>
              <w:fldChar w:fldCharType="separate"/>
            </w:r>
            <w:r>
              <w:rPr>
                <w:webHidden/>
              </w:rPr>
              <w:t>5</w:t>
            </w:r>
            <w:r>
              <w:rPr>
                <w:webHidden/>
              </w:rPr>
              <w:fldChar w:fldCharType="end"/>
            </w:r>
          </w:hyperlink>
        </w:p>
        <w:p w14:paraId="5BF2EB00" w14:textId="31CAFBE5" w:rsidR="00324846" w:rsidRDefault="00324846">
          <w:pPr>
            <w:pStyle w:val="21"/>
            <w:rPr>
              <w:rFonts w:asciiTheme="minorHAnsi" w:eastAsiaTheme="minorEastAsia" w:hAnsiTheme="minorHAnsi" w:cstheme="minorBidi"/>
              <w:kern w:val="2"/>
              <w14:ligatures w14:val="standardContextual"/>
            </w:rPr>
          </w:pPr>
          <w:hyperlink w:anchor="_Toc198371465" w:history="1">
            <w:r w:rsidRPr="00AC4758">
              <w:rPr>
                <w:rStyle w:val="a6"/>
                <w14:scene3d>
                  <w14:camera w14:prst="orthographicFront"/>
                  <w14:lightRig w14:rig="threePt" w14:dir="t">
                    <w14:rot w14:lat="0" w14:lon="0" w14:rev="0"/>
                  </w14:lightRig>
                </w14:scene3d>
              </w:rPr>
              <w:t>3.3</w:t>
            </w:r>
            <w:r>
              <w:rPr>
                <w:rFonts w:asciiTheme="minorHAnsi" w:eastAsiaTheme="minorEastAsia" w:hAnsiTheme="minorHAnsi" w:cstheme="minorBidi"/>
                <w:kern w:val="2"/>
                <w14:ligatures w14:val="standardContextual"/>
              </w:rPr>
              <w:tab/>
            </w:r>
            <w:r w:rsidRPr="00AC4758">
              <w:rPr>
                <w:rStyle w:val="a6"/>
              </w:rPr>
              <w:t>Сведения об участниках разработки</w:t>
            </w:r>
            <w:r>
              <w:rPr>
                <w:webHidden/>
              </w:rPr>
              <w:tab/>
            </w:r>
            <w:r>
              <w:rPr>
                <w:webHidden/>
              </w:rPr>
              <w:fldChar w:fldCharType="begin"/>
            </w:r>
            <w:r>
              <w:rPr>
                <w:webHidden/>
              </w:rPr>
              <w:instrText xml:space="preserve"> PAGEREF _Toc198371465 \h </w:instrText>
            </w:r>
            <w:r>
              <w:rPr>
                <w:webHidden/>
              </w:rPr>
            </w:r>
            <w:r>
              <w:rPr>
                <w:webHidden/>
              </w:rPr>
              <w:fldChar w:fldCharType="separate"/>
            </w:r>
            <w:r>
              <w:rPr>
                <w:webHidden/>
              </w:rPr>
              <w:t>5</w:t>
            </w:r>
            <w:r>
              <w:rPr>
                <w:webHidden/>
              </w:rPr>
              <w:fldChar w:fldCharType="end"/>
            </w:r>
          </w:hyperlink>
        </w:p>
        <w:p w14:paraId="112E3D7D" w14:textId="3412B8A6" w:rsidR="00324846" w:rsidRDefault="00324846">
          <w:pPr>
            <w:pStyle w:val="21"/>
            <w:rPr>
              <w:rFonts w:asciiTheme="minorHAnsi" w:eastAsiaTheme="minorEastAsia" w:hAnsiTheme="minorHAnsi" w:cstheme="minorBidi"/>
              <w:kern w:val="2"/>
              <w14:ligatures w14:val="standardContextual"/>
            </w:rPr>
          </w:pPr>
          <w:hyperlink w:anchor="_Toc198371466" w:history="1">
            <w:r w:rsidRPr="00AC4758">
              <w:rPr>
                <w:rStyle w:val="a6"/>
                <w14:scene3d>
                  <w14:camera w14:prst="orthographicFront"/>
                  <w14:lightRig w14:rig="threePt" w14:dir="t">
                    <w14:rot w14:lat="0" w14:lon="0" w14:rev="0"/>
                  </w14:lightRig>
                </w14:scene3d>
              </w:rPr>
              <w:t>3.4</w:t>
            </w:r>
            <w:r>
              <w:rPr>
                <w:rFonts w:asciiTheme="minorHAnsi" w:eastAsiaTheme="minorEastAsia" w:hAnsiTheme="minorHAnsi" w:cstheme="minorBidi"/>
                <w:kern w:val="2"/>
                <w14:ligatures w14:val="standardContextual"/>
              </w:rPr>
              <w:tab/>
            </w:r>
            <w:r w:rsidRPr="00AC4758">
              <w:rPr>
                <w:rStyle w:val="a6"/>
              </w:rPr>
              <w:t>Сроки разработки</w:t>
            </w:r>
            <w:r>
              <w:rPr>
                <w:webHidden/>
              </w:rPr>
              <w:tab/>
            </w:r>
            <w:r>
              <w:rPr>
                <w:webHidden/>
              </w:rPr>
              <w:fldChar w:fldCharType="begin"/>
            </w:r>
            <w:r>
              <w:rPr>
                <w:webHidden/>
              </w:rPr>
              <w:instrText xml:space="preserve"> PAGEREF _Toc198371466 \h </w:instrText>
            </w:r>
            <w:r>
              <w:rPr>
                <w:webHidden/>
              </w:rPr>
            </w:r>
            <w:r>
              <w:rPr>
                <w:webHidden/>
              </w:rPr>
              <w:fldChar w:fldCharType="separate"/>
            </w:r>
            <w:r>
              <w:rPr>
                <w:webHidden/>
              </w:rPr>
              <w:t>5</w:t>
            </w:r>
            <w:r>
              <w:rPr>
                <w:webHidden/>
              </w:rPr>
              <w:fldChar w:fldCharType="end"/>
            </w:r>
          </w:hyperlink>
        </w:p>
        <w:p w14:paraId="35F999C3" w14:textId="0C3E3A84" w:rsidR="00324846" w:rsidRDefault="00324846">
          <w:pPr>
            <w:pStyle w:val="21"/>
            <w:rPr>
              <w:rFonts w:asciiTheme="minorHAnsi" w:eastAsiaTheme="minorEastAsia" w:hAnsiTheme="minorHAnsi" w:cstheme="minorBidi"/>
              <w:kern w:val="2"/>
              <w14:ligatures w14:val="standardContextual"/>
            </w:rPr>
          </w:pPr>
          <w:hyperlink w:anchor="_Toc198371467" w:history="1">
            <w:r w:rsidRPr="00AC4758">
              <w:rPr>
                <w:rStyle w:val="a6"/>
                <w14:scene3d>
                  <w14:camera w14:prst="orthographicFront"/>
                  <w14:lightRig w14:rig="threePt" w14:dir="t">
                    <w14:rot w14:lat="0" w14:lon="0" w14:rev="0"/>
                  </w14:lightRig>
                </w14:scene3d>
              </w:rPr>
              <w:t>3.5</w:t>
            </w:r>
            <w:r>
              <w:rPr>
                <w:rFonts w:asciiTheme="minorHAnsi" w:eastAsiaTheme="minorEastAsia" w:hAnsiTheme="minorHAnsi" w:cstheme="minorBidi"/>
                <w:kern w:val="2"/>
                <w14:ligatures w14:val="standardContextual"/>
              </w:rPr>
              <w:tab/>
            </w:r>
            <w:r w:rsidRPr="00AC4758">
              <w:rPr>
                <w:rStyle w:val="a6"/>
              </w:rPr>
              <w:t>Назначение разработки</w:t>
            </w:r>
            <w:r>
              <w:rPr>
                <w:webHidden/>
              </w:rPr>
              <w:tab/>
            </w:r>
            <w:r>
              <w:rPr>
                <w:webHidden/>
              </w:rPr>
              <w:fldChar w:fldCharType="begin"/>
            </w:r>
            <w:r>
              <w:rPr>
                <w:webHidden/>
              </w:rPr>
              <w:instrText xml:space="preserve"> PAGEREF _Toc198371467 \h </w:instrText>
            </w:r>
            <w:r>
              <w:rPr>
                <w:webHidden/>
              </w:rPr>
            </w:r>
            <w:r>
              <w:rPr>
                <w:webHidden/>
              </w:rPr>
              <w:fldChar w:fldCharType="separate"/>
            </w:r>
            <w:r>
              <w:rPr>
                <w:webHidden/>
              </w:rPr>
              <w:t>6</w:t>
            </w:r>
            <w:r>
              <w:rPr>
                <w:webHidden/>
              </w:rPr>
              <w:fldChar w:fldCharType="end"/>
            </w:r>
          </w:hyperlink>
        </w:p>
        <w:p w14:paraId="438C8DE7" w14:textId="1C6EFFE9" w:rsidR="00324846" w:rsidRDefault="00324846">
          <w:pPr>
            <w:pStyle w:val="11"/>
            <w:rPr>
              <w:rFonts w:asciiTheme="minorHAnsi" w:eastAsiaTheme="minorEastAsia" w:hAnsiTheme="minorHAnsi" w:cstheme="minorBidi"/>
              <w:kern w:val="2"/>
              <w14:ligatures w14:val="standardContextual"/>
            </w:rPr>
          </w:pPr>
          <w:hyperlink w:anchor="_Toc198371468" w:history="1">
            <w:r w:rsidRPr="00AC4758">
              <w:rPr>
                <w:rStyle w:val="a6"/>
              </w:rPr>
              <w:t>4</w:t>
            </w:r>
            <w:r>
              <w:rPr>
                <w:rFonts w:asciiTheme="minorHAnsi" w:eastAsiaTheme="minorEastAsia" w:hAnsiTheme="minorHAnsi" w:cstheme="minorBidi"/>
                <w:kern w:val="2"/>
                <w14:ligatures w14:val="standardContextual"/>
              </w:rPr>
              <w:tab/>
            </w:r>
            <w:r w:rsidRPr="00AC4758">
              <w:rPr>
                <w:rStyle w:val="a6"/>
              </w:rPr>
              <w:t>Описание предметной области</w:t>
            </w:r>
            <w:r>
              <w:rPr>
                <w:webHidden/>
              </w:rPr>
              <w:tab/>
            </w:r>
            <w:r>
              <w:rPr>
                <w:webHidden/>
              </w:rPr>
              <w:fldChar w:fldCharType="begin"/>
            </w:r>
            <w:r>
              <w:rPr>
                <w:webHidden/>
              </w:rPr>
              <w:instrText xml:space="preserve"> PAGEREF _Toc198371468 \h </w:instrText>
            </w:r>
            <w:r>
              <w:rPr>
                <w:webHidden/>
              </w:rPr>
            </w:r>
            <w:r>
              <w:rPr>
                <w:webHidden/>
              </w:rPr>
              <w:fldChar w:fldCharType="separate"/>
            </w:r>
            <w:r>
              <w:rPr>
                <w:webHidden/>
              </w:rPr>
              <w:t>8</w:t>
            </w:r>
            <w:r>
              <w:rPr>
                <w:webHidden/>
              </w:rPr>
              <w:fldChar w:fldCharType="end"/>
            </w:r>
          </w:hyperlink>
        </w:p>
        <w:p w14:paraId="022CBC60" w14:textId="158B394C" w:rsidR="00324846" w:rsidRDefault="00324846">
          <w:pPr>
            <w:pStyle w:val="21"/>
            <w:rPr>
              <w:rFonts w:asciiTheme="minorHAnsi" w:eastAsiaTheme="minorEastAsia" w:hAnsiTheme="minorHAnsi" w:cstheme="minorBidi"/>
              <w:kern w:val="2"/>
              <w14:ligatures w14:val="standardContextual"/>
            </w:rPr>
          </w:pPr>
          <w:hyperlink w:anchor="_Toc198371469" w:history="1">
            <w:r w:rsidRPr="00AC4758">
              <w:rPr>
                <w:rStyle w:val="a6"/>
                <w14:scene3d>
                  <w14:camera w14:prst="orthographicFront"/>
                  <w14:lightRig w14:rig="threePt" w14:dir="t">
                    <w14:rot w14:lat="0" w14:lon="0" w14:rev="0"/>
                  </w14:lightRig>
                </w14:scene3d>
              </w:rPr>
              <w:t>4.1</w:t>
            </w:r>
            <w:r>
              <w:rPr>
                <w:rFonts w:asciiTheme="minorHAnsi" w:eastAsiaTheme="minorEastAsia" w:hAnsiTheme="minorHAnsi" w:cstheme="minorBidi"/>
                <w:kern w:val="2"/>
                <w14:ligatures w14:val="standardContextual"/>
              </w:rPr>
              <w:tab/>
            </w:r>
            <w:r w:rsidRPr="00AC4758">
              <w:rPr>
                <w:rStyle w:val="a6"/>
              </w:rPr>
              <w:t>«Природа в пазлах: Собирай и любуйся»</w:t>
            </w:r>
            <w:r>
              <w:rPr>
                <w:webHidden/>
              </w:rPr>
              <w:tab/>
            </w:r>
            <w:r>
              <w:rPr>
                <w:webHidden/>
              </w:rPr>
              <w:fldChar w:fldCharType="begin"/>
            </w:r>
            <w:r>
              <w:rPr>
                <w:webHidden/>
              </w:rPr>
              <w:instrText xml:space="preserve"> PAGEREF _Toc198371469 \h </w:instrText>
            </w:r>
            <w:r>
              <w:rPr>
                <w:webHidden/>
              </w:rPr>
            </w:r>
            <w:r>
              <w:rPr>
                <w:webHidden/>
              </w:rPr>
              <w:fldChar w:fldCharType="separate"/>
            </w:r>
            <w:r>
              <w:rPr>
                <w:webHidden/>
              </w:rPr>
              <w:t>8</w:t>
            </w:r>
            <w:r>
              <w:rPr>
                <w:webHidden/>
              </w:rPr>
              <w:fldChar w:fldCharType="end"/>
            </w:r>
          </w:hyperlink>
        </w:p>
        <w:p w14:paraId="0943601B" w14:textId="3FD042FA" w:rsidR="00324846" w:rsidRDefault="00324846">
          <w:pPr>
            <w:pStyle w:val="21"/>
            <w:rPr>
              <w:rFonts w:asciiTheme="minorHAnsi" w:eastAsiaTheme="minorEastAsia" w:hAnsiTheme="minorHAnsi" w:cstheme="minorBidi"/>
              <w:kern w:val="2"/>
              <w14:ligatures w14:val="standardContextual"/>
            </w:rPr>
          </w:pPr>
          <w:hyperlink w:anchor="_Toc198371470" w:history="1">
            <w:r w:rsidRPr="00AC4758">
              <w:rPr>
                <w:rStyle w:val="a6"/>
                <w14:scene3d>
                  <w14:camera w14:prst="orthographicFront"/>
                  <w14:lightRig w14:rig="threePt" w14:dir="t">
                    <w14:rot w14:lat="0" w14:lon="0" w14:rev="0"/>
                  </w14:lightRig>
                </w14:scene3d>
              </w:rPr>
              <w:t>4.2</w:t>
            </w:r>
            <w:r>
              <w:rPr>
                <w:rFonts w:asciiTheme="minorHAnsi" w:eastAsiaTheme="minorEastAsia" w:hAnsiTheme="minorHAnsi" w:cstheme="minorBidi"/>
                <w:kern w:val="2"/>
                <w14:ligatures w14:val="standardContextual"/>
              </w:rPr>
              <w:tab/>
            </w:r>
            <w:r w:rsidRPr="00AC4758">
              <w:rPr>
                <w:rStyle w:val="a6"/>
              </w:rPr>
              <w:t>«Puzzle Heap»</w:t>
            </w:r>
            <w:r>
              <w:rPr>
                <w:webHidden/>
              </w:rPr>
              <w:tab/>
            </w:r>
            <w:r>
              <w:rPr>
                <w:webHidden/>
              </w:rPr>
              <w:fldChar w:fldCharType="begin"/>
            </w:r>
            <w:r>
              <w:rPr>
                <w:webHidden/>
              </w:rPr>
              <w:instrText xml:space="preserve"> PAGEREF _Toc198371470 \h </w:instrText>
            </w:r>
            <w:r>
              <w:rPr>
                <w:webHidden/>
              </w:rPr>
            </w:r>
            <w:r>
              <w:rPr>
                <w:webHidden/>
              </w:rPr>
              <w:fldChar w:fldCharType="separate"/>
            </w:r>
            <w:r>
              <w:rPr>
                <w:webHidden/>
              </w:rPr>
              <w:t>9</w:t>
            </w:r>
            <w:r>
              <w:rPr>
                <w:webHidden/>
              </w:rPr>
              <w:fldChar w:fldCharType="end"/>
            </w:r>
          </w:hyperlink>
        </w:p>
        <w:p w14:paraId="78CAAC3F" w14:textId="0BF2D96F" w:rsidR="00324846" w:rsidRDefault="00324846">
          <w:pPr>
            <w:pStyle w:val="21"/>
            <w:rPr>
              <w:rFonts w:asciiTheme="minorHAnsi" w:eastAsiaTheme="minorEastAsia" w:hAnsiTheme="minorHAnsi" w:cstheme="minorBidi"/>
              <w:kern w:val="2"/>
              <w14:ligatures w14:val="standardContextual"/>
            </w:rPr>
          </w:pPr>
          <w:hyperlink w:anchor="_Toc198371471" w:history="1">
            <w:r w:rsidRPr="00AC4758">
              <w:rPr>
                <w:rStyle w:val="a6"/>
                <w14:scene3d>
                  <w14:camera w14:prst="orthographicFront"/>
                  <w14:lightRig w14:rig="threePt" w14:dir="t">
                    <w14:rot w14:lat="0" w14:lon="0" w14:rev="0"/>
                  </w14:lightRig>
                </w14:scene3d>
              </w:rPr>
              <w:t>4.3</w:t>
            </w:r>
            <w:r>
              <w:rPr>
                <w:rFonts w:asciiTheme="minorHAnsi" w:eastAsiaTheme="minorEastAsia" w:hAnsiTheme="minorHAnsi" w:cstheme="minorBidi"/>
                <w:kern w:val="2"/>
                <w14:ligatures w14:val="standardContextual"/>
              </w:rPr>
              <w:tab/>
            </w:r>
            <w:r w:rsidRPr="00AC4758">
              <w:rPr>
                <w:rStyle w:val="a6"/>
              </w:rPr>
              <w:t>«Магия пазлов»</w:t>
            </w:r>
            <w:r>
              <w:rPr>
                <w:webHidden/>
              </w:rPr>
              <w:tab/>
            </w:r>
            <w:r>
              <w:rPr>
                <w:webHidden/>
              </w:rPr>
              <w:fldChar w:fldCharType="begin"/>
            </w:r>
            <w:r>
              <w:rPr>
                <w:webHidden/>
              </w:rPr>
              <w:instrText xml:space="preserve"> PAGEREF _Toc198371471 \h </w:instrText>
            </w:r>
            <w:r>
              <w:rPr>
                <w:webHidden/>
              </w:rPr>
            </w:r>
            <w:r>
              <w:rPr>
                <w:webHidden/>
              </w:rPr>
              <w:fldChar w:fldCharType="separate"/>
            </w:r>
            <w:r>
              <w:rPr>
                <w:webHidden/>
              </w:rPr>
              <w:t>11</w:t>
            </w:r>
            <w:r>
              <w:rPr>
                <w:webHidden/>
              </w:rPr>
              <w:fldChar w:fldCharType="end"/>
            </w:r>
          </w:hyperlink>
        </w:p>
        <w:p w14:paraId="123EE5D1" w14:textId="63B73C1B" w:rsidR="00324846" w:rsidRDefault="00324846">
          <w:pPr>
            <w:pStyle w:val="11"/>
            <w:rPr>
              <w:rFonts w:asciiTheme="minorHAnsi" w:eastAsiaTheme="minorEastAsia" w:hAnsiTheme="minorHAnsi" w:cstheme="minorBidi"/>
              <w:kern w:val="2"/>
              <w14:ligatures w14:val="standardContextual"/>
            </w:rPr>
          </w:pPr>
          <w:hyperlink w:anchor="_Toc198371472" w:history="1">
            <w:r w:rsidRPr="00AC4758">
              <w:rPr>
                <w:rStyle w:val="a6"/>
              </w:rPr>
              <w:t>5</w:t>
            </w:r>
            <w:r>
              <w:rPr>
                <w:rFonts w:asciiTheme="minorHAnsi" w:eastAsiaTheme="minorEastAsia" w:hAnsiTheme="minorHAnsi" w:cstheme="minorBidi"/>
                <w:kern w:val="2"/>
                <w14:ligatures w14:val="standardContextual"/>
              </w:rPr>
              <w:tab/>
            </w:r>
            <w:r w:rsidRPr="00AC4758">
              <w:rPr>
                <w:rStyle w:val="a6"/>
              </w:rPr>
              <w:t>Требования к результатам разработки</w:t>
            </w:r>
            <w:r>
              <w:rPr>
                <w:webHidden/>
              </w:rPr>
              <w:tab/>
            </w:r>
            <w:r>
              <w:rPr>
                <w:webHidden/>
              </w:rPr>
              <w:fldChar w:fldCharType="begin"/>
            </w:r>
            <w:r>
              <w:rPr>
                <w:webHidden/>
              </w:rPr>
              <w:instrText xml:space="preserve"> PAGEREF _Toc198371472 \h </w:instrText>
            </w:r>
            <w:r>
              <w:rPr>
                <w:webHidden/>
              </w:rPr>
            </w:r>
            <w:r>
              <w:rPr>
                <w:webHidden/>
              </w:rPr>
              <w:fldChar w:fldCharType="separate"/>
            </w:r>
            <w:r>
              <w:rPr>
                <w:webHidden/>
              </w:rPr>
              <w:t>13</w:t>
            </w:r>
            <w:r>
              <w:rPr>
                <w:webHidden/>
              </w:rPr>
              <w:fldChar w:fldCharType="end"/>
            </w:r>
          </w:hyperlink>
        </w:p>
        <w:p w14:paraId="12032DB7" w14:textId="4C4DD27D" w:rsidR="00324846" w:rsidRDefault="00324846">
          <w:pPr>
            <w:pStyle w:val="21"/>
            <w:rPr>
              <w:rFonts w:asciiTheme="minorHAnsi" w:eastAsiaTheme="minorEastAsia" w:hAnsiTheme="minorHAnsi" w:cstheme="minorBidi"/>
              <w:kern w:val="2"/>
              <w14:ligatures w14:val="standardContextual"/>
            </w:rPr>
          </w:pPr>
          <w:hyperlink w:anchor="_Toc198371473" w:history="1">
            <w:r w:rsidRPr="00AC4758">
              <w:rPr>
                <w:rStyle w:val="a6"/>
                <w14:scene3d>
                  <w14:camera w14:prst="orthographicFront"/>
                  <w14:lightRig w14:rig="threePt" w14:dir="t">
                    <w14:rot w14:lat="0" w14:lon="0" w14:rev="0"/>
                  </w14:lightRig>
                </w14:scene3d>
              </w:rPr>
              <w:t>5.1</w:t>
            </w:r>
            <w:r>
              <w:rPr>
                <w:rFonts w:asciiTheme="minorHAnsi" w:eastAsiaTheme="minorEastAsia" w:hAnsiTheme="minorHAnsi" w:cstheme="minorBidi"/>
                <w:kern w:val="2"/>
                <w14:ligatures w14:val="standardContextual"/>
              </w:rPr>
              <w:tab/>
            </w:r>
            <w:r w:rsidRPr="00AC4758">
              <w:rPr>
                <w:rStyle w:val="a6"/>
              </w:rPr>
              <w:t>Правила игры</w:t>
            </w:r>
            <w:r>
              <w:rPr>
                <w:webHidden/>
              </w:rPr>
              <w:tab/>
            </w:r>
            <w:r>
              <w:rPr>
                <w:webHidden/>
              </w:rPr>
              <w:fldChar w:fldCharType="begin"/>
            </w:r>
            <w:r>
              <w:rPr>
                <w:webHidden/>
              </w:rPr>
              <w:instrText xml:space="preserve"> PAGEREF _Toc198371473 \h </w:instrText>
            </w:r>
            <w:r>
              <w:rPr>
                <w:webHidden/>
              </w:rPr>
            </w:r>
            <w:r>
              <w:rPr>
                <w:webHidden/>
              </w:rPr>
              <w:fldChar w:fldCharType="separate"/>
            </w:r>
            <w:r>
              <w:rPr>
                <w:webHidden/>
              </w:rPr>
              <w:t>13</w:t>
            </w:r>
            <w:r>
              <w:rPr>
                <w:webHidden/>
              </w:rPr>
              <w:fldChar w:fldCharType="end"/>
            </w:r>
          </w:hyperlink>
        </w:p>
        <w:p w14:paraId="1EFD6E18" w14:textId="31052998" w:rsidR="00324846" w:rsidRDefault="00324846">
          <w:pPr>
            <w:pStyle w:val="21"/>
            <w:rPr>
              <w:rFonts w:asciiTheme="minorHAnsi" w:eastAsiaTheme="minorEastAsia" w:hAnsiTheme="minorHAnsi" w:cstheme="minorBidi"/>
              <w:kern w:val="2"/>
              <w14:ligatures w14:val="standardContextual"/>
            </w:rPr>
          </w:pPr>
          <w:hyperlink w:anchor="_Toc198371474" w:history="1">
            <w:r w:rsidRPr="00AC4758">
              <w:rPr>
                <w:rStyle w:val="a6"/>
                <w14:scene3d>
                  <w14:camera w14:prst="orthographicFront"/>
                  <w14:lightRig w14:rig="threePt" w14:dir="t">
                    <w14:rot w14:lat="0" w14:lon="0" w14:rev="0"/>
                  </w14:lightRig>
                </w14:scene3d>
              </w:rPr>
              <w:t>5.2</w:t>
            </w:r>
            <w:r>
              <w:rPr>
                <w:rFonts w:asciiTheme="minorHAnsi" w:eastAsiaTheme="minorEastAsia" w:hAnsiTheme="minorHAnsi" w:cstheme="minorBidi"/>
                <w:kern w:val="2"/>
                <w14:ligatures w14:val="standardContextual"/>
              </w:rPr>
              <w:tab/>
            </w:r>
            <w:r w:rsidRPr="00AC4758">
              <w:rPr>
                <w:rStyle w:val="a6"/>
              </w:rPr>
              <w:t>Требования к пользовательскому интерфейсу</w:t>
            </w:r>
            <w:r>
              <w:rPr>
                <w:webHidden/>
              </w:rPr>
              <w:tab/>
            </w:r>
            <w:r>
              <w:rPr>
                <w:webHidden/>
              </w:rPr>
              <w:fldChar w:fldCharType="begin"/>
            </w:r>
            <w:r>
              <w:rPr>
                <w:webHidden/>
              </w:rPr>
              <w:instrText xml:space="preserve"> PAGEREF _Toc198371474 \h </w:instrText>
            </w:r>
            <w:r>
              <w:rPr>
                <w:webHidden/>
              </w:rPr>
            </w:r>
            <w:r>
              <w:rPr>
                <w:webHidden/>
              </w:rPr>
              <w:fldChar w:fldCharType="separate"/>
            </w:r>
            <w:r>
              <w:rPr>
                <w:webHidden/>
              </w:rPr>
              <w:t>13</w:t>
            </w:r>
            <w:r>
              <w:rPr>
                <w:webHidden/>
              </w:rPr>
              <w:fldChar w:fldCharType="end"/>
            </w:r>
          </w:hyperlink>
        </w:p>
        <w:p w14:paraId="7B75536D" w14:textId="24893B80" w:rsidR="00324846" w:rsidRDefault="00324846">
          <w:pPr>
            <w:pStyle w:val="21"/>
            <w:rPr>
              <w:rFonts w:asciiTheme="minorHAnsi" w:eastAsiaTheme="minorEastAsia" w:hAnsiTheme="minorHAnsi" w:cstheme="minorBidi"/>
              <w:kern w:val="2"/>
              <w14:ligatures w14:val="standardContextual"/>
            </w:rPr>
          </w:pPr>
          <w:hyperlink w:anchor="_Toc198371475" w:history="1">
            <w:r w:rsidRPr="00AC4758">
              <w:rPr>
                <w:rStyle w:val="a6"/>
                <w14:scene3d>
                  <w14:camera w14:prst="orthographicFront"/>
                  <w14:lightRig w14:rig="threePt" w14:dir="t">
                    <w14:rot w14:lat="0" w14:lon="0" w14:rev="0"/>
                  </w14:lightRig>
                </w14:scene3d>
              </w:rPr>
              <w:t>5.3</w:t>
            </w:r>
            <w:r>
              <w:rPr>
                <w:rFonts w:asciiTheme="minorHAnsi" w:eastAsiaTheme="minorEastAsia" w:hAnsiTheme="minorHAnsi" w:cstheme="minorBidi"/>
                <w:kern w:val="2"/>
                <w14:ligatures w14:val="standardContextual"/>
              </w:rPr>
              <w:tab/>
            </w:r>
            <w:r w:rsidRPr="00AC4758">
              <w:rPr>
                <w:rStyle w:val="a6"/>
              </w:rPr>
              <w:t>Требования к функциям</w:t>
            </w:r>
            <w:r>
              <w:rPr>
                <w:webHidden/>
              </w:rPr>
              <w:tab/>
            </w:r>
            <w:r>
              <w:rPr>
                <w:webHidden/>
              </w:rPr>
              <w:fldChar w:fldCharType="begin"/>
            </w:r>
            <w:r>
              <w:rPr>
                <w:webHidden/>
              </w:rPr>
              <w:instrText xml:space="preserve"> PAGEREF _Toc198371475 \h </w:instrText>
            </w:r>
            <w:r>
              <w:rPr>
                <w:webHidden/>
              </w:rPr>
            </w:r>
            <w:r>
              <w:rPr>
                <w:webHidden/>
              </w:rPr>
              <w:fldChar w:fldCharType="separate"/>
            </w:r>
            <w:r>
              <w:rPr>
                <w:webHidden/>
              </w:rPr>
              <w:t>17</w:t>
            </w:r>
            <w:r>
              <w:rPr>
                <w:webHidden/>
              </w:rPr>
              <w:fldChar w:fldCharType="end"/>
            </w:r>
          </w:hyperlink>
        </w:p>
        <w:p w14:paraId="5F0E6C17" w14:textId="3C1E5792" w:rsidR="00324846" w:rsidRDefault="00324846">
          <w:pPr>
            <w:pStyle w:val="21"/>
            <w:rPr>
              <w:rFonts w:asciiTheme="minorHAnsi" w:eastAsiaTheme="minorEastAsia" w:hAnsiTheme="minorHAnsi" w:cstheme="minorBidi"/>
              <w:kern w:val="2"/>
              <w14:ligatures w14:val="standardContextual"/>
            </w:rPr>
          </w:pPr>
          <w:hyperlink w:anchor="_Toc198371476" w:history="1">
            <w:r w:rsidRPr="00AC4758">
              <w:rPr>
                <w:rStyle w:val="a6"/>
                <w14:scene3d>
                  <w14:camera w14:prst="orthographicFront"/>
                  <w14:lightRig w14:rig="threePt" w14:dir="t">
                    <w14:rot w14:lat="0" w14:lon="0" w14:rev="0"/>
                  </w14:lightRig>
                </w14:scene3d>
              </w:rPr>
              <w:t>5.4</w:t>
            </w:r>
            <w:r>
              <w:rPr>
                <w:rFonts w:asciiTheme="minorHAnsi" w:eastAsiaTheme="minorEastAsia" w:hAnsiTheme="minorHAnsi" w:cstheme="minorBidi"/>
                <w:kern w:val="2"/>
                <w14:ligatures w14:val="standardContextual"/>
              </w:rPr>
              <w:tab/>
            </w:r>
            <w:r w:rsidRPr="00AC4758">
              <w:rPr>
                <w:rStyle w:val="a6"/>
              </w:rPr>
              <w:t>Требования к показаниям назначения</w:t>
            </w:r>
            <w:r>
              <w:rPr>
                <w:webHidden/>
              </w:rPr>
              <w:tab/>
            </w:r>
            <w:r>
              <w:rPr>
                <w:webHidden/>
              </w:rPr>
              <w:fldChar w:fldCharType="begin"/>
            </w:r>
            <w:r>
              <w:rPr>
                <w:webHidden/>
              </w:rPr>
              <w:instrText xml:space="preserve"> PAGEREF _Toc198371476 \h </w:instrText>
            </w:r>
            <w:r>
              <w:rPr>
                <w:webHidden/>
              </w:rPr>
            </w:r>
            <w:r>
              <w:rPr>
                <w:webHidden/>
              </w:rPr>
              <w:fldChar w:fldCharType="separate"/>
            </w:r>
            <w:r>
              <w:rPr>
                <w:webHidden/>
              </w:rPr>
              <w:t>17</w:t>
            </w:r>
            <w:r>
              <w:rPr>
                <w:webHidden/>
              </w:rPr>
              <w:fldChar w:fldCharType="end"/>
            </w:r>
          </w:hyperlink>
        </w:p>
        <w:p w14:paraId="475592FC" w14:textId="21D16646" w:rsidR="00324846" w:rsidRDefault="00324846">
          <w:pPr>
            <w:pStyle w:val="21"/>
            <w:rPr>
              <w:rFonts w:asciiTheme="minorHAnsi" w:eastAsiaTheme="minorEastAsia" w:hAnsiTheme="minorHAnsi" w:cstheme="minorBidi"/>
              <w:kern w:val="2"/>
              <w14:ligatures w14:val="standardContextual"/>
            </w:rPr>
          </w:pPr>
          <w:hyperlink w:anchor="_Toc198371477" w:history="1">
            <w:r w:rsidRPr="00AC4758">
              <w:rPr>
                <w:rStyle w:val="a6"/>
                <w14:scene3d>
                  <w14:camera w14:prst="orthographicFront"/>
                  <w14:lightRig w14:rig="threePt" w14:dir="t">
                    <w14:rot w14:lat="0" w14:lon="0" w14:rev="0"/>
                  </w14:lightRig>
                </w14:scene3d>
              </w:rPr>
              <w:t>5.5</w:t>
            </w:r>
            <w:r>
              <w:rPr>
                <w:rFonts w:asciiTheme="minorHAnsi" w:eastAsiaTheme="minorEastAsia" w:hAnsiTheme="minorHAnsi" w:cstheme="minorBidi"/>
                <w:kern w:val="2"/>
                <w14:ligatures w14:val="standardContextual"/>
              </w:rPr>
              <w:tab/>
            </w:r>
            <w:r w:rsidRPr="00AC4758">
              <w:rPr>
                <w:rStyle w:val="a6"/>
              </w:rPr>
              <w:t>Требования к видам обеспечения</w:t>
            </w:r>
            <w:r>
              <w:rPr>
                <w:webHidden/>
              </w:rPr>
              <w:tab/>
            </w:r>
            <w:r>
              <w:rPr>
                <w:webHidden/>
              </w:rPr>
              <w:fldChar w:fldCharType="begin"/>
            </w:r>
            <w:r>
              <w:rPr>
                <w:webHidden/>
              </w:rPr>
              <w:instrText xml:space="preserve"> PAGEREF _Toc198371477 \h </w:instrText>
            </w:r>
            <w:r>
              <w:rPr>
                <w:webHidden/>
              </w:rPr>
            </w:r>
            <w:r>
              <w:rPr>
                <w:webHidden/>
              </w:rPr>
              <w:fldChar w:fldCharType="separate"/>
            </w:r>
            <w:r>
              <w:rPr>
                <w:webHidden/>
              </w:rPr>
              <w:t>17</w:t>
            </w:r>
            <w:r>
              <w:rPr>
                <w:webHidden/>
              </w:rPr>
              <w:fldChar w:fldCharType="end"/>
            </w:r>
          </w:hyperlink>
        </w:p>
        <w:p w14:paraId="38F4A537" w14:textId="26A3773A" w:rsidR="00324846" w:rsidRDefault="00324846">
          <w:pPr>
            <w:pStyle w:val="31"/>
            <w:rPr>
              <w:rFonts w:asciiTheme="minorHAnsi" w:eastAsiaTheme="minorEastAsia" w:hAnsiTheme="minorHAnsi" w:cstheme="minorBidi"/>
              <w:kern w:val="2"/>
              <w14:ligatures w14:val="standardContextual"/>
            </w:rPr>
          </w:pPr>
          <w:hyperlink w:anchor="_Toc198371478" w:history="1">
            <w:r w:rsidRPr="00AC4758">
              <w:rPr>
                <w:rStyle w:val="a6"/>
              </w:rPr>
              <w:t>5.5.1</w:t>
            </w:r>
            <w:r>
              <w:rPr>
                <w:rFonts w:asciiTheme="minorHAnsi" w:eastAsiaTheme="minorEastAsia" w:hAnsiTheme="minorHAnsi" w:cstheme="minorBidi"/>
                <w:kern w:val="2"/>
                <w14:ligatures w14:val="standardContextual"/>
              </w:rPr>
              <w:tab/>
            </w:r>
            <w:r w:rsidRPr="00AC4758">
              <w:rPr>
                <w:rStyle w:val="a6"/>
              </w:rPr>
              <w:t>Требования к математическому обеспечению</w:t>
            </w:r>
            <w:r>
              <w:rPr>
                <w:webHidden/>
              </w:rPr>
              <w:tab/>
            </w:r>
            <w:r>
              <w:rPr>
                <w:webHidden/>
              </w:rPr>
              <w:fldChar w:fldCharType="begin"/>
            </w:r>
            <w:r>
              <w:rPr>
                <w:webHidden/>
              </w:rPr>
              <w:instrText xml:space="preserve"> PAGEREF _Toc198371478 \h </w:instrText>
            </w:r>
            <w:r>
              <w:rPr>
                <w:webHidden/>
              </w:rPr>
            </w:r>
            <w:r>
              <w:rPr>
                <w:webHidden/>
              </w:rPr>
              <w:fldChar w:fldCharType="separate"/>
            </w:r>
            <w:r>
              <w:rPr>
                <w:webHidden/>
              </w:rPr>
              <w:t>17</w:t>
            </w:r>
            <w:r>
              <w:rPr>
                <w:webHidden/>
              </w:rPr>
              <w:fldChar w:fldCharType="end"/>
            </w:r>
          </w:hyperlink>
        </w:p>
        <w:p w14:paraId="1C72F664" w14:textId="6FBB6F75" w:rsidR="00324846" w:rsidRDefault="00324846">
          <w:pPr>
            <w:pStyle w:val="31"/>
            <w:rPr>
              <w:rFonts w:asciiTheme="minorHAnsi" w:eastAsiaTheme="minorEastAsia" w:hAnsiTheme="minorHAnsi" w:cstheme="minorBidi"/>
              <w:kern w:val="2"/>
              <w14:ligatures w14:val="standardContextual"/>
            </w:rPr>
          </w:pPr>
          <w:hyperlink w:anchor="_Toc198371479" w:history="1">
            <w:r w:rsidRPr="00AC4758">
              <w:rPr>
                <w:rStyle w:val="a6"/>
              </w:rPr>
              <w:t>5.5.2</w:t>
            </w:r>
            <w:r>
              <w:rPr>
                <w:rFonts w:asciiTheme="minorHAnsi" w:eastAsiaTheme="minorEastAsia" w:hAnsiTheme="minorHAnsi" w:cstheme="minorBidi"/>
                <w:kern w:val="2"/>
                <w14:ligatures w14:val="standardContextual"/>
              </w:rPr>
              <w:tab/>
            </w:r>
            <w:r w:rsidRPr="00AC4758">
              <w:rPr>
                <w:rStyle w:val="a6"/>
              </w:rPr>
              <w:t>Требования к информационному обеспечению</w:t>
            </w:r>
            <w:r>
              <w:rPr>
                <w:webHidden/>
              </w:rPr>
              <w:tab/>
            </w:r>
            <w:r>
              <w:rPr>
                <w:webHidden/>
              </w:rPr>
              <w:fldChar w:fldCharType="begin"/>
            </w:r>
            <w:r>
              <w:rPr>
                <w:webHidden/>
              </w:rPr>
              <w:instrText xml:space="preserve"> PAGEREF _Toc198371479 \h </w:instrText>
            </w:r>
            <w:r>
              <w:rPr>
                <w:webHidden/>
              </w:rPr>
            </w:r>
            <w:r>
              <w:rPr>
                <w:webHidden/>
              </w:rPr>
              <w:fldChar w:fldCharType="separate"/>
            </w:r>
            <w:r>
              <w:rPr>
                <w:webHidden/>
              </w:rPr>
              <w:t>17</w:t>
            </w:r>
            <w:r>
              <w:rPr>
                <w:webHidden/>
              </w:rPr>
              <w:fldChar w:fldCharType="end"/>
            </w:r>
          </w:hyperlink>
        </w:p>
        <w:p w14:paraId="016311C7" w14:textId="65CC6BB2" w:rsidR="00324846" w:rsidRDefault="00324846">
          <w:pPr>
            <w:pStyle w:val="31"/>
            <w:rPr>
              <w:rFonts w:asciiTheme="minorHAnsi" w:eastAsiaTheme="minorEastAsia" w:hAnsiTheme="minorHAnsi" w:cstheme="minorBidi"/>
              <w:kern w:val="2"/>
              <w14:ligatures w14:val="standardContextual"/>
            </w:rPr>
          </w:pPr>
          <w:hyperlink w:anchor="_Toc198371480" w:history="1">
            <w:r w:rsidRPr="00AC4758">
              <w:rPr>
                <w:rStyle w:val="a6"/>
              </w:rPr>
              <w:t>5.5.3</w:t>
            </w:r>
            <w:r>
              <w:rPr>
                <w:rFonts w:asciiTheme="minorHAnsi" w:eastAsiaTheme="minorEastAsia" w:hAnsiTheme="minorHAnsi" w:cstheme="minorBidi"/>
                <w:kern w:val="2"/>
                <w14:ligatures w14:val="standardContextual"/>
              </w:rPr>
              <w:tab/>
            </w:r>
            <w:r w:rsidRPr="00AC4758">
              <w:rPr>
                <w:rStyle w:val="a6"/>
              </w:rPr>
              <w:t>Требования к метрологическому обеспечению</w:t>
            </w:r>
            <w:r>
              <w:rPr>
                <w:webHidden/>
              </w:rPr>
              <w:tab/>
            </w:r>
            <w:r>
              <w:rPr>
                <w:webHidden/>
              </w:rPr>
              <w:fldChar w:fldCharType="begin"/>
            </w:r>
            <w:r>
              <w:rPr>
                <w:webHidden/>
              </w:rPr>
              <w:instrText xml:space="preserve"> PAGEREF _Toc198371480 \h </w:instrText>
            </w:r>
            <w:r>
              <w:rPr>
                <w:webHidden/>
              </w:rPr>
            </w:r>
            <w:r>
              <w:rPr>
                <w:webHidden/>
              </w:rPr>
              <w:fldChar w:fldCharType="separate"/>
            </w:r>
            <w:r>
              <w:rPr>
                <w:webHidden/>
              </w:rPr>
              <w:t>18</w:t>
            </w:r>
            <w:r>
              <w:rPr>
                <w:webHidden/>
              </w:rPr>
              <w:fldChar w:fldCharType="end"/>
            </w:r>
          </w:hyperlink>
        </w:p>
        <w:p w14:paraId="50ADC2A7" w14:textId="0426B44E" w:rsidR="00324846" w:rsidRDefault="00324846">
          <w:pPr>
            <w:pStyle w:val="31"/>
            <w:rPr>
              <w:rFonts w:asciiTheme="minorHAnsi" w:eastAsiaTheme="minorEastAsia" w:hAnsiTheme="minorHAnsi" w:cstheme="minorBidi"/>
              <w:kern w:val="2"/>
              <w14:ligatures w14:val="standardContextual"/>
            </w:rPr>
          </w:pPr>
          <w:hyperlink w:anchor="_Toc198371481" w:history="1">
            <w:r w:rsidRPr="00AC4758">
              <w:rPr>
                <w:rStyle w:val="a6"/>
              </w:rPr>
              <w:t>5.5.4</w:t>
            </w:r>
            <w:r>
              <w:rPr>
                <w:rFonts w:asciiTheme="minorHAnsi" w:eastAsiaTheme="minorEastAsia" w:hAnsiTheme="minorHAnsi" w:cstheme="minorBidi"/>
                <w:kern w:val="2"/>
                <w14:ligatures w14:val="standardContextual"/>
              </w:rPr>
              <w:tab/>
            </w:r>
            <w:r w:rsidRPr="00AC4758">
              <w:rPr>
                <w:rStyle w:val="a6"/>
              </w:rPr>
              <w:t>Требования к техническому обеспечению</w:t>
            </w:r>
            <w:r>
              <w:rPr>
                <w:webHidden/>
              </w:rPr>
              <w:tab/>
            </w:r>
            <w:r>
              <w:rPr>
                <w:webHidden/>
              </w:rPr>
              <w:fldChar w:fldCharType="begin"/>
            </w:r>
            <w:r>
              <w:rPr>
                <w:webHidden/>
              </w:rPr>
              <w:instrText xml:space="preserve"> PAGEREF _Toc198371481 \h </w:instrText>
            </w:r>
            <w:r>
              <w:rPr>
                <w:webHidden/>
              </w:rPr>
            </w:r>
            <w:r>
              <w:rPr>
                <w:webHidden/>
              </w:rPr>
              <w:fldChar w:fldCharType="separate"/>
            </w:r>
            <w:r>
              <w:rPr>
                <w:webHidden/>
              </w:rPr>
              <w:t>18</w:t>
            </w:r>
            <w:r>
              <w:rPr>
                <w:webHidden/>
              </w:rPr>
              <w:fldChar w:fldCharType="end"/>
            </w:r>
          </w:hyperlink>
        </w:p>
        <w:p w14:paraId="351165D3" w14:textId="34C1B40F" w:rsidR="00324846" w:rsidRDefault="00324846">
          <w:pPr>
            <w:pStyle w:val="21"/>
            <w:rPr>
              <w:rFonts w:asciiTheme="minorHAnsi" w:eastAsiaTheme="minorEastAsia" w:hAnsiTheme="minorHAnsi" w:cstheme="minorBidi"/>
              <w:kern w:val="2"/>
              <w14:ligatures w14:val="standardContextual"/>
            </w:rPr>
          </w:pPr>
          <w:hyperlink w:anchor="_Toc198371482" w:history="1">
            <w:r w:rsidRPr="00AC4758">
              <w:rPr>
                <w:rStyle w:val="a6"/>
                <w14:scene3d>
                  <w14:camera w14:prst="orthographicFront"/>
                  <w14:lightRig w14:rig="threePt" w14:dir="t">
                    <w14:rot w14:lat="0" w14:lon="0" w14:rev="0"/>
                  </w14:lightRig>
                </w14:scene3d>
              </w:rPr>
              <w:t>5.6</w:t>
            </w:r>
            <w:r>
              <w:rPr>
                <w:rFonts w:asciiTheme="minorHAnsi" w:eastAsiaTheme="minorEastAsia" w:hAnsiTheme="minorHAnsi" w:cstheme="minorBidi"/>
                <w:kern w:val="2"/>
                <w14:ligatures w14:val="standardContextual"/>
              </w:rPr>
              <w:tab/>
            </w:r>
            <w:r w:rsidRPr="00AC4758">
              <w:rPr>
                <w:rStyle w:val="a6"/>
              </w:rPr>
              <w:t>Требования к надежности</w:t>
            </w:r>
            <w:r>
              <w:rPr>
                <w:webHidden/>
              </w:rPr>
              <w:tab/>
            </w:r>
            <w:r>
              <w:rPr>
                <w:webHidden/>
              </w:rPr>
              <w:fldChar w:fldCharType="begin"/>
            </w:r>
            <w:r>
              <w:rPr>
                <w:webHidden/>
              </w:rPr>
              <w:instrText xml:space="preserve"> PAGEREF _Toc198371482 \h </w:instrText>
            </w:r>
            <w:r>
              <w:rPr>
                <w:webHidden/>
              </w:rPr>
            </w:r>
            <w:r>
              <w:rPr>
                <w:webHidden/>
              </w:rPr>
              <w:fldChar w:fldCharType="separate"/>
            </w:r>
            <w:r>
              <w:rPr>
                <w:webHidden/>
              </w:rPr>
              <w:t>19</w:t>
            </w:r>
            <w:r>
              <w:rPr>
                <w:webHidden/>
              </w:rPr>
              <w:fldChar w:fldCharType="end"/>
            </w:r>
          </w:hyperlink>
        </w:p>
        <w:p w14:paraId="777C16D5" w14:textId="6897824B" w:rsidR="00324846" w:rsidRDefault="00324846">
          <w:pPr>
            <w:pStyle w:val="21"/>
            <w:rPr>
              <w:rFonts w:asciiTheme="minorHAnsi" w:eastAsiaTheme="minorEastAsia" w:hAnsiTheme="minorHAnsi" w:cstheme="minorBidi"/>
              <w:kern w:val="2"/>
              <w14:ligatures w14:val="standardContextual"/>
            </w:rPr>
          </w:pPr>
          <w:hyperlink w:anchor="_Toc198371483" w:history="1">
            <w:r w:rsidRPr="00AC4758">
              <w:rPr>
                <w:rStyle w:val="a6"/>
                <w14:scene3d>
                  <w14:camera w14:prst="orthographicFront"/>
                  <w14:lightRig w14:rig="threePt" w14:dir="t">
                    <w14:rot w14:lat="0" w14:lon="0" w14:rev="0"/>
                  </w14:lightRig>
                </w14:scene3d>
              </w:rPr>
              <w:t>5.7</w:t>
            </w:r>
            <w:r>
              <w:rPr>
                <w:rFonts w:asciiTheme="minorHAnsi" w:eastAsiaTheme="minorEastAsia" w:hAnsiTheme="minorHAnsi" w:cstheme="minorBidi"/>
                <w:kern w:val="2"/>
                <w14:ligatures w14:val="standardContextual"/>
              </w:rPr>
              <w:tab/>
            </w:r>
            <w:r w:rsidRPr="00AC4758">
              <w:rPr>
                <w:rStyle w:val="a6"/>
              </w:rPr>
              <w:t>Требования к безопасности</w:t>
            </w:r>
            <w:r>
              <w:rPr>
                <w:webHidden/>
              </w:rPr>
              <w:tab/>
            </w:r>
            <w:r>
              <w:rPr>
                <w:webHidden/>
              </w:rPr>
              <w:fldChar w:fldCharType="begin"/>
            </w:r>
            <w:r>
              <w:rPr>
                <w:webHidden/>
              </w:rPr>
              <w:instrText xml:space="preserve"> PAGEREF _Toc198371483 \h </w:instrText>
            </w:r>
            <w:r>
              <w:rPr>
                <w:webHidden/>
              </w:rPr>
            </w:r>
            <w:r>
              <w:rPr>
                <w:webHidden/>
              </w:rPr>
              <w:fldChar w:fldCharType="separate"/>
            </w:r>
            <w:r>
              <w:rPr>
                <w:webHidden/>
              </w:rPr>
              <w:t>19</w:t>
            </w:r>
            <w:r>
              <w:rPr>
                <w:webHidden/>
              </w:rPr>
              <w:fldChar w:fldCharType="end"/>
            </w:r>
          </w:hyperlink>
        </w:p>
        <w:p w14:paraId="6E84D8A5" w14:textId="7FF575F8" w:rsidR="00324846" w:rsidRDefault="00324846">
          <w:pPr>
            <w:pStyle w:val="21"/>
            <w:rPr>
              <w:rFonts w:asciiTheme="minorHAnsi" w:eastAsiaTheme="minorEastAsia" w:hAnsiTheme="minorHAnsi" w:cstheme="minorBidi"/>
              <w:kern w:val="2"/>
              <w14:ligatures w14:val="standardContextual"/>
            </w:rPr>
          </w:pPr>
          <w:hyperlink w:anchor="_Toc198371484" w:history="1">
            <w:r w:rsidRPr="00AC4758">
              <w:rPr>
                <w:rStyle w:val="a6"/>
                <w14:scene3d>
                  <w14:camera w14:prst="orthographicFront"/>
                  <w14:lightRig w14:rig="threePt" w14:dir="t">
                    <w14:rot w14:lat="0" w14:lon="0" w14:rev="0"/>
                  </w14:lightRig>
                </w14:scene3d>
              </w:rPr>
              <w:t>5.8</w:t>
            </w:r>
            <w:r>
              <w:rPr>
                <w:rFonts w:asciiTheme="minorHAnsi" w:eastAsiaTheme="minorEastAsia" w:hAnsiTheme="minorHAnsi" w:cstheme="minorBidi"/>
                <w:kern w:val="2"/>
                <w14:ligatures w14:val="standardContextual"/>
              </w:rPr>
              <w:tab/>
            </w:r>
            <w:r w:rsidRPr="00AC4758">
              <w:rPr>
                <w:rStyle w:val="a6"/>
              </w:rPr>
              <w:t>Требования к патентной чистоте</w:t>
            </w:r>
            <w:r>
              <w:rPr>
                <w:webHidden/>
              </w:rPr>
              <w:tab/>
            </w:r>
            <w:r>
              <w:rPr>
                <w:webHidden/>
              </w:rPr>
              <w:fldChar w:fldCharType="begin"/>
            </w:r>
            <w:r>
              <w:rPr>
                <w:webHidden/>
              </w:rPr>
              <w:instrText xml:space="preserve"> PAGEREF _Toc198371484 \h </w:instrText>
            </w:r>
            <w:r>
              <w:rPr>
                <w:webHidden/>
              </w:rPr>
            </w:r>
            <w:r>
              <w:rPr>
                <w:webHidden/>
              </w:rPr>
              <w:fldChar w:fldCharType="separate"/>
            </w:r>
            <w:r>
              <w:rPr>
                <w:webHidden/>
              </w:rPr>
              <w:t>19</w:t>
            </w:r>
            <w:r>
              <w:rPr>
                <w:webHidden/>
              </w:rPr>
              <w:fldChar w:fldCharType="end"/>
            </w:r>
          </w:hyperlink>
        </w:p>
        <w:p w14:paraId="7978281A" w14:textId="6782218C" w:rsidR="00324846" w:rsidRDefault="00324846">
          <w:pPr>
            <w:pStyle w:val="21"/>
            <w:rPr>
              <w:rFonts w:asciiTheme="minorHAnsi" w:eastAsiaTheme="minorEastAsia" w:hAnsiTheme="minorHAnsi" w:cstheme="minorBidi"/>
              <w:kern w:val="2"/>
              <w14:ligatures w14:val="standardContextual"/>
            </w:rPr>
          </w:pPr>
          <w:hyperlink w:anchor="_Toc198371485" w:history="1">
            <w:r w:rsidRPr="00AC4758">
              <w:rPr>
                <w:rStyle w:val="a6"/>
                <w14:scene3d>
                  <w14:camera w14:prst="orthographicFront"/>
                  <w14:lightRig w14:rig="threePt" w14:dir="t">
                    <w14:rot w14:lat="0" w14:lon="0" w14:rev="0"/>
                  </w14:lightRig>
                </w14:scene3d>
              </w:rPr>
              <w:t>5.9</w:t>
            </w:r>
            <w:r>
              <w:rPr>
                <w:rFonts w:asciiTheme="minorHAnsi" w:eastAsiaTheme="minorEastAsia" w:hAnsiTheme="minorHAnsi" w:cstheme="minorBidi"/>
                <w:kern w:val="2"/>
                <w14:ligatures w14:val="standardContextual"/>
              </w:rPr>
              <w:tab/>
            </w:r>
            <w:r w:rsidRPr="00AC4758">
              <w:rPr>
                <w:rStyle w:val="a6"/>
              </w:rPr>
              <w:t>Требования к перспективам развития</w:t>
            </w:r>
            <w:r>
              <w:rPr>
                <w:webHidden/>
              </w:rPr>
              <w:tab/>
            </w:r>
            <w:r>
              <w:rPr>
                <w:webHidden/>
              </w:rPr>
              <w:fldChar w:fldCharType="begin"/>
            </w:r>
            <w:r>
              <w:rPr>
                <w:webHidden/>
              </w:rPr>
              <w:instrText xml:space="preserve"> PAGEREF _Toc198371485 \h </w:instrText>
            </w:r>
            <w:r>
              <w:rPr>
                <w:webHidden/>
              </w:rPr>
            </w:r>
            <w:r>
              <w:rPr>
                <w:webHidden/>
              </w:rPr>
              <w:fldChar w:fldCharType="separate"/>
            </w:r>
            <w:r>
              <w:rPr>
                <w:webHidden/>
              </w:rPr>
              <w:t>20</w:t>
            </w:r>
            <w:r>
              <w:rPr>
                <w:webHidden/>
              </w:rPr>
              <w:fldChar w:fldCharType="end"/>
            </w:r>
          </w:hyperlink>
        </w:p>
        <w:p w14:paraId="11A75885" w14:textId="732D694A" w:rsidR="00324846" w:rsidRDefault="00324846">
          <w:pPr>
            <w:pStyle w:val="11"/>
            <w:rPr>
              <w:rFonts w:asciiTheme="minorHAnsi" w:eastAsiaTheme="minorEastAsia" w:hAnsiTheme="minorHAnsi" w:cstheme="minorBidi"/>
              <w:kern w:val="2"/>
              <w14:ligatures w14:val="standardContextual"/>
            </w:rPr>
          </w:pPr>
          <w:hyperlink w:anchor="_Toc198371486" w:history="1">
            <w:r w:rsidRPr="00AC4758">
              <w:rPr>
                <w:rStyle w:val="a6"/>
              </w:rPr>
              <w:t>6</w:t>
            </w:r>
            <w:r>
              <w:rPr>
                <w:rFonts w:asciiTheme="minorHAnsi" w:eastAsiaTheme="minorEastAsia" w:hAnsiTheme="minorHAnsi" w:cstheme="minorBidi"/>
                <w:kern w:val="2"/>
                <w14:ligatures w14:val="standardContextual"/>
              </w:rPr>
              <w:tab/>
            </w:r>
            <w:r w:rsidRPr="00AC4758">
              <w:rPr>
                <w:rStyle w:val="a6"/>
              </w:rPr>
              <w:t>Состав и содержание работ</w:t>
            </w:r>
            <w:r>
              <w:rPr>
                <w:webHidden/>
              </w:rPr>
              <w:tab/>
            </w:r>
            <w:r>
              <w:rPr>
                <w:webHidden/>
              </w:rPr>
              <w:fldChar w:fldCharType="begin"/>
            </w:r>
            <w:r>
              <w:rPr>
                <w:webHidden/>
              </w:rPr>
              <w:instrText xml:space="preserve"> PAGEREF _Toc198371486 \h </w:instrText>
            </w:r>
            <w:r>
              <w:rPr>
                <w:webHidden/>
              </w:rPr>
            </w:r>
            <w:r>
              <w:rPr>
                <w:webHidden/>
              </w:rPr>
              <w:fldChar w:fldCharType="separate"/>
            </w:r>
            <w:r>
              <w:rPr>
                <w:webHidden/>
              </w:rPr>
              <w:t>21</w:t>
            </w:r>
            <w:r>
              <w:rPr>
                <w:webHidden/>
              </w:rPr>
              <w:fldChar w:fldCharType="end"/>
            </w:r>
          </w:hyperlink>
        </w:p>
        <w:p w14:paraId="5BFBAF85" w14:textId="526F896D" w:rsidR="00324846" w:rsidRDefault="00324846">
          <w:pPr>
            <w:pStyle w:val="11"/>
            <w:rPr>
              <w:rFonts w:asciiTheme="minorHAnsi" w:eastAsiaTheme="minorEastAsia" w:hAnsiTheme="minorHAnsi" w:cstheme="minorBidi"/>
              <w:kern w:val="2"/>
              <w14:ligatures w14:val="standardContextual"/>
            </w:rPr>
          </w:pPr>
          <w:hyperlink w:anchor="_Toc198371487" w:history="1">
            <w:r w:rsidRPr="00AC4758">
              <w:rPr>
                <w:rStyle w:val="a6"/>
              </w:rPr>
              <w:t>7</w:t>
            </w:r>
            <w:r>
              <w:rPr>
                <w:rFonts w:asciiTheme="minorHAnsi" w:eastAsiaTheme="minorEastAsia" w:hAnsiTheme="minorHAnsi" w:cstheme="minorBidi"/>
                <w:kern w:val="2"/>
                <w14:ligatures w14:val="standardContextual"/>
              </w:rPr>
              <w:tab/>
            </w:r>
            <w:r w:rsidRPr="00AC4758">
              <w:rPr>
                <w:rStyle w:val="a6"/>
              </w:rPr>
              <w:t>Требования к документированию</w:t>
            </w:r>
            <w:r>
              <w:rPr>
                <w:webHidden/>
              </w:rPr>
              <w:tab/>
            </w:r>
            <w:r>
              <w:rPr>
                <w:webHidden/>
              </w:rPr>
              <w:fldChar w:fldCharType="begin"/>
            </w:r>
            <w:r>
              <w:rPr>
                <w:webHidden/>
              </w:rPr>
              <w:instrText xml:space="preserve"> PAGEREF _Toc198371487 \h </w:instrText>
            </w:r>
            <w:r>
              <w:rPr>
                <w:webHidden/>
              </w:rPr>
            </w:r>
            <w:r>
              <w:rPr>
                <w:webHidden/>
              </w:rPr>
              <w:fldChar w:fldCharType="separate"/>
            </w:r>
            <w:r>
              <w:rPr>
                <w:webHidden/>
              </w:rPr>
              <w:t>23</w:t>
            </w:r>
            <w:r>
              <w:rPr>
                <w:webHidden/>
              </w:rPr>
              <w:fldChar w:fldCharType="end"/>
            </w:r>
          </w:hyperlink>
        </w:p>
        <w:p w14:paraId="61896CE9" w14:textId="12945C6C" w:rsidR="00324846" w:rsidRDefault="00324846">
          <w:pPr>
            <w:pStyle w:val="11"/>
            <w:rPr>
              <w:rFonts w:asciiTheme="minorHAnsi" w:eastAsiaTheme="minorEastAsia" w:hAnsiTheme="minorHAnsi" w:cstheme="minorBidi"/>
              <w:kern w:val="2"/>
              <w14:ligatures w14:val="standardContextual"/>
            </w:rPr>
          </w:pPr>
          <w:hyperlink w:anchor="_Toc198371488" w:history="1">
            <w:r w:rsidRPr="00AC4758">
              <w:rPr>
                <w:rStyle w:val="a6"/>
              </w:rPr>
              <w:t>8</w:t>
            </w:r>
            <w:r>
              <w:rPr>
                <w:rFonts w:asciiTheme="minorHAnsi" w:eastAsiaTheme="minorEastAsia" w:hAnsiTheme="minorHAnsi" w:cstheme="minorBidi"/>
                <w:kern w:val="2"/>
                <w14:ligatures w14:val="standardContextual"/>
              </w:rPr>
              <w:tab/>
            </w:r>
            <w:r w:rsidRPr="00AC4758">
              <w:rPr>
                <w:rStyle w:val="a6"/>
              </w:rPr>
              <w:t>Требования к приемно-сдаточным процедурам</w:t>
            </w:r>
            <w:r>
              <w:rPr>
                <w:webHidden/>
              </w:rPr>
              <w:tab/>
            </w:r>
            <w:r>
              <w:rPr>
                <w:webHidden/>
              </w:rPr>
              <w:fldChar w:fldCharType="begin"/>
            </w:r>
            <w:r>
              <w:rPr>
                <w:webHidden/>
              </w:rPr>
              <w:instrText xml:space="preserve"> PAGEREF _Toc198371488 \h </w:instrText>
            </w:r>
            <w:r>
              <w:rPr>
                <w:webHidden/>
              </w:rPr>
            </w:r>
            <w:r>
              <w:rPr>
                <w:webHidden/>
              </w:rPr>
              <w:fldChar w:fldCharType="separate"/>
            </w:r>
            <w:r>
              <w:rPr>
                <w:webHidden/>
              </w:rPr>
              <w:t>24</w:t>
            </w:r>
            <w:r>
              <w:rPr>
                <w:webHidden/>
              </w:rPr>
              <w:fldChar w:fldCharType="end"/>
            </w:r>
          </w:hyperlink>
        </w:p>
        <w:p w14:paraId="3CF0F4E1" w14:textId="7024208D" w:rsidR="00442256" w:rsidRPr="0023221D" w:rsidRDefault="00442256" w:rsidP="0023221D">
          <w:r>
            <w:rPr>
              <w:b/>
              <w:bCs/>
            </w:rPr>
            <w:fldChar w:fldCharType="end"/>
          </w:r>
        </w:p>
      </w:sdtContent>
    </w:sdt>
    <w:p w14:paraId="4DB9FE6F" w14:textId="544B907C" w:rsidR="005A4E60" w:rsidRPr="00627BC1" w:rsidRDefault="005A4E60">
      <w:pPr>
        <w:spacing w:before="0" w:after="200" w:line="276" w:lineRule="auto"/>
        <w:ind w:firstLine="0"/>
        <w:contextualSpacing w:val="0"/>
        <w:jc w:val="left"/>
        <w:rPr>
          <w:bCs/>
          <w:noProof/>
        </w:rPr>
      </w:pPr>
      <w:r>
        <w:rPr>
          <w:bCs/>
          <w:noProof/>
        </w:rPr>
        <w:br w:type="page"/>
      </w:r>
    </w:p>
    <w:p w14:paraId="4CEE3E82" w14:textId="645F2854" w:rsidR="00303DC8" w:rsidRDefault="00442256" w:rsidP="008A3C7E">
      <w:pPr>
        <w:pStyle w:val="1"/>
        <w:numPr>
          <w:ilvl w:val="0"/>
          <w:numId w:val="0"/>
        </w:numPr>
        <w:spacing w:after="240"/>
        <w:ind w:left="851"/>
      </w:pPr>
      <w:bookmarkStart w:id="0" w:name="_Toc198371459"/>
      <w:r>
        <w:lastRenderedPageBreak/>
        <w:t>Вв</w:t>
      </w:r>
      <w:r w:rsidR="005A4E60" w:rsidRPr="00F62DCD">
        <w:t>едение</w:t>
      </w:r>
      <w:bookmarkEnd w:id="0"/>
    </w:p>
    <w:p w14:paraId="667AEAA5" w14:textId="1179DC8E" w:rsidR="000C5E8C" w:rsidRDefault="00824512" w:rsidP="00824512">
      <w:r>
        <w:t>Для реализации</w:t>
      </w:r>
      <w:r w:rsidR="006054E5">
        <w:t xml:space="preserve"> </w:t>
      </w:r>
      <w:r>
        <w:t xml:space="preserve">проекта, команде разработчиков предоставляется настоящее техническое задание. Этот документ является руководством по созданию игры </w:t>
      </w:r>
      <w:r w:rsidR="000846B3">
        <w:t>«</w:t>
      </w:r>
      <w:r>
        <w:t>Собери пазл</w:t>
      </w:r>
      <w:r w:rsidR="000846B3">
        <w:t>»</w:t>
      </w:r>
      <w:r>
        <w:t xml:space="preserve"> и содержит подробные требования к функциональности, дизайну и технической реализации, гарантируя, что конечный продукт будет качественным, удобным и востребованным среди широкой аудитории.</w:t>
      </w:r>
      <w:r w:rsidR="000846B3">
        <w:t xml:space="preserve"> </w:t>
      </w:r>
    </w:p>
    <w:p w14:paraId="618E73C4" w14:textId="289B25FA" w:rsidR="00E3261C" w:rsidRDefault="00403D18" w:rsidP="00403D18">
      <w:r>
        <w:t>Для заказчика техническое задание представляет собой ясное описание ожидаемого продукта, позволяя контролировать процесс разработки и гарантируя, что создаваемая игра соответствует его ожиданиям и стандартам. Это обеспечивает уверенность в том, что инвестиции будут использованы для создания именно необходимого продукта. Для приемно-сдаточной комиссии техническое задание является основой для оценки соответствия разработанной игры установленным критериям. Комиссия будет опираться на этот документ как на руководство для проверки функциональности, дизайна и технических характеристик, чтобы подтвердить, что продукт полностью соответствует требованиям и готов к передаче в эксплуатацию</w:t>
      </w:r>
      <w:r w:rsidR="00E3261C" w:rsidRPr="00E3261C">
        <w:t>.</w:t>
      </w:r>
    </w:p>
    <w:p w14:paraId="794047BB" w14:textId="34625DA8" w:rsidR="00A63893" w:rsidRDefault="00EB6A0B" w:rsidP="00C10B2D">
      <w:pPr>
        <w:pStyle w:val="1"/>
      </w:pPr>
      <w:bookmarkStart w:id="1" w:name="_Toc198371460"/>
      <w:bookmarkStart w:id="2" w:name="_Toc74526610"/>
      <w:bookmarkStart w:id="3" w:name="_Toc128474254"/>
      <w:r w:rsidRPr="00EB6A0B">
        <w:lastRenderedPageBreak/>
        <w:t>Термины и определения</w:t>
      </w:r>
      <w:bookmarkEnd w:id="1"/>
    </w:p>
    <w:p w14:paraId="3CAFD142" w14:textId="73B36D05" w:rsidR="00DF7D8E" w:rsidRPr="00DF7D8E" w:rsidRDefault="00040CA9" w:rsidP="00040CA9">
      <w:r w:rsidRPr="00040CA9">
        <w:t>Раздел "Термины и определения" в настоящем документе отсутствует ввиду использования исключительно общепринятой терминологии, не требующей дополнительных разъяснений.</w:t>
      </w:r>
    </w:p>
    <w:p w14:paraId="63A1A4BE" w14:textId="337287EB" w:rsidR="00A82498" w:rsidRDefault="00A82498" w:rsidP="00A82498">
      <w:pPr>
        <w:pStyle w:val="1"/>
      </w:pPr>
      <w:bookmarkStart w:id="4" w:name="_Toc198371461"/>
      <w:r>
        <w:lastRenderedPageBreak/>
        <w:t>Перечень сокращений</w:t>
      </w:r>
      <w:bookmarkEnd w:id="4"/>
    </w:p>
    <w:p w14:paraId="4BD5207B" w14:textId="214E67E6" w:rsidR="00DF7D8E" w:rsidRDefault="00271314" w:rsidP="00DF7D8E">
      <w:r>
        <w:t>В данном документе используются следующие сокращения:</w:t>
      </w:r>
    </w:p>
    <w:p w14:paraId="4506E646" w14:textId="6934F1B4" w:rsidR="009E4896" w:rsidRDefault="009E4896" w:rsidP="00271314">
      <w:pPr>
        <w:pStyle w:val="a0"/>
      </w:pPr>
      <w:r>
        <w:t xml:space="preserve">СТП – </w:t>
      </w:r>
      <w:r w:rsidR="00271314">
        <w:t>стандарт предприятия;</w:t>
      </w:r>
    </w:p>
    <w:p w14:paraId="5CB42C99" w14:textId="5EB6584F" w:rsidR="009E4896" w:rsidRDefault="009E4896" w:rsidP="00271314">
      <w:pPr>
        <w:pStyle w:val="a0"/>
      </w:pPr>
      <w:r>
        <w:t xml:space="preserve">ГОСТ – </w:t>
      </w:r>
      <w:r w:rsidR="00271314">
        <w:t>государственный стандарт;</w:t>
      </w:r>
    </w:p>
    <w:p w14:paraId="38E88296" w14:textId="1A76DCC6" w:rsidR="009E4896" w:rsidRDefault="009E4896" w:rsidP="00271314">
      <w:pPr>
        <w:pStyle w:val="a0"/>
      </w:pPr>
      <w:r>
        <w:t xml:space="preserve">ПО – </w:t>
      </w:r>
      <w:r w:rsidR="00271314">
        <w:t>программное обеспечение;</w:t>
      </w:r>
    </w:p>
    <w:p w14:paraId="7063E7D8" w14:textId="61FACB3A" w:rsidR="009E4896" w:rsidRDefault="009E4896" w:rsidP="00271314">
      <w:pPr>
        <w:pStyle w:val="a0"/>
      </w:pPr>
      <w:r>
        <w:t xml:space="preserve">ТЗ – </w:t>
      </w:r>
      <w:r w:rsidR="00271314">
        <w:t>техническое задание.</w:t>
      </w:r>
    </w:p>
    <w:p w14:paraId="62A3E69F" w14:textId="77777777" w:rsidR="009E4896" w:rsidRPr="00DF7D8E" w:rsidRDefault="009E4896" w:rsidP="00DF7D8E"/>
    <w:p w14:paraId="38600864" w14:textId="3679A350" w:rsidR="00592879" w:rsidRDefault="00592879" w:rsidP="00592879">
      <w:pPr>
        <w:pStyle w:val="1"/>
      </w:pPr>
      <w:bookmarkStart w:id="5" w:name="_Toc198371462"/>
      <w:r>
        <w:lastRenderedPageBreak/>
        <w:t>Основные сведения о разработке</w:t>
      </w:r>
      <w:bookmarkEnd w:id="5"/>
    </w:p>
    <w:p w14:paraId="737AFC11" w14:textId="32C0F584" w:rsidR="00A443C2" w:rsidRPr="00A443C2" w:rsidRDefault="00A443C2" w:rsidP="00A443C2">
      <w:r>
        <w:t>Данный раздел настоящего технического задания содержит основные сведения о разработке.</w:t>
      </w:r>
    </w:p>
    <w:p w14:paraId="41078D8B" w14:textId="2B68D2FE" w:rsidR="00F91124" w:rsidRDefault="00A52CF3" w:rsidP="00A52CF3">
      <w:pPr>
        <w:pStyle w:val="2"/>
      </w:pPr>
      <w:bookmarkStart w:id="6" w:name="_Toc198371463"/>
      <w:r>
        <w:t>Наименование разработки</w:t>
      </w:r>
      <w:bookmarkEnd w:id="6"/>
    </w:p>
    <w:p w14:paraId="6F733409" w14:textId="1E5FF09A" w:rsidR="00530414" w:rsidRPr="00530414" w:rsidRDefault="00A443C2" w:rsidP="00530414">
      <w:r>
        <w:t xml:space="preserve">Наименование игры, разрабатываемой в ходе учебной практики: </w:t>
      </w:r>
      <w:r w:rsidR="00530414">
        <w:t>«Собери пазл»</w:t>
      </w:r>
      <w:r>
        <w:t>.</w:t>
      </w:r>
    </w:p>
    <w:p w14:paraId="4D0F4268" w14:textId="6C245E50" w:rsidR="00A52CF3" w:rsidRDefault="00A52CF3" w:rsidP="00A52CF3">
      <w:pPr>
        <w:pStyle w:val="2"/>
      </w:pPr>
      <w:bookmarkStart w:id="7" w:name="_Toc198371464"/>
      <w:r>
        <w:t>Цель и задачи</w:t>
      </w:r>
      <w:bookmarkEnd w:id="7"/>
    </w:p>
    <w:p w14:paraId="2035C7F6" w14:textId="4A73C2BA" w:rsidR="00FF2DB1" w:rsidRDefault="00FF2DB1" w:rsidP="00824512">
      <w:r w:rsidRPr="00FF2DB1">
        <w:t xml:space="preserve">Целью данного проекта является создание игры </w:t>
      </w:r>
      <w:r w:rsidR="00B13ED8">
        <w:t>«</w:t>
      </w:r>
      <w:r w:rsidRPr="00FF2DB1">
        <w:t>Собери пазл</w:t>
      </w:r>
      <w:r w:rsidR="00B13ED8">
        <w:t>»</w:t>
      </w:r>
      <w:r w:rsidRPr="00FF2DB1">
        <w:t xml:space="preserve">. В течение шести месяцев </w:t>
      </w:r>
      <w:r w:rsidR="000846B3">
        <w:t>нужно</w:t>
      </w:r>
      <w:r w:rsidRPr="00FF2DB1">
        <w:t xml:space="preserve"> разработа</w:t>
      </w:r>
      <w:r w:rsidR="000846B3">
        <w:t>ть</w:t>
      </w:r>
      <w:r w:rsidRPr="00FF2DB1">
        <w:t xml:space="preserve"> программное обеспечение на языке Python, используя стандартные библиотеки и удобную среду разработки. По итогам работы будет предоставлен полный комплект технической документации.</w:t>
      </w:r>
    </w:p>
    <w:p w14:paraId="59037A0D" w14:textId="4D9D2232" w:rsidR="00077C8D" w:rsidRDefault="00DE7D28" w:rsidP="00824512">
      <w:r>
        <w:t>В ходе выполнения проекта требуется:</w:t>
      </w:r>
      <w:r w:rsidR="00A443C2">
        <w:t xml:space="preserve"> </w:t>
      </w:r>
    </w:p>
    <w:p w14:paraId="35585681" w14:textId="6A017B22" w:rsidR="00077C8D" w:rsidRPr="00F86672" w:rsidRDefault="00F86672" w:rsidP="005C4F2B">
      <w:pPr>
        <w:pStyle w:val="a0"/>
      </w:pPr>
      <w:r>
        <w:t>з</w:t>
      </w:r>
      <w:r w:rsidR="00077C8D" w:rsidRPr="00F86672">
        <w:t>апустить процесс разработки проекта</w:t>
      </w:r>
      <w:r>
        <w:t>;</w:t>
      </w:r>
    </w:p>
    <w:p w14:paraId="7D6CAAC1" w14:textId="29A0396B" w:rsidR="00077C8D" w:rsidRPr="00F86672" w:rsidRDefault="00F86672" w:rsidP="00F86672">
      <w:pPr>
        <w:pStyle w:val="a0"/>
      </w:pPr>
      <w:r>
        <w:t>р</w:t>
      </w:r>
      <w:r w:rsidR="00077C8D" w:rsidRPr="00F86672">
        <w:t>еализовать основное решение</w:t>
      </w:r>
      <w:r>
        <w:t>;</w:t>
      </w:r>
    </w:p>
    <w:p w14:paraId="3A18833A" w14:textId="14C87DA7" w:rsidR="00077C8D" w:rsidRPr="00F86672" w:rsidRDefault="00F86672" w:rsidP="00F86672">
      <w:pPr>
        <w:pStyle w:val="a0"/>
      </w:pPr>
      <w:r>
        <w:t>п</w:t>
      </w:r>
      <w:r w:rsidR="00077C8D" w:rsidRPr="00F86672">
        <w:t>одготовить документацию для эксплуатации</w:t>
      </w:r>
      <w:r>
        <w:t>;</w:t>
      </w:r>
    </w:p>
    <w:p w14:paraId="18520F5C" w14:textId="5DB4543C" w:rsidR="00077C8D" w:rsidRPr="00F86672" w:rsidRDefault="00F86672" w:rsidP="00F86672">
      <w:pPr>
        <w:pStyle w:val="a0"/>
      </w:pPr>
      <w:r>
        <w:t>с</w:t>
      </w:r>
      <w:r w:rsidR="00077C8D" w:rsidRPr="00F86672">
        <w:t>обрать полный комплект документов для защиты проекта</w:t>
      </w:r>
      <w:r>
        <w:t>;</w:t>
      </w:r>
    </w:p>
    <w:p w14:paraId="18AE0A16" w14:textId="1539CE59" w:rsidR="00DE7D28" w:rsidRPr="00F86672" w:rsidRDefault="00F86672" w:rsidP="00F86672">
      <w:pPr>
        <w:pStyle w:val="a0"/>
      </w:pPr>
      <w:r>
        <w:t>о</w:t>
      </w:r>
      <w:r w:rsidR="00077C8D" w:rsidRPr="00F86672">
        <w:t>формить официальное завершение разработки проекта</w:t>
      </w:r>
      <w:r w:rsidR="00824512" w:rsidRPr="00F86672">
        <w:t>.</w:t>
      </w:r>
    </w:p>
    <w:p w14:paraId="52EDEC11" w14:textId="562A812F" w:rsidR="00A52CF3" w:rsidRDefault="00847368" w:rsidP="00847368">
      <w:pPr>
        <w:pStyle w:val="2"/>
      </w:pPr>
      <w:bookmarkStart w:id="8" w:name="_Toc198371465"/>
      <w:r>
        <w:t>Сведения об участниках разработки</w:t>
      </w:r>
      <w:bookmarkEnd w:id="8"/>
    </w:p>
    <w:p w14:paraId="3DEF5BAE" w14:textId="35FF22C6" w:rsidR="00E15471" w:rsidRDefault="00E15471" w:rsidP="004C3419">
      <w:r>
        <w:t xml:space="preserve">Заказчиком выступает </w:t>
      </w:r>
      <w:r w:rsidR="00A443C2">
        <w:t>коллектив преподавателей ФГБОУ ВО «Вятского государственного университета» (Колледжа ВятГУ)</w:t>
      </w:r>
      <w:r>
        <w:t>, участниками являются:</w:t>
      </w:r>
    </w:p>
    <w:p w14:paraId="62D7BF51" w14:textId="7C5B5C64" w:rsidR="00E15471" w:rsidRDefault="00E15471" w:rsidP="00F86672">
      <w:pPr>
        <w:pStyle w:val="a0"/>
      </w:pPr>
      <w:r>
        <w:t xml:space="preserve">Чистяков Геннадий Андреевич – </w:t>
      </w:r>
      <w:r w:rsidR="00A443C2">
        <w:t>руководитель образовательной программы</w:t>
      </w:r>
      <w:r>
        <w:t>;</w:t>
      </w:r>
    </w:p>
    <w:p w14:paraId="113A132D" w14:textId="08F0ADDB" w:rsidR="00E15471" w:rsidRDefault="00E15471" w:rsidP="00F86672">
      <w:pPr>
        <w:pStyle w:val="a0"/>
      </w:pPr>
      <w:r>
        <w:t>Ржаникова Елена Дмитриевна – преподаватель по разработке ТЗ;</w:t>
      </w:r>
    </w:p>
    <w:p w14:paraId="665D96F0" w14:textId="02150752" w:rsidR="00E15471" w:rsidRDefault="00E15471" w:rsidP="00F86672">
      <w:pPr>
        <w:pStyle w:val="a0"/>
      </w:pPr>
      <w:r>
        <w:t>Жукова Мария Николаевна – преподаватель по учебной практике;</w:t>
      </w:r>
    </w:p>
    <w:p w14:paraId="69534375" w14:textId="07F0E6B4" w:rsidR="00E15471" w:rsidRDefault="00E15471" w:rsidP="00F86672">
      <w:pPr>
        <w:pStyle w:val="a0"/>
      </w:pPr>
      <w:r>
        <w:t>Самоделкин Павел Андреевич – преподаватель по внедрению ИС.</w:t>
      </w:r>
    </w:p>
    <w:p w14:paraId="5F9F3E29" w14:textId="14CDFEBC" w:rsidR="006054E5" w:rsidRPr="004C3419" w:rsidRDefault="006054E5" w:rsidP="006054E5">
      <w:r>
        <w:t>Разработчиком является студентка ФГБОУ ВО «Вятского государственного университета» (Колледжа ВятГУ), учебной группы ИСПк-204-52-00, Гордеева Валерия Дмитриевна.</w:t>
      </w:r>
    </w:p>
    <w:p w14:paraId="0A193ADC" w14:textId="3D8C95D4" w:rsidR="00847368" w:rsidRDefault="00847368" w:rsidP="00847368">
      <w:pPr>
        <w:pStyle w:val="2"/>
      </w:pPr>
      <w:bookmarkStart w:id="9" w:name="_Toc198371466"/>
      <w:r>
        <w:t>Сроки разработки</w:t>
      </w:r>
      <w:bookmarkEnd w:id="9"/>
    </w:p>
    <w:p w14:paraId="58DF1C62" w14:textId="77777777" w:rsidR="006054E5" w:rsidRDefault="006054E5" w:rsidP="00E15471">
      <w:r w:rsidRPr="006054E5">
        <w:t xml:space="preserve">В целях удобства и контроля над ходом разработки, перед началом работы мы разделим весь процесс на отдельные этапы и установим для каждого этапа конкретные сроки выполнения. </w:t>
      </w:r>
      <w:r w:rsidRPr="006054E5">
        <w:lastRenderedPageBreak/>
        <w:t>Это позволит нам эффективно отслеживать прогресс и обеспечивать своевременное завершение проекта.</w:t>
      </w:r>
    </w:p>
    <w:p w14:paraId="51C423A1" w14:textId="26DBC9F2" w:rsidR="00E15471" w:rsidRDefault="00E15471" w:rsidP="00E15471">
      <w:r>
        <w:t xml:space="preserve">13.01.2025 – </w:t>
      </w:r>
      <w:r w:rsidR="006054E5">
        <w:t>н</w:t>
      </w:r>
      <w:r>
        <w:t>ачало разработки проекта.</w:t>
      </w:r>
    </w:p>
    <w:p w14:paraId="6C97BFA3" w14:textId="761948D1" w:rsidR="00E15471" w:rsidRDefault="00E15471" w:rsidP="00E15471">
      <w:r>
        <w:t xml:space="preserve">28.02.2025 – </w:t>
      </w:r>
      <w:r w:rsidR="006054E5">
        <w:t>з</w:t>
      </w:r>
      <w:r>
        <w:t>авершение разработки технического задания.</w:t>
      </w:r>
    </w:p>
    <w:p w14:paraId="149FBC7D" w14:textId="26654342" w:rsidR="00E15471" w:rsidRDefault="00E15471" w:rsidP="00E15471">
      <w:r>
        <w:t xml:space="preserve">18.04.2025 – </w:t>
      </w:r>
      <w:r w:rsidR="006054E5">
        <w:t>р</w:t>
      </w:r>
      <w:r>
        <w:t>азработка основного решения завершена.</w:t>
      </w:r>
    </w:p>
    <w:p w14:paraId="4F0ECD05" w14:textId="375B88C3" w:rsidR="00E15471" w:rsidRDefault="00E15471" w:rsidP="00E15471">
      <w:r>
        <w:t xml:space="preserve">30.05.2025 – </w:t>
      </w:r>
      <w:r w:rsidR="006054E5">
        <w:t>п</w:t>
      </w:r>
      <w:r>
        <w:t>одготовка эксплуатационной документации завершена.</w:t>
      </w:r>
    </w:p>
    <w:p w14:paraId="05DC08D8" w14:textId="3A1F19DC" w:rsidR="00E15471" w:rsidRDefault="00E15471" w:rsidP="00E15471">
      <w:r>
        <w:t xml:space="preserve">06.06.2025 – </w:t>
      </w:r>
      <w:r w:rsidR="006054E5">
        <w:t>с</w:t>
      </w:r>
      <w:r>
        <w:t>формирован полный пакет документов, готовый к защите проекта.</w:t>
      </w:r>
    </w:p>
    <w:p w14:paraId="555CB9DC" w14:textId="03985C57" w:rsidR="00D0742B" w:rsidRPr="00D0742B" w:rsidRDefault="00E15471" w:rsidP="00E15471">
      <w:r>
        <w:t xml:space="preserve">21.06.2025 – </w:t>
      </w:r>
      <w:r w:rsidR="006054E5">
        <w:t>о</w:t>
      </w:r>
      <w:r>
        <w:t>фициальное завершение разработки проекта.</w:t>
      </w:r>
    </w:p>
    <w:p w14:paraId="3EA31552" w14:textId="58CB89D4" w:rsidR="00077C8D" w:rsidRDefault="00847368" w:rsidP="00824512">
      <w:pPr>
        <w:pStyle w:val="2"/>
      </w:pPr>
      <w:bookmarkStart w:id="10" w:name="_Toc198371467"/>
      <w:r>
        <w:t>Назначение разработки</w:t>
      </w:r>
      <w:bookmarkEnd w:id="10"/>
    </w:p>
    <w:p w14:paraId="6F756892" w14:textId="77777777" w:rsidR="002C626F" w:rsidRDefault="002C626F" w:rsidP="00077C8D">
      <w:r w:rsidRPr="002C626F">
        <w:t>Рассмотрим функциональное и эксплуатационное предназначение разработки.</w:t>
      </w:r>
    </w:p>
    <w:p w14:paraId="244CAB51" w14:textId="116F21EE" w:rsidR="00077C8D" w:rsidRDefault="00077C8D" w:rsidP="00077C8D">
      <w:r>
        <w:rPr>
          <w:rFonts w:cs="Times New Roman"/>
        </w:rPr>
        <w:t>Функциональное</w:t>
      </w:r>
      <w:r>
        <w:t xml:space="preserve"> </w:t>
      </w:r>
      <w:r>
        <w:rPr>
          <w:rFonts w:cs="Times New Roman"/>
        </w:rPr>
        <w:t>назначение</w:t>
      </w:r>
      <w:r w:rsidR="002C626F">
        <w:rPr>
          <w:rFonts w:cs="Times New Roman"/>
        </w:rPr>
        <w:t>:</w:t>
      </w:r>
    </w:p>
    <w:p w14:paraId="24ABD78E" w14:textId="6471773B" w:rsidR="00077C8D" w:rsidRDefault="00F86672" w:rsidP="00077C8D">
      <w:pPr>
        <w:pStyle w:val="a0"/>
      </w:pPr>
      <w:r>
        <w:t>р</w:t>
      </w:r>
      <w:r w:rsidR="00077C8D">
        <w:t>азвитие моторики:</w:t>
      </w:r>
      <w:r>
        <w:t xml:space="preserve"> и</w:t>
      </w:r>
      <w:r w:rsidR="00077C8D">
        <w:t>гра способствует улучшению мелкой моторики у пользователей, что особенно важно для детей и людей, проходящих реабилитацию</w:t>
      </w:r>
      <w:r>
        <w:t>;</w:t>
      </w:r>
    </w:p>
    <w:p w14:paraId="16DC8C9F" w14:textId="05B7B674" w:rsidR="00077C8D" w:rsidRDefault="00F86672" w:rsidP="00077C8D">
      <w:pPr>
        <w:pStyle w:val="a0"/>
      </w:pPr>
      <w:r>
        <w:t>к</w:t>
      </w:r>
      <w:r w:rsidR="00077C8D">
        <w:t xml:space="preserve">огнитивное развитие: </w:t>
      </w:r>
      <w:r>
        <w:t>п</w:t>
      </w:r>
      <w:r w:rsidR="00077C8D">
        <w:t>азлы помогают развивать логическое мышление, память, внимание и пространственное восприятие, что способствует общему интеллектуальному развитию</w:t>
      </w:r>
      <w:r>
        <w:t>;</w:t>
      </w:r>
    </w:p>
    <w:p w14:paraId="1E2FE9BB" w14:textId="52BB6F47" w:rsidR="00077C8D" w:rsidRDefault="00F86672" w:rsidP="00077C8D">
      <w:pPr>
        <w:pStyle w:val="a0"/>
      </w:pPr>
      <w:r>
        <w:t>с</w:t>
      </w:r>
      <w:r w:rsidR="00077C8D">
        <w:t xml:space="preserve">оциальное взаимодействие: </w:t>
      </w:r>
      <w:r>
        <w:t>и</w:t>
      </w:r>
      <w:r w:rsidR="00077C8D">
        <w:t>гра может быть использована в группах, что способствует коммуникации и взаимодействию между участниками, укрепляя социальные связи</w:t>
      </w:r>
      <w:r>
        <w:t>;</w:t>
      </w:r>
    </w:p>
    <w:p w14:paraId="705C58A8" w14:textId="65CAC25D" w:rsidR="00077C8D" w:rsidRDefault="00F86672" w:rsidP="00077C8D">
      <w:pPr>
        <w:pStyle w:val="a0"/>
      </w:pPr>
      <w:r>
        <w:t>р</w:t>
      </w:r>
      <w:r w:rsidR="00077C8D">
        <w:t xml:space="preserve">елаксация и снятие стресса: </w:t>
      </w:r>
      <w:r>
        <w:t>п</w:t>
      </w:r>
      <w:r w:rsidR="00077C8D">
        <w:t>азлы предоставляют пользователям возможность отвлечься от повседневных забот, расслабиться и насладиться процессом создания изображения</w:t>
      </w:r>
      <w:r>
        <w:t>;</w:t>
      </w:r>
    </w:p>
    <w:p w14:paraId="7E6C1022" w14:textId="77777777" w:rsidR="006054E5" w:rsidRPr="006054E5" w:rsidRDefault="00F86672" w:rsidP="006054E5">
      <w:pPr>
        <w:pStyle w:val="a0"/>
        <w:rPr>
          <w:rStyle w:val="af2"/>
          <w:sz w:val="24"/>
          <w:szCs w:val="22"/>
        </w:rPr>
      </w:pPr>
      <w:r>
        <w:t>о</w:t>
      </w:r>
      <w:r w:rsidR="00077C8D">
        <w:t xml:space="preserve">бразовательный инструмент: </w:t>
      </w:r>
      <w:r>
        <w:t>и</w:t>
      </w:r>
      <w:r w:rsidR="00077C8D">
        <w:t>гра может быть адаптирована для обучения различным темам и навыкам, таким как цвета, формы, числа и т.д., что делает её полезной в образовательных учреждениях</w:t>
      </w:r>
      <w:r>
        <w:t>.</w:t>
      </w:r>
    </w:p>
    <w:p w14:paraId="2E35043E" w14:textId="6F4D2AB3" w:rsidR="00077C8D" w:rsidRDefault="00077C8D" w:rsidP="006054E5">
      <w:pPr>
        <w:pStyle w:val="a0"/>
        <w:numPr>
          <w:ilvl w:val="0"/>
          <w:numId w:val="0"/>
        </w:numPr>
        <w:ind w:left="851"/>
      </w:pPr>
      <w:r>
        <w:rPr>
          <w:rFonts w:cs="Times New Roman"/>
        </w:rPr>
        <w:t>Эксплуатационное</w:t>
      </w:r>
      <w:r>
        <w:t xml:space="preserve"> </w:t>
      </w:r>
      <w:r>
        <w:rPr>
          <w:rFonts w:cs="Times New Roman"/>
        </w:rPr>
        <w:t>назначение</w:t>
      </w:r>
      <w:r w:rsidR="002C626F">
        <w:rPr>
          <w:rFonts w:cs="Times New Roman"/>
        </w:rPr>
        <w:t>:</w:t>
      </w:r>
    </w:p>
    <w:p w14:paraId="1F8E41F0" w14:textId="22183E8E" w:rsidR="00077C8D" w:rsidRDefault="00F86672" w:rsidP="00077C8D">
      <w:pPr>
        <w:pStyle w:val="a0"/>
      </w:pPr>
      <w:r>
        <w:t>о</w:t>
      </w:r>
      <w:r w:rsidR="00077C8D">
        <w:t xml:space="preserve">бразовательные учреждения: </w:t>
      </w:r>
      <w:r>
        <w:t>и</w:t>
      </w:r>
      <w:r w:rsidR="00077C8D">
        <w:t>гра может быть внедрена в учебный процесс начальных школ и детских садов как средство для развития детей и обучения основам логического мышления</w:t>
      </w:r>
      <w:r>
        <w:t>;</w:t>
      </w:r>
    </w:p>
    <w:p w14:paraId="0441CDF4" w14:textId="6C093A49" w:rsidR="00077C8D" w:rsidRDefault="00F86672" w:rsidP="00077C8D">
      <w:pPr>
        <w:pStyle w:val="a0"/>
      </w:pPr>
      <w:r>
        <w:t>р</w:t>
      </w:r>
      <w:r w:rsidR="00077C8D">
        <w:t xml:space="preserve">еабилитационные центры: </w:t>
      </w:r>
      <w:r>
        <w:t>и</w:t>
      </w:r>
      <w:r w:rsidR="00077C8D">
        <w:t>спользование игры в терапевтических программах для восстановления моторики и когнитивных функций у людей с ограниченными возможностями или после травм</w:t>
      </w:r>
      <w:r>
        <w:t>;</w:t>
      </w:r>
    </w:p>
    <w:p w14:paraId="2D2B8163" w14:textId="33A685A7" w:rsidR="00077C8D" w:rsidRDefault="00F86672" w:rsidP="00077C8D">
      <w:pPr>
        <w:pStyle w:val="a0"/>
      </w:pPr>
      <w:r>
        <w:t>д</w:t>
      </w:r>
      <w:r w:rsidR="00077C8D">
        <w:t xml:space="preserve">осуг и развлечение: </w:t>
      </w:r>
      <w:r>
        <w:t>и</w:t>
      </w:r>
      <w:r w:rsidR="00077C8D">
        <w:t>гра служит увлекательным способом проведения досуга как в домашних условиях, так и в общественных местах, предлагая пользователям приятное времяпрепровождение</w:t>
      </w:r>
      <w:r>
        <w:t>;</w:t>
      </w:r>
    </w:p>
    <w:p w14:paraId="6409D2F9" w14:textId="51C2EDE5" w:rsidR="00077C8D" w:rsidRDefault="00F86672" w:rsidP="00077C8D">
      <w:pPr>
        <w:pStyle w:val="a0"/>
      </w:pPr>
      <w:r>
        <w:t>г</w:t>
      </w:r>
      <w:r w:rsidR="00077C8D">
        <w:t xml:space="preserve">рупповые занятия: </w:t>
      </w:r>
      <w:r>
        <w:t>и</w:t>
      </w:r>
      <w:r w:rsidR="00077C8D">
        <w:t>гра подходит для организации групповых мероприятий, направленных на развитие командного духа и социальной активности среди участников</w:t>
      </w:r>
      <w:r>
        <w:t>;</w:t>
      </w:r>
    </w:p>
    <w:p w14:paraId="6A5E417C" w14:textId="30B58613" w:rsidR="00077C8D" w:rsidRDefault="00F86672" w:rsidP="006054E5">
      <w:pPr>
        <w:pStyle w:val="a0"/>
      </w:pPr>
      <w:r>
        <w:lastRenderedPageBreak/>
        <w:t>а</w:t>
      </w:r>
      <w:r w:rsidR="00077C8D">
        <w:t xml:space="preserve">даптация под различные уровни сложности: </w:t>
      </w:r>
      <w:r>
        <w:t>в</w:t>
      </w:r>
      <w:r w:rsidR="00077C8D">
        <w:t>озможность настройки игры под разные возрастные группы и уровни подготовки делает её универсальным инструментом, доступным для широкой аудитории пользователей.</w:t>
      </w:r>
    </w:p>
    <w:p w14:paraId="6F4437CD" w14:textId="3D03146E" w:rsidR="00077C8D" w:rsidRDefault="00077C8D" w:rsidP="00077C8D">
      <w:r>
        <w:t>Таким образом, игра «Собери пазл» представляет собой многофункциональный инструмент, который может быть эффективно использован в различных сферах, способствуя развитию навыков и социальному взаимодействию пользователей.</w:t>
      </w:r>
    </w:p>
    <w:p w14:paraId="39E1A141" w14:textId="77777777" w:rsidR="00077C8D" w:rsidRDefault="00077C8D" w:rsidP="00DF0710"/>
    <w:p w14:paraId="41CED6DE" w14:textId="112C3D94" w:rsidR="00592879" w:rsidRDefault="00E61B22" w:rsidP="00E61B22">
      <w:pPr>
        <w:pStyle w:val="1"/>
      </w:pPr>
      <w:bookmarkStart w:id="11" w:name="_Toc198371468"/>
      <w:r>
        <w:lastRenderedPageBreak/>
        <w:t>Описание предметной области</w:t>
      </w:r>
      <w:bookmarkEnd w:id="11"/>
    </w:p>
    <w:p w14:paraId="7F1767A8" w14:textId="77777777" w:rsidR="00BF1AC1" w:rsidRDefault="00BF1AC1" w:rsidP="00BF1AC1">
      <w:r>
        <w:t>Игры играют ключевую роль в развитии личности и являются неотъемлемым элементом любой человеческой культуры, особенно в детстве и юности. Игра обеспечивает продуктивное формирование целостного мировосприятия, наглядно-образного мышления и творческого потенциала. Принимая во внимание важность игр, программисты, наряду с созданием функциональных программ, разрабатывают увлекательные видеоигры, предлагая тем самым сочетание развлечения и развития.</w:t>
      </w:r>
    </w:p>
    <w:p w14:paraId="3FF09AEF" w14:textId="77777777" w:rsidR="00BF1AC1" w:rsidRDefault="00BF1AC1" w:rsidP="00BF1AC1">
      <w:r>
        <w:t>Пазл — игра-головоломка, в которой требуется составить фигуру из множества её фрагментов, в классическом варианте — плоского рисунка, но есть пазлы и с различными объёмными формами. По своей сути пазл представляет своего рода мозаичное полотно, то есть цельный рисунок, состоящий из фрагментов.</w:t>
      </w:r>
    </w:p>
    <w:p w14:paraId="0C748E6E" w14:textId="77777777" w:rsidR="00BF1AC1" w:rsidRDefault="00BF1AC1" w:rsidP="00BF1AC1">
      <w:r>
        <w:t>По мнению психологов, собирание пазлов способствует развитию образного и логического мышления, произвольного внимания, восприятия, в частности, различению отдельных элементов по цвету, форме, размеру и так далее; учит правильно воспринимать связь между частью и целым; развивает мелкую моторику.</w:t>
      </w:r>
    </w:p>
    <w:p w14:paraId="6E88D000" w14:textId="3FCAD24A" w:rsidR="00BF1AC1" w:rsidRDefault="00BF1AC1" w:rsidP="00BF1AC1">
      <w:r>
        <w:t xml:space="preserve">Рынок онлайн-пазлов огромен и продолжает расти. Существуют сотни тысяч приложений и бесчисленное количество браузерных игр-пазлов, доступных пользователям. Точную цифру определить невозможно из-за постоянного изменения каталогов. Сайты, такие как </w:t>
      </w:r>
      <w:hyperlink r:id="rId11" w:history="1">
        <w:r w:rsidRPr="005F7A95">
          <w:rPr>
            <w:rStyle w:val="a6"/>
          </w:rPr>
          <w:t>Яндекс.Игры</w:t>
        </w:r>
      </w:hyperlink>
      <w:r>
        <w:t xml:space="preserve">, </w:t>
      </w:r>
      <w:hyperlink r:id="rId12" w:history="1">
        <w:r w:rsidRPr="005F7A95">
          <w:rPr>
            <w:rStyle w:val="a6"/>
          </w:rPr>
          <w:t>Poki</w:t>
        </w:r>
      </w:hyperlink>
      <w:r>
        <w:t xml:space="preserve">, </w:t>
      </w:r>
      <w:hyperlink r:id="rId13" w:history="1">
        <w:r w:rsidRPr="005F7A95">
          <w:rPr>
            <w:rStyle w:val="a6"/>
          </w:rPr>
          <w:t>CrazyGames</w:t>
        </w:r>
      </w:hyperlink>
      <w:r>
        <w:t xml:space="preserve"> и другие предлагают тысячи бесплатных онлайн-пазлов, доступных без установки. </w:t>
      </w:r>
      <w:hyperlink r:id="rId14" w:history="1">
        <w:r w:rsidRPr="005F7A95">
          <w:rPr>
            <w:rStyle w:val="a6"/>
          </w:rPr>
          <w:t>Microsoft Store</w:t>
        </w:r>
      </w:hyperlink>
      <w:r>
        <w:t xml:space="preserve">: Поиск по запросу </w:t>
      </w:r>
      <w:r w:rsidR="00B13ED8">
        <w:t>«</w:t>
      </w:r>
      <w:r>
        <w:t>пазлы</w:t>
      </w:r>
      <w:r w:rsidR="00B13ED8">
        <w:t>»</w:t>
      </w:r>
      <w:r>
        <w:t xml:space="preserve"> (puzzle) выдаёт 113 приложений. </w:t>
      </w:r>
    </w:p>
    <w:p w14:paraId="11A07921" w14:textId="73E7B157" w:rsidR="00BF1AC1" w:rsidRDefault="00BF1AC1" w:rsidP="00BF1AC1">
      <w:r>
        <w:t xml:space="preserve">Есть также сайты, которые специализируются исключительно на пазлах и головоломках, предлагая огромное количество вариантов, часто с возможностью настраивать сложность и добавлять собственные изображения. Например: </w:t>
      </w:r>
      <w:hyperlink r:id="rId15" w:history="1">
        <w:r w:rsidRPr="005F7A95">
          <w:rPr>
            <w:rStyle w:val="a6"/>
          </w:rPr>
          <w:t>Jigsawplanet</w:t>
        </w:r>
      </w:hyperlink>
      <w:r w:rsidR="005F7A95">
        <w:t xml:space="preserve"> </w:t>
      </w:r>
      <w:r>
        <w:t xml:space="preserve">- один из самых популярных сайтов с пазлами, </w:t>
      </w:r>
      <w:hyperlink r:id="rId16" w:history="1">
        <w:r w:rsidRPr="005F7A95">
          <w:rPr>
            <w:rStyle w:val="a6"/>
          </w:rPr>
          <w:t>Puzzle-It</w:t>
        </w:r>
      </w:hyperlink>
      <w:r>
        <w:t xml:space="preserve"> - бесплатные онлайн пазлы на русском языке</w:t>
      </w:r>
    </w:p>
    <w:p w14:paraId="604A980D" w14:textId="3BAF00FA" w:rsidR="00BF1AC1" w:rsidRDefault="00BF1AC1" w:rsidP="00DF4B01">
      <w:r>
        <w:t>Многообразие виртуальных пазлов, рассчитанных на различные возрастные группы и уровни сложности, обуславливает их высокую популярность и актуальность в современном мире.</w:t>
      </w:r>
    </w:p>
    <w:p w14:paraId="18F3DD87" w14:textId="77777777" w:rsidR="005C4F2B" w:rsidRDefault="005C4F2B" w:rsidP="00DF4B01"/>
    <w:p w14:paraId="61375684" w14:textId="77777777" w:rsidR="005C4F2B" w:rsidRDefault="005C4F2B" w:rsidP="00DF4B01"/>
    <w:p w14:paraId="2ADB9261" w14:textId="77777777" w:rsidR="005C4F2B" w:rsidRDefault="005C4F2B" w:rsidP="00DF4B01"/>
    <w:p w14:paraId="44D942A2" w14:textId="77777777" w:rsidR="005C4F2B" w:rsidRPr="00DF4B01" w:rsidRDefault="005C4F2B" w:rsidP="00DF4B01"/>
    <w:p w14:paraId="28B827B4" w14:textId="1BCA1B04" w:rsidR="00BF1AC1" w:rsidRDefault="00A443C2" w:rsidP="00406FDF">
      <w:pPr>
        <w:pStyle w:val="2"/>
      </w:pPr>
      <w:r>
        <w:lastRenderedPageBreak/>
        <w:t xml:space="preserve"> </w:t>
      </w:r>
      <w:bookmarkStart w:id="12" w:name="_Toc198371469"/>
      <w:r w:rsidR="00BF1AC1">
        <w:t>«Природа в пазлах: Собирай и любуйся»</w:t>
      </w:r>
      <w:bookmarkEnd w:id="12"/>
    </w:p>
    <w:p w14:paraId="681E70A8" w14:textId="23BAA7AA" w:rsidR="00BF1AC1" w:rsidRDefault="00BF1AC1" w:rsidP="004337CC">
      <w:r>
        <w:t xml:space="preserve">«Природа в пазлах: Собирай и любуйся» — это классическая игра-головоломка </w:t>
      </w:r>
      <w:r w:rsidR="00B13ED8">
        <w:t>«</w:t>
      </w:r>
      <w:r>
        <w:t>пазлы</w:t>
      </w:r>
      <w:r w:rsidR="00B13ED8">
        <w:t>»</w:t>
      </w:r>
      <w:r>
        <w:t>. Суть игры заключается в том, чтобы собрать изображение из перемешанных фрагментов изображения</w:t>
      </w:r>
      <w:r w:rsidR="00FE2996" w:rsidRPr="00FE2996">
        <w:t xml:space="preserve">, </w:t>
      </w:r>
      <w:r w:rsidR="00FE2996">
        <w:t xml:space="preserve">игровое поле представлено на рисунке </w:t>
      </w:r>
      <w:r w:rsidR="00FE2996" w:rsidRPr="00FE2996">
        <w:t xml:space="preserve">1. </w:t>
      </w:r>
      <w:r w:rsidR="006054E5">
        <w:t xml:space="preserve">Ссылка на </w:t>
      </w:r>
      <w:r w:rsidR="00DF7D8E">
        <w:t>игру</w:t>
      </w:r>
      <w:r w:rsidR="006054E5">
        <w:t xml:space="preserve">: </w:t>
      </w:r>
      <w:hyperlink r:id="rId17" w:history="1">
        <w:r w:rsidR="005C4F2B" w:rsidRPr="005D16D5">
          <w:rPr>
            <w:rStyle w:val="a6"/>
          </w:rPr>
          <w:t>https://goo.su/nsSegyL</w:t>
        </w:r>
      </w:hyperlink>
      <w:r w:rsidR="005C4F2B">
        <w:t xml:space="preserve"> </w:t>
      </w:r>
      <w:r w:rsidR="004337CC">
        <w:t xml:space="preserve">  </w:t>
      </w:r>
    </w:p>
    <w:p w14:paraId="72D4C182" w14:textId="3B8C2B2D" w:rsidR="00BF1AC1" w:rsidRDefault="005C4F2B" w:rsidP="00BF1AC1">
      <w:pPr>
        <w:pStyle w:val="a9"/>
      </w:pPr>
      <w:r w:rsidRPr="005D16D5">
        <w:rPr>
          <w:rStyle w:val="a6"/>
          <w:rFonts w:cs="Times New Roman"/>
          <w:noProof/>
          <w:sz w:val="28"/>
          <w:szCs w:val="28"/>
        </w:rPr>
        <w:drawing>
          <wp:anchor distT="0" distB="0" distL="114300" distR="114300" simplePos="0" relativeHeight="251712512" behindDoc="0" locked="0" layoutInCell="1" allowOverlap="1" wp14:anchorId="5DF354FD" wp14:editId="42F2073D">
            <wp:simplePos x="0" y="0"/>
            <wp:positionH relativeFrom="margin">
              <wp:posOffset>705485</wp:posOffset>
            </wp:positionH>
            <wp:positionV relativeFrom="paragraph">
              <wp:posOffset>43152</wp:posOffset>
            </wp:positionV>
            <wp:extent cx="4962525" cy="2907665"/>
            <wp:effectExtent l="0" t="0" r="9525" b="6985"/>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62525" cy="2907665"/>
                    </a:xfrm>
                    <a:prstGeom prst="rect">
                      <a:avLst/>
                    </a:prstGeom>
                  </pic:spPr>
                </pic:pic>
              </a:graphicData>
            </a:graphic>
            <wp14:sizeRelH relativeFrom="margin">
              <wp14:pctWidth>0</wp14:pctWidth>
            </wp14:sizeRelH>
            <wp14:sizeRelV relativeFrom="margin">
              <wp14:pctHeight>0</wp14:pctHeight>
            </wp14:sizeRelV>
          </wp:anchor>
        </w:drawing>
      </w:r>
      <w:r w:rsidR="00BF1AC1">
        <w:t xml:space="preserve">Рисунок 1 – </w:t>
      </w:r>
      <w:r w:rsidR="00A443C2">
        <w:t>Скриншот и</w:t>
      </w:r>
      <w:r w:rsidR="00BF1AC1">
        <w:t>грово</w:t>
      </w:r>
      <w:r w:rsidR="00A443C2">
        <w:t>го</w:t>
      </w:r>
      <w:r w:rsidR="00BF1AC1">
        <w:t xml:space="preserve"> пол</w:t>
      </w:r>
      <w:r w:rsidR="00406FDF">
        <w:t>я</w:t>
      </w:r>
      <w:r w:rsidR="00BF1AC1">
        <w:t xml:space="preserve"> игры «Природа в пазлах: Собирай и любуйся»</w:t>
      </w:r>
    </w:p>
    <w:p w14:paraId="67108851" w14:textId="77777777" w:rsidR="00BF1AC1" w:rsidRDefault="00BF1AC1" w:rsidP="00BF1AC1">
      <w:r>
        <w:t>Преимущества:</w:t>
      </w:r>
    </w:p>
    <w:p w14:paraId="004A8171" w14:textId="080064D8" w:rsidR="00BF1AC1" w:rsidRDefault="00F86672" w:rsidP="00BF1AC1">
      <w:pPr>
        <w:pStyle w:val="a0"/>
      </w:pPr>
      <w:r>
        <w:t>и</w:t>
      </w:r>
      <w:r w:rsidR="00BF1AC1">
        <w:t>нтуитивно понятный интерфейс</w:t>
      </w:r>
      <w:r>
        <w:t>;</w:t>
      </w:r>
    </w:p>
    <w:p w14:paraId="455482C0" w14:textId="25056633" w:rsidR="00BF1AC1" w:rsidRDefault="00F86672" w:rsidP="00BF1AC1">
      <w:pPr>
        <w:pStyle w:val="a0"/>
      </w:pPr>
      <w:r>
        <w:t>у</w:t>
      </w:r>
      <w:r w:rsidR="00BF1AC1">
        <w:t xml:space="preserve">спокаивающая музыка. </w:t>
      </w:r>
      <w:r>
        <w:t>Н</w:t>
      </w:r>
      <w:r w:rsidR="00BF1AC1">
        <w:t>аличие фоновой музыки помогает расслабиться и погрузиться в процесс</w:t>
      </w:r>
      <w:r>
        <w:t>;</w:t>
      </w:r>
    </w:p>
    <w:p w14:paraId="5628CA27" w14:textId="1F1FF99F" w:rsidR="00BF1AC1" w:rsidRDefault="00F86672" w:rsidP="00BF1AC1">
      <w:pPr>
        <w:pStyle w:val="a0"/>
      </w:pPr>
      <w:r>
        <w:t>б</w:t>
      </w:r>
      <w:r w:rsidR="00BF1AC1">
        <w:t>есплатность и доступность. Игра запускается в браузере и не требует установки.</w:t>
      </w:r>
    </w:p>
    <w:p w14:paraId="75E0308D" w14:textId="77777777" w:rsidR="00BF1AC1" w:rsidRDefault="00BF1AC1" w:rsidP="00BF1AC1">
      <w:pPr>
        <w:pStyle w:val="a0"/>
        <w:numPr>
          <w:ilvl w:val="0"/>
          <w:numId w:val="0"/>
        </w:numPr>
        <w:ind w:left="851"/>
      </w:pPr>
      <w:r>
        <w:t>Недостатки:</w:t>
      </w:r>
    </w:p>
    <w:p w14:paraId="34B39120" w14:textId="7599B31A" w:rsidR="00BF1AC1" w:rsidRDefault="00F86672" w:rsidP="00BF1AC1">
      <w:pPr>
        <w:pStyle w:val="a0"/>
      </w:pPr>
      <w:r>
        <w:t>н</w:t>
      </w:r>
      <w:r w:rsidR="00BF1AC1">
        <w:t xml:space="preserve">еобходимость интернет-соединения: </w:t>
      </w:r>
      <w:r>
        <w:t>и</w:t>
      </w:r>
      <w:r w:rsidR="00BF1AC1">
        <w:t>гра требует интернет-соединения, поскольку запускается в браузере</w:t>
      </w:r>
      <w:r>
        <w:t>;</w:t>
      </w:r>
    </w:p>
    <w:p w14:paraId="67D354DC" w14:textId="4C707CD8" w:rsidR="00BF1AC1" w:rsidRDefault="00F86672" w:rsidP="00BF1AC1">
      <w:pPr>
        <w:pStyle w:val="a0"/>
      </w:pPr>
      <w:r>
        <w:t>о</w:t>
      </w:r>
      <w:r w:rsidR="00BF1AC1">
        <w:t>днообразие картинок</w:t>
      </w:r>
      <w:r>
        <w:t>;</w:t>
      </w:r>
    </w:p>
    <w:p w14:paraId="013863D0" w14:textId="456B3172" w:rsidR="00BF1AC1" w:rsidRDefault="00F86672" w:rsidP="004337CC">
      <w:pPr>
        <w:pStyle w:val="a0"/>
      </w:pPr>
      <w:r>
        <w:t>н</w:t>
      </w:r>
      <w:r w:rsidR="00BF1AC1">
        <w:t>ебольшое количество дополнительных функций: кроме выбора сложности и вида пазлов нет других функций.</w:t>
      </w:r>
    </w:p>
    <w:p w14:paraId="2A34A6AF" w14:textId="77777777" w:rsidR="005C4F2B" w:rsidRDefault="005C4F2B" w:rsidP="005C4F2B"/>
    <w:p w14:paraId="6B59D669" w14:textId="115EE8E4" w:rsidR="00BF1AC1" w:rsidRDefault="00B13ED8" w:rsidP="00406FDF">
      <w:pPr>
        <w:pStyle w:val="2"/>
      </w:pPr>
      <w:bookmarkStart w:id="13" w:name="_Toc198371470"/>
      <w:r>
        <w:lastRenderedPageBreak/>
        <w:t>«</w:t>
      </w:r>
      <w:r w:rsidR="00BF1AC1">
        <w:t>Puzzle Heap</w:t>
      </w:r>
      <w:r>
        <w:t>»</w:t>
      </w:r>
      <w:bookmarkEnd w:id="13"/>
    </w:p>
    <w:p w14:paraId="3D1F3A73" w14:textId="0E574552" w:rsidR="00BF1AC1" w:rsidRDefault="005C4F2B" w:rsidP="003E43E2">
      <w:r w:rsidRPr="00FF4B0A">
        <w:rPr>
          <w:rFonts w:cs="Times New Roman"/>
          <w:noProof/>
          <w:sz w:val="28"/>
          <w:szCs w:val="28"/>
        </w:rPr>
        <w:drawing>
          <wp:anchor distT="0" distB="0" distL="114300" distR="114300" simplePos="0" relativeHeight="251653120" behindDoc="0" locked="0" layoutInCell="1" allowOverlap="1" wp14:anchorId="6E052467" wp14:editId="0417C2EF">
            <wp:simplePos x="0" y="0"/>
            <wp:positionH relativeFrom="margin">
              <wp:posOffset>610870</wp:posOffset>
            </wp:positionH>
            <wp:positionV relativeFrom="paragraph">
              <wp:posOffset>1425603</wp:posOffset>
            </wp:positionV>
            <wp:extent cx="5248275" cy="3493135"/>
            <wp:effectExtent l="0" t="0" r="9525"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48275" cy="3493135"/>
                    </a:xfrm>
                    <a:prstGeom prst="rect">
                      <a:avLst/>
                    </a:prstGeom>
                  </pic:spPr>
                </pic:pic>
              </a:graphicData>
            </a:graphic>
            <wp14:sizeRelH relativeFrom="margin">
              <wp14:pctWidth>0</wp14:pctWidth>
            </wp14:sizeRelH>
            <wp14:sizeRelV relativeFrom="margin">
              <wp14:pctHeight>0</wp14:pctHeight>
            </wp14:sizeRelV>
          </wp:anchor>
        </w:drawing>
      </w:r>
      <w:r w:rsidR="00B13ED8">
        <w:t>«</w:t>
      </w:r>
      <w:r w:rsidR="00BF1AC1">
        <w:t>Puzzle Heap</w:t>
      </w:r>
      <w:r w:rsidR="00B13ED8">
        <w:t>»</w:t>
      </w:r>
      <w:r w:rsidR="00BF1AC1">
        <w:t xml:space="preserve"> — это онлайн-игра-пазл, предлагающая пользователю собирать различные изображения, разрезанные на множество фрагментов. Это цифровая интерпретация классических пазлов, с акцентом на разнообразие и настраиваемую сложность.</w:t>
      </w:r>
      <w:r w:rsidR="00F45A9B">
        <w:t xml:space="preserve"> </w:t>
      </w:r>
      <w:r w:rsidR="00BF1AC1">
        <w:t>Игра доступна прямо в браузере и не требует установки дополнительного программного обеспечения</w:t>
      </w:r>
      <w:r w:rsidR="00FE2996">
        <w:t>, игровое поле представлено на рисунке 2.</w:t>
      </w:r>
      <w:r w:rsidR="003E43E2">
        <w:t xml:space="preserve"> Ссылка на игру: </w:t>
      </w:r>
      <w:hyperlink r:id="rId20" w:history="1">
        <w:r w:rsidR="003E43E2" w:rsidRPr="00222290">
          <w:rPr>
            <w:rStyle w:val="a6"/>
          </w:rPr>
          <w:t>https://puzzleheap.ru/</w:t>
        </w:r>
      </w:hyperlink>
      <w:r w:rsidR="003E43E2">
        <w:t xml:space="preserve"> </w:t>
      </w:r>
    </w:p>
    <w:p w14:paraId="7D3919CA" w14:textId="6F6F8B71" w:rsidR="00BF1AC1" w:rsidRDefault="00BF1AC1" w:rsidP="00BF1AC1">
      <w:pPr>
        <w:pStyle w:val="a9"/>
      </w:pPr>
      <w:r>
        <w:t xml:space="preserve">Рисунок 2 – </w:t>
      </w:r>
      <w:r w:rsidR="00406FDF">
        <w:t>Скриншот и</w:t>
      </w:r>
      <w:r>
        <w:t>грово</w:t>
      </w:r>
      <w:r w:rsidR="00406FDF">
        <w:t>го</w:t>
      </w:r>
      <w:r>
        <w:t xml:space="preserve"> пол</w:t>
      </w:r>
      <w:r w:rsidR="00406FDF">
        <w:t>я</w:t>
      </w:r>
      <w:r>
        <w:t xml:space="preserve"> игры </w:t>
      </w:r>
      <w:r w:rsidR="00B13ED8">
        <w:t>«</w:t>
      </w:r>
      <w:r>
        <w:t>Puzzle Heap</w:t>
      </w:r>
      <w:r w:rsidR="00B13ED8">
        <w:t>»</w:t>
      </w:r>
    </w:p>
    <w:p w14:paraId="129F56D8" w14:textId="77777777" w:rsidR="00BF1AC1" w:rsidRDefault="00BF1AC1" w:rsidP="00BF1AC1">
      <w:r>
        <w:t>Преимущества:</w:t>
      </w:r>
    </w:p>
    <w:p w14:paraId="05D344B6" w14:textId="08F9070B" w:rsidR="00BF1AC1" w:rsidRDefault="00F86672" w:rsidP="00BF1AC1">
      <w:pPr>
        <w:pStyle w:val="a0"/>
      </w:pPr>
      <w:r>
        <w:t>р</w:t>
      </w:r>
      <w:r w:rsidR="00BF1AC1">
        <w:t xml:space="preserve">азнообразие пазлов: </w:t>
      </w:r>
      <w:r>
        <w:t>и</w:t>
      </w:r>
      <w:r w:rsidR="00BF1AC1">
        <w:t>гра предлагает огромное количество пазлов различных тематик, уровней сложности и форм. Это позволяет каждому найти что-то по своему вкусу</w:t>
      </w:r>
      <w:r>
        <w:t>;</w:t>
      </w:r>
    </w:p>
    <w:p w14:paraId="14FF9BFD" w14:textId="012697B4" w:rsidR="00BF1AC1" w:rsidRDefault="00F86672" w:rsidP="00BF1AC1">
      <w:pPr>
        <w:pStyle w:val="a0"/>
      </w:pPr>
      <w:r>
        <w:t>н</w:t>
      </w:r>
      <w:r w:rsidR="00BF1AC1">
        <w:t xml:space="preserve">астраиваемая сложность: </w:t>
      </w:r>
      <w:r>
        <w:t>и</w:t>
      </w:r>
      <w:r w:rsidR="00BF1AC1">
        <w:t>грок может настраивать количество кусочков пазла, что делает игру подходящей как для новичков, так и для опытных любителей пазлов</w:t>
      </w:r>
      <w:r>
        <w:t>;</w:t>
      </w:r>
    </w:p>
    <w:p w14:paraId="5781DCE9" w14:textId="75EBCAAC" w:rsidR="00BF1AC1" w:rsidRDefault="00F86672" w:rsidP="00BF1AC1">
      <w:pPr>
        <w:pStyle w:val="a0"/>
      </w:pPr>
      <w:r>
        <w:t>п</w:t>
      </w:r>
      <w:r w:rsidR="00BF1AC1">
        <w:t xml:space="preserve">лавная работа: </w:t>
      </w:r>
      <w:r>
        <w:t>и</w:t>
      </w:r>
      <w:r w:rsidR="00BF1AC1">
        <w:t>гра работает плавно и без зависаний, даже при сборке больших пазлов</w:t>
      </w:r>
      <w:r>
        <w:t>;</w:t>
      </w:r>
    </w:p>
    <w:p w14:paraId="2C04BFEC" w14:textId="176C5624" w:rsidR="00BF1AC1" w:rsidRDefault="00F86672" w:rsidP="00BF1AC1">
      <w:pPr>
        <w:pStyle w:val="a0"/>
      </w:pPr>
      <w:r>
        <w:t>н</w:t>
      </w:r>
      <w:r w:rsidR="00BF1AC1">
        <w:t>есколько режимов сборки: есть различные режимы сборки, которые позволяют собирать пазлы разными способами (стандартный, по краям, и т.д.)</w:t>
      </w:r>
      <w:r>
        <w:t>;</w:t>
      </w:r>
    </w:p>
    <w:p w14:paraId="4D437C14" w14:textId="3A580879" w:rsidR="00BF1AC1" w:rsidRDefault="00F86672" w:rsidP="00BF1AC1">
      <w:pPr>
        <w:pStyle w:val="a0"/>
      </w:pPr>
      <w:r>
        <w:t>в</w:t>
      </w:r>
      <w:r w:rsidR="00BF1AC1">
        <w:t xml:space="preserve">озможность вращения кусочков: </w:t>
      </w:r>
      <w:r>
        <w:t>к</w:t>
      </w:r>
      <w:r w:rsidR="00BF1AC1">
        <w:t>усочки пазла можно вращать, что добавляет сложности и делает процесс более интересным</w:t>
      </w:r>
      <w:r w:rsidR="00A26491">
        <w:t>;</w:t>
      </w:r>
    </w:p>
    <w:p w14:paraId="30FBDFB6" w14:textId="14A63B01" w:rsidR="00BF1AC1" w:rsidRDefault="00A26491" w:rsidP="00BF1AC1">
      <w:pPr>
        <w:pStyle w:val="a0"/>
      </w:pPr>
      <w:r>
        <w:t>б</w:t>
      </w:r>
      <w:r w:rsidR="00BF1AC1">
        <w:t xml:space="preserve">есплатность: </w:t>
      </w:r>
      <w:r>
        <w:t>и</w:t>
      </w:r>
      <w:r w:rsidR="00BF1AC1">
        <w:t>гра бесплатна и доступна в браузере</w:t>
      </w:r>
      <w:r>
        <w:t>;</w:t>
      </w:r>
    </w:p>
    <w:p w14:paraId="49C217CB" w14:textId="125FAFFC" w:rsidR="00BF1AC1" w:rsidRDefault="00A26491" w:rsidP="00BF1AC1">
      <w:pPr>
        <w:pStyle w:val="a0"/>
      </w:pPr>
      <w:r>
        <w:lastRenderedPageBreak/>
        <w:t>с</w:t>
      </w:r>
      <w:r w:rsidR="00BF1AC1">
        <w:t xml:space="preserve">охранение прогресса: </w:t>
      </w:r>
      <w:r>
        <w:t>и</w:t>
      </w:r>
      <w:r w:rsidR="00BF1AC1">
        <w:t>гра сохраняет прогресс, так что можно вернуться к сборке пазла позже</w:t>
      </w:r>
      <w:r>
        <w:t>;</w:t>
      </w:r>
    </w:p>
    <w:p w14:paraId="361795F2" w14:textId="65833A66" w:rsidR="00BF1AC1" w:rsidRDefault="00A26491" w:rsidP="00BF1AC1">
      <w:pPr>
        <w:pStyle w:val="a0"/>
      </w:pPr>
      <w:r>
        <w:t>и</w:t>
      </w:r>
      <w:r w:rsidR="00BF1AC1">
        <w:t xml:space="preserve">нструменты для упрощения сборки: </w:t>
      </w:r>
      <w:r>
        <w:t>и</w:t>
      </w:r>
      <w:r w:rsidR="00BF1AC1">
        <w:t xml:space="preserve">гра предоставляет инструменты, которые помогают при сборке пазла, например, </w:t>
      </w:r>
      <w:r w:rsidR="00B13ED8">
        <w:t>«</w:t>
      </w:r>
      <w:r w:rsidR="00BF1AC1">
        <w:t>магнит</w:t>
      </w:r>
      <w:r w:rsidR="00B13ED8">
        <w:t>»</w:t>
      </w:r>
      <w:r w:rsidR="00BF1AC1">
        <w:t xml:space="preserve"> для притягивания подходящих кусочков.</w:t>
      </w:r>
    </w:p>
    <w:p w14:paraId="41E03E87" w14:textId="77777777" w:rsidR="00BF1AC1" w:rsidRDefault="00BF1AC1" w:rsidP="00BF1AC1">
      <w:r>
        <w:t>Недостатки:</w:t>
      </w:r>
    </w:p>
    <w:p w14:paraId="52CBA42C" w14:textId="569264E2" w:rsidR="00BF1AC1" w:rsidRDefault="00A26491" w:rsidP="00BF1AC1">
      <w:pPr>
        <w:pStyle w:val="a0"/>
      </w:pPr>
      <w:r>
        <w:t>р</w:t>
      </w:r>
      <w:r w:rsidR="00BF1AC1">
        <w:t>еклама: на сайте присутствует реклама, что может отвлекать и раздражать</w:t>
      </w:r>
      <w:r>
        <w:t>;</w:t>
      </w:r>
    </w:p>
    <w:p w14:paraId="696611BC" w14:textId="68146F2D" w:rsidR="00BF1AC1" w:rsidRDefault="00A26491" w:rsidP="00BF1AC1">
      <w:pPr>
        <w:pStyle w:val="a0"/>
      </w:pPr>
      <w:r>
        <w:t>о</w:t>
      </w:r>
      <w:r w:rsidR="00BF1AC1">
        <w:t>днообразный геймплей: несмотря на разнообразие пазлов, процесс сборки остается однообразным и может надоесть</w:t>
      </w:r>
      <w:r>
        <w:t>;</w:t>
      </w:r>
    </w:p>
    <w:p w14:paraId="0BC34CC4" w14:textId="1E3E9534" w:rsidR="00BF1AC1" w:rsidRDefault="00A26491" w:rsidP="00BF1AC1">
      <w:pPr>
        <w:pStyle w:val="a0"/>
      </w:pPr>
      <w:r>
        <w:t>н</w:t>
      </w:r>
      <w:r w:rsidR="00BF1AC1">
        <w:t xml:space="preserve">еобходимость интернет-соединения: </w:t>
      </w:r>
      <w:r>
        <w:t>и</w:t>
      </w:r>
      <w:r w:rsidR="00BF1AC1">
        <w:t>гра доступна только при наличии интернета</w:t>
      </w:r>
      <w:r>
        <w:t>;</w:t>
      </w:r>
    </w:p>
    <w:p w14:paraId="5E64AB28" w14:textId="58FDA9E7" w:rsidR="00BF1AC1" w:rsidRDefault="00A26491" w:rsidP="00BF1AC1">
      <w:pPr>
        <w:pStyle w:val="a0"/>
      </w:pPr>
      <w:r>
        <w:t>м</w:t>
      </w:r>
      <w:r w:rsidR="00BF1AC1">
        <w:t>ожет требовать времени: сборка сложных пазлов может занимать много времени</w:t>
      </w:r>
      <w:r>
        <w:t>;</w:t>
      </w:r>
    </w:p>
    <w:p w14:paraId="570700F6" w14:textId="476D5D32" w:rsidR="00BF1AC1" w:rsidRDefault="00A26491" w:rsidP="00BF1AC1">
      <w:pPr>
        <w:pStyle w:val="a0"/>
      </w:pPr>
      <w:r>
        <w:t>н</w:t>
      </w:r>
      <w:r w:rsidR="00BF1AC1">
        <w:t>ет подсказок: отсутствуют какие-либо подсказки, которые могли бы помочь игроку, если он столкнулся со сложностями</w:t>
      </w:r>
      <w:r>
        <w:t>;</w:t>
      </w:r>
    </w:p>
    <w:p w14:paraId="3B67D35C" w14:textId="3B956491" w:rsidR="00DC14FD" w:rsidRDefault="00A26491" w:rsidP="003E43E2">
      <w:pPr>
        <w:pStyle w:val="a0"/>
      </w:pPr>
      <w:r>
        <w:t>о</w:t>
      </w:r>
      <w:r w:rsidR="00BF1AC1">
        <w:t xml:space="preserve">тсутствие дополнительных режимов: </w:t>
      </w:r>
      <w:r>
        <w:t>в</w:t>
      </w:r>
      <w:r w:rsidR="00BF1AC1">
        <w:t xml:space="preserve"> игре нет других режимов сборки, кроме стандартного (нет режима сборки по краям или с фильтрацией кусочков).</w:t>
      </w:r>
    </w:p>
    <w:p w14:paraId="5D03DB78" w14:textId="279ED5E2" w:rsidR="00BF1AC1" w:rsidRDefault="00B13ED8" w:rsidP="00406FDF">
      <w:pPr>
        <w:pStyle w:val="2"/>
      </w:pPr>
      <w:bookmarkStart w:id="14" w:name="_Toc198371471"/>
      <w:r>
        <w:t>«</w:t>
      </w:r>
      <w:r w:rsidR="00BF1AC1">
        <w:t>Магия пазлов</w:t>
      </w:r>
      <w:r>
        <w:t>»</w:t>
      </w:r>
      <w:bookmarkEnd w:id="14"/>
    </w:p>
    <w:p w14:paraId="312105E8" w14:textId="64AC38D3" w:rsidR="00BF1AC1" w:rsidRPr="005C4F2B" w:rsidRDefault="005C4F2B" w:rsidP="00824512">
      <w:r w:rsidRPr="00FF4B0A">
        <w:rPr>
          <w:rFonts w:cs="Times New Roman"/>
          <w:noProof/>
          <w:sz w:val="28"/>
          <w:szCs w:val="28"/>
        </w:rPr>
        <w:drawing>
          <wp:anchor distT="0" distB="0" distL="114300" distR="114300" simplePos="0" relativeHeight="251655168" behindDoc="0" locked="0" layoutInCell="1" allowOverlap="1" wp14:anchorId="61E60CF6" wp14:editId="3D020860">
            <wp:simplePos x="0" y="0"/>
            <wp:positionH relativeFrom="margin">
              <wp:align>center</wp:align>
            </wp:positionH>
            <wp:positionV relativeFrom="paragraph">
              <wp:posOffset>1738878</wp:posOffset>
            </wp:positionV>
            <wp:extent cx="3779520" cy="2897505"/>
            <wp:effectExtent l="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9520" cy="2897505"/>
                    </a:xfrm>
                    <a:prstGeom prst="rect">
                      <a:avLst/>
                    </a:prstGeom>
                  </pic:spPr>
                </pic:pic>
              </a:graphicData>
            </a:graphic>
            <wp14:sizeRelH relativeFrom="margin">
              <wp14:pctWidth>0</wp14:pctWidth>
            </wp14:sizeRelH>
            <wp14:sizeRelV relativeFrom="margin">
              <wp14:pctHeight>0</wp14:pctHeight>
            </wp14:sizeRelV>
          </wp:anchor>
        </w:drawing>
      </w:r>
      <w:r w:rsidR="00B13ED8">
        <w:t>«</w:t>
      </w:r>
      <w:r w:rsidR="00BF1AC1">
        <w:t>Магия пазлов</w:t>
      </w:r>
      <w:r w:rsidR="00B13ED8">
        <w:t>»</w:t>
      </w:r>
      <w:r w:rsidR="00BF1AC1">
        <w:t xml:space="preserve"> — это бесплатная браузерная игра-пазл, разработанная для платформы Яндекс.Игры. Она представляет собой цифровую адаптацию классической головоломки-пазла, где игрокам предлагается собирать изображения различных пейзажов, животных и др. из перевернутых фрагментов. Игра ориентирована, в первую очередь, на детскую аудиторию, но может быть интересна и взрослым любителям спокойных головоломок.</w:t>
      </w:r>
      <w:r w:rsidR="00FE2996">
        <w:t xml:space="preserve"> Игровое поле представлено на </w:t>
      </w:r>
      <w:r w:rsidR="00FE2996" w:rsidRPr="00FE2996">
        <w:t>рисунке</w:t>
      </w:r>
      <w:r w:rsidR="00FE2996" w:rsidRPr="005C4F2B">
        <w:t xml:space="preserve"> </w:t>
      </w:r>
      <w:r w:rsidR="00FE2996" w:rsidRPr="00FE2996">
        <w:t>3</w:t>
      </w:r>
      <w:r w:rsidR="00FE2996">
        <w:t xml:space="preserve">. </w:t>
      </w:r>
      <w:r w:rsidR="003E43E2">
        <w:t xml:space="preserve">Ссылка на игру: </w:t>
      </w:r>
      <w:hyperlink r:id="rId22" w:history="1">
        <w:r w:rsidRPr="005D16D5">
          <w:rPr>
            <w:rStyle w:val="a6"/>
          </w:rPr>
          <w:t>https://goo.su/bYQhJ</w:t>
        </w:r>
      </w:hyperlink>
      <w:r>
        <w:t xml:space="preserve"> </w:t>
      </w:r>
    </w:p>
    <w:p w14:paraId="4E572B7D" w14:textId="1BE61479" w:rsidR="00BF1AC1" w:rsidRDefault="00BF1AC1" w:rsidP="00BF1AC1">
      <w:pPr>
        <w:pStyle w:val="a9"/>
      </w:pPr>
      <w:r>
        <w:t xml:space="preserve">Рисунок 3 – </w:t>
      </w:r>
      <w:r w:rsidR="00406FDF">
        <w:t>Скриншот и</w:t>
      </w:r>
      <w:r>
        <w:t>грово</w:t>
      </w:r>
      <w:r w:rsidR="00406FDF">
        <w:t>го</w:t>
      </w:r>
      <w:r>
        <w:t xml:space="preserve"> пол</w:t>
      </w:r>
      <w:r w:rsidR="00406FDF">
        <w:t>я</w:t>
      </w:r>
      <w:r>
        <w:t xml:space="preserve"> игры </w:t>
      </w:r>
      <w:r w:rsidR="00B13ED8">
        <w:t>«</w:t>
      </w:r>
      <w:r>
        <w:t>Магия пазлов</w:t>
      </w:r>
      <w:r w:rsidR="00B13ED8">
        <w:t>»</w:t>
      </w:r>
    </w:p>
    <w:p w14:paraId="012C300F" w14:textId="77777777" w:rsidR="00BF1AC1" w:rsidRDefault="00BF1AC1" w:rsidP="00BF1AC1">
      <w:r>
        <w:lastRenderedPageBreak/>
        <w:t>Преимущества:</w:t>
      </w:r>
    </w:p>
    <w:p w14:paraId="173C542B" w14:textId="26D41249" w:rsidR="00BF1AC1" w:rsidRDefault="00A26491" w:rsidP="00BF1AC1">
      <w:pPr>
        <w:pStyle w:val="a0"/>
      </w:pPr>
      <w:r>
        <w:t>п</w:t>
      </w:r>
      <w:r w:rsidR="00BF1AC1">
        <w:t xml:space="preserve">ростота и доступность: </w:t>
      </w:r>
      <w:r>
        <w:t>и</w:t>
      </w:r>
      <w:r w:rsidR="00BF1AC1">
        <w:t>гра имеет интуитивно понятный интерфейс, который легко освоит даже ребенок, а также доступна в браузере без каких-либо установок</w:t>
      </w:r>
      <w:r>
        <w:t>;</w:t>
      </w:r>
    </w:p>
    <w:p w14:paraId="0075A941" w14:textId="750CF661" w:rsidR="00BF1AC1" w:rsidRDefault="00A26491" w:rsidP="00BF1AC1">
      <w:pPr>
        <w:pStyle w:val="a0"/>
      </w:pPr>
      <w:r>
        <w:t>м</w:t>
      </w:r>
      <w:r w:rsidR="00BF1AC1">
        <w:t xml:space="preserve">илая и привлекательная графика: </w:t>
      </w:r>
      <w:r>
        <w:t>и</w:t>
      </w:r>
      <w:r w:rsidR="00BF1AC1">
        <w:t>зображения животных красочные, выполнены в милом стиле, что привлекает внимание детей и делает процесс игры приятным</w:t>
      </w:r>
      <w:r>
        <w:t>;</w:t>
      </w:r>
    </w:p>
    <w:p w14:paraId="3CEAC0FF" w14:textId="6D2BADC0" w:rsidR="00BF1AC1" w:rsidRDefault="00A26491" w:rsidP="00BF1AC1">
      <w:pPr>
        <w:pStyle w:val="a0"/>
      </w:pPr>
      <w:r>
        <w:t>р</w:t>
      </w:r>
      <w:r w:rsidR="00BF1AC1">
        <w:t xml:space="preserve">егулируемая сложность: </w:t>
      </w:r>
      <w:r>
        <w:t>в</w:t>
      </w:r>
      <w:r w:rsidR="00BF1AC1">
        <w:t>озможность выбирать количество фрагментов позволяет подобрать оптимальный уровень сложности для игроков с разными навыками</w:t>
      </w:r>
      <w:r>
        <w:t>;</w:t>
      </w:r>
    </w:p>
    <w:p w14:paraId="14FAD670" w14:textId="392E7024" w:rsidR="00BF1AC1" w:rsidRDefault="00A26491" w:rsidP="00BF1AC1">
      <w:pPr>
        <w:pStyle w:val="a0"/>
      </w:pPr>
      <w:r>
        <w:t>о</w:t>
      </w:r>
      <w:r w:rsidR="00BF1AC1">
        <w:t xml:space="preserve">тсутствие сложного управления: </w:t>
      </w:r>
      <w:r>
        <w:t>у</w:t>
      </w:r>
      <w:r w:rsidR="00BF1AC1">
        <w:t>правление в игре очень простое и заключается в перетаскивании элементов мышью, что делает ее легкой для детей</w:t>
      </w:r>
      <w:r>
        <w:t>;</w:t>
      </w:r>
    </w:p>
    <w:p w14:paraId="28496D1F" w14:textId="44CF4D87" w:rsidR="00BF1AC1" w:rsidRDefault="00A26491" w:rsidP="004C3419">
      <w:pPr>
        <w:pStyle w:val="a0"/>
      </w:pPr>
      <w:r>
        <w:t>б</w:t>
      </w:r>
      <w:r w:rsidR="00BF1AC1">
        <w:t xml:space="preserve">есплатность: </w:t>
      </w:r>
      <w:r>
        <w:t>и</w:t>
      </w:r>
      <w:r w:rsidR="00BF1AC1">
        <w:t>гра доступна бесплатно на платформе Яндекс.Игры, что делает её доступной для всех желающих.</w:t>
      </w:r>
    </w:p>
    <w:p w14:paraId="23EC0452" w14:textId="77777777" w:rsidR="00BF1AC1" w:rsidRDefault="00BF1AC1" w:rsidP="00BF1AC1">
      <w:r>
        <w:t>Недостатки:</w:t>
      </w:r>
    </w:p>
    <w:p w14:paraId="306E9143" w14:textId="5D07D353" w:rsidR="00BF1AC1" w:rsidRDefault="00A26491" w:rsidP="00BF1AC1">
      <w:pPr>
        <w:pStyle w:val="a0"/>
      </w:pPr>
      <w:r>
        <w:t>о</w:t>
      </w:r>
      <w:r w:rsidR="00BF1AC1">
        <w:t xml:space="preserve">днообразный геймплей: </w:t>
      </w:r>
      <w:r>
        <w:t>о</w:t>
      </w:r>
      <w:r w:rsidR="00BF1AC1">
        <w:t>сновной процесс игры (сборка пазлов) довольно монотонный и может быстро наскучить при длительном использовании</w:t>
      </w:r>
      <w:r>
        <w:t>;</w:t>
      </w:r>
    </w:p>
    <w:p w14:paraId="1CC77828" w14:textId="06D618A9" w:rsidR="00BF1AC1" w:rsidRDefault="00A26491" w:rsidP="00BF1AC1">
      <w:pPr>
        <w:pStyle w:val="a0"/>
      </w:pPr>
      <w:r>
        <w:t>о</w:t>
      </w:r>
      <w:r w:rsidR="00BF1AC1">
        <w:t>тсутствие масштабирования: нет возможности изменять размер изображения или отдельных кусочков</w:t>
      </w:r>
      <w:r>
        <w:t>;</w:t>
      </w:r>
    </w:p>
    <w:p w14:paraId="2B594E94" w14:textId="551E14D5" w:rsidR="00BF1AC1" w:rsidRDefault="00A26491" w:rsidP="00BF1AC1">
      <w:pPr>
        <w:pStyle w:val="a0"/>
      </w:pPr>
      <w:r>
        <w:t>з</w:t>
      </w:r>
      <w:r w:rsidR="00BF1AC1">
        <w:t>ависимость от интернета: для запуска и игры требуется стабильное интернет-соединение</w:t>
      </w:r>
      <w:r>
        <w:t>;</w:t>
      </w:r>
    </w:p>
    <w:p w14:paraId="52D85DC6" w14:textId="6F931C94" w:rsidR="00BF1AC1" w:rsidRDefault="00A26491" w:rsidP="003E43E2">
      <w:pPr>
        <w:pStyle w:val="a0"/>
      </w:pPr>
      <w:r>
        <w:t>п</w:t>
      </w:r>
      <w:r w:rsidR="00BF1AC1">
        <w:t xml:space="preserve">ростота для взрослых: </w:t>
      </w:r>
      <w:r>
        <w:t>в</w:t>
      </w:r>
      <w:r w:rsidR="00BF1AC1">
        <w:t>зрослым игра может показаться слишком простой и неинтересной из-за отсутствия вызова и сложных механик.</w:t>
      </w:r>
    </w:p>
    <w:p w14:paraId="694323B7" w14:textId="61860915" w:rsidR="00BF1AC1" w:rsidRPr="00BF1AC1" w:rsidRDefault="00BF1AC1" w:rsidP="00BF1AC1">
      <w:r>
        <w:t xml:space="preserve">На основе анализа аналогов игры </w:t>
      </w:r>
      <w:r w:rsidR="00B13ED8">
        <w:t>«</w:t>
      </w:r>
      <w:r>
        <w:t>Собери пазл</w:t>
      </w:r>
      <w:r w:rsidR="00B13ED8">
        <w:t>»</w:t>
      </w:r>
      <w:r>
        <w:t xml:space="preserve"> были определены ключевые аспекты, на которые необходимо обратить внимание при разработке собственной версии. Необходимо разработать программу, которая будет обладать следующими преимуществами: интеграция музыкального сопровождения, реализация нескольких уровней сложности путем варьирования количества фрагментов пазла, использование разнообразных тематик изображений, обеспечение привлекательного внешнего вида, создание интуитивно понятного пользовательского интерфейса, предоставление различных режимов сборки и внедрение системы подсказок.</w:t>
      </w:r>
    </w:p>
    <w:p w14:paraId="092F632B" w14:textId="1C702475" w:rsidR="00E61B22" w:rsidRDefault="00E61B22" w:rsidP="00E61B22">
      <w:pPr>
        <w:pStyle w:val="1"/>
      </w:pPr>
      <w:bookmarkStart w:id="15" w:name="_Toc198371472"/>
      <w:r>
        <w:lastRenderedPageBreak/>
        <w:t>Требования к результатам разработки</w:t>
      </w:r>
      <w:bookmarkEnd w:id="15"/>
    </w:p>
    <w:p w14:paraId="09080CC8" w14:textId="5D9A3421" w:rsidR="002B3264" w:rsidRPr="000846B3" w:rsidRDefault="002B3264" w:rsidP="000846B3">
      <w:r w:rsidRPr="002B3264">
        <w:t>Разработка программного обеспечения</w:t>
      </w:r>
      <w:r>
        <w:t xml:space="preserve"> </w:t>
      </w:r>
      <w:r w:rsidRPr="002B3264">
        <w:t>требует четкого определения требований, которые обеспечат соответствие конечного продукта ожиданиям пользователей и целям проекта. В данном разделе будут представлены ключевые аспекты, которые необходимо учитывать при создании приложения. Каждый из пунктов описывает конкретные требования, направленные на создание качественного, функционального и безопасного продукта.</w:t>
      </w:r>
    </w:p>
    <w:p w14:paraId="43756BA9" w14:textId="78E3616E" w:rsidR="001D3FB1" w:rsidRDefault="001D3FB1" w:rsidP="001D3FB1">
      <w:pPr>
        <w:pStyle w:val="2"/>
      </w:pPr>
      <w:bookmarkStart w:id="16" w:name="_Toc198371473"/>
      <w:r>
        <w:t>Правила игры</w:t>
      </w:r>
      <w:bookmarkEnd w:id="16"/>
    </w:p>
    <w:p w14:paraId="4B60FE81" w14:textId="63107A3F" w:rsidR="00A60D90" w:rsidRDefault="00A60D90" w:rsidP="00BE0403">
      <w:r w:rsidRPr="00BE0403">
        <w:t>Игровое поле представляет собой прямоугольную область, разделенную на сетку квадратных ячеек, где размещаются квадратные фрагменты пазла, а также предусмотрено поле для хранения всех доступных фрагментов и интерфейс с кнопками управления и подсказками.</w:t>
      </w:r>
    </w:p>
    <w:p w14:paraId="5A66CC04" w14:textId="5E931387" w:rsidR="00BE0403" w:rsidRDefault="004C2ECE" w:rsidP="00BE0403">
      <w:r>
        <w:t>Цель: собрать исходное изображение, правильно расположив все фрагменты на игровом поле.</w:t>
      </w:r>
    </w:p>
    <w:p w14:paraId="02E03098" w14:textId="77777777" w:rsidR="00BE0403" w:rsidRDefault="00BE0403" w:rsidP="00BE0403">
      <w:r w:rsidRPr="00BE0403">
        <w:t xml:space="preserve">В игре пазл игрок перетаскивает фрагменты из зоны хранения всех фрагментов на игровое поле, используя зажатие курсора мыши, причем фрагменты свободно перемещаются по всему игровому полю. Фрагмент автоматически прикрепляется, когда занимает правильную позицию, а рядом стоящие фрагменты автоматически скрепляются в единый, более крупный фрагмент при их корректном расположении. </w:t>
      </w:r>
    </w:p>
    <w:p w14:paraId="25EA15C8" w14:textId="15C6C514" w:rsidR="00BE0403" w:rsidRDefault="00BE0403" w:rsidP="00BE0403">
      <w:r w:rsidRPr="00BE0403">
        <w:t xml:space="preserve">Проигрыш не предусмотрен, и игрок может продолжать сборку до победного завершения. Победа наступает, когда все фрагменты собраны в исходное изображение. Ничья в игре невозможна. </w:t>
      </w:r>
    </w:p>
    <w:p w14:paraId="6D3C8E4A" w14:textId="4EBA18B4" w:rsidR="00BE0403" w:rsidRDefault="00BE0403" w:rsidP="00A60D90">
      <w:r w:rsidRPr="00BE0403">
        <w:t xml:space="preserve">Вращение фрагментов не предусмотрено, но доступны подсказки в виде полупрозрачного изображения на игровом поле и функция просмотра исходного изображения. Прогресс игры автоматически сохраняется. </w:t>
      </w:r>
    </w:p>
    <w:p w14:paraId="06BB0F6B" w14:textId="77777777" w:rsidR="005C4F2B" w:rsidRDefault="005C4F2B" w:rsidP="00A60D90"/>
    <w:p w14:paraId="4F0A9C7B" w14:textId="77777777" w:rsidR="005C4F2B" w:rsidRDefault="005C4F2B" w:rsidP="00A60D90"/>
    <w:p w14:paraId="58AAF08F" w14:textId="77777777" w:rsidR="005C4F2B" w:rsidRDefault="005C4F2B" w:rsidP="00A60D90"/>
    <w:p w14:paraId="77A1FFBE" w14:textId="77777777" w:rsidR="005C4F2B" w:rsidRDefault="005C4F2B" w:rsidP="00A60D90"/>
    <w:p w14:paraId="5BB64E17" w14:textId="77777777" w:rsidR="005C4F2B" w:rsidRDefault="005C4F2B" w:rsidP="00A60D90"/>
    <w:p w14:paraId="2B14B802" w14:textId="77777777" w:rsidR="005C4F2B" w:rsidRDefault="005C4F2B" w:rsidP="00A60D90"/>
    <w:p w14:paraId="33DCD70F" w14:textId="77777777" w:rsidR="005C4F2B" w:rsidRPr="00BE0403" w:rsidRDefault="005C4F2B" w:rsidP="00A60D90"/>
    <w:p w14:paraId="00EA1178" w14:textId="1D3386B9" w:rsidR="001D3FB1" w:rsidRDefault="00AA50F6" w:rsidP="00AA50F6">
      <w:pPr>
        <w:pStyle w:val="2"/>
      </w:pPr>
      <w:bookmarkStart w:id="17" w:name="_Toc198371474"/>
      <w:r>
        <w:lastRenderedPageBreak/>
        <w:t xml:space="preserve">Требования </w:t>
      </w:r>
      <w:r w:rsidR="00BF1AC1">
        <w:t>к пользовательскому интерфейсу</w:t>
      </w:r>
      <w:bookmarkEnd w:id="17"/>
    </w:p>
    <w:p w14:paraId="0E0209E4" w14:textId="448BA764" w:rsidR="000C37D2" w:rsidRDefault="00D1096C" w:rsidP="005C4F2B">
      <w:r>
        <w:rPr>
          <w:noProof/>
        </w:rPr>
        <mc:AlternateContent>
          <mc:Choice Requires="wps">
            <w:drawing>
              <wp:anchor distT="0" distB="0" distL="114300" distR="114300" simplePos="0" relativeHeight="251716608" behindDoc="0" locked="0" layoutInCell="1" allowOverlap="1" wp14:anchorId="3CA1716F" wp14:editId="2651C66B">
                <wp:simplePos x="0" y="0"/>
                <wp:positionH relativeFrom="column">
                  <wp:posOffset>4776682</wp:posOffset>
                </wp:positionH>
                <wp:positionV relativeFrom="paragraph">
                  <wp:posOffset>1323128</wp:posOffset>
                </wp:positionV>
                <wp:extent cx="357158" cy="454660"/>
                <wp:effectExtent l="0" t="0" r="0" b="0"/>
                <wp:wrapNone/>
                <wp:docPr id="18836060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58" cy="454660"/>
                        </a:xfrm>
                        <a:prstGeom prst="rect">
                          <a:avLst/>
                        </a:prstGeom>
                        <a:noFill/>
                        <a:ln w="9525">
                          <a:noFill/>
                          <a:miter lim="800000"/>
                          <a:headEnd/>
                          <a:tailEnd/>
                        </a:ln>
                      </wps:spPr>
                      <wps:txbx>
                        <w:txbxContent>
                          <w:p w14:paraId="3101D3FD" w14:textId="77777777" w:rsidR="00D1096C" w:rsidRDefault="00D1096C" w:rsidP="00D1096C">
                            <w:pPr>
                              <w:ind w:firstLine="0"/>
                            </w:pPr>
                            <w:r>
                              <w:t>4</w:t>
                            </w:r>
                          </w:p>
                        </w:txbxContent>
                      </wps:txbx>
                      <wps:bodyPr rot="0" vert="horz" wrap="square" lIns="91440" tIns="45720" rIns="91440" bIns="45720" anchor="t" anchorCtr="0">
                        <a:noAutofit/>
                      </wps:bodyPr>
                    </wps:wsp>
                  </a:graphicData>
                </a:graphic>
              </wp:anchor>
            </w:drawing>
          </mc:Choice>
          <mc:Fallback>
            <w:pict>
              <v:shapetype w14:anchorId="3CA1716F" id="_x0000_t202" coordsize="21600,21600" o:spt="202" path="m,l,21600r21600,l21600,xe">
                <v:stroke joinstyle="miter"/>
                <v:path gradientshapeok="t" o:connecttype="rect"/>
              </v:shapetype>
              <v:shape id="Надпись 2" o:spid="_x0000_s1026" type="#_x0000_t202" style="position:absolute;left:0;text-align:left;margin-left:376.1pt;margin-top:104.2pt;width:28.1pt;height:35.8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" filled="f" stroked="f">
                <v:textbox>
                  <w:txbxContent>
                    <w:p w14:paraId="3101D3FD" w14:textId="77777777" w:rsidR="00D1096C" w:rsidRDefault="00D1096C" w:rsidP="00D1096C">
                      <w:pPr>
                        <w:ind w:firstLine="0"/>
                      </w:pPr>
                      <w:r>
                        <w:t>4</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DAB8C52" wp14:editId="60B6E6D4">
                <wp:simplePos x="0" y="0"/>
                <wp:positionH relativeFrom="column">
                  <wp:posOffset>4740698</wp:posOffset>
                </wp:positionH>
                <wp:positionV relativeFrom="paragraph">
                  <wp:posOffset>1417320</wp:posOffset>
                </wp:positionV>
                <wp:extent cx="372533" cy="360423"/>
                <wp:effectExtent l="0" t="0" r="27940" b="20955"/>
                <wp:wrapNone/>
                <wp:docPr id="1435546601" name="Овал 1435546601"/>
                <wp:cNvGraphicFramePr/>
                <a:graphic xmlns:a="http://schemas.openxmlformats.org/drawingml/2006/main">
                  <a:graphicData uri="http://schemas.microsoft.com/office/word/2010/wordprocessingShape">
                    <wps:wsp>
                      <wps:cNvSpPr/>
                      <wps:spPr>
                        <a:xfrm>
                          <a:off x="0" y="0"/>
                          <a:ext cx="372533" cy="36042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DDB62B" w14:textId="77777777" w:rsidR="00D1096C" w:rsidRDefault="00D1096C" w:rsidP="00D109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B8C52" id="Овал 1435546601" o:spid="_x0000_s1027" style="position:absolute;left:0;text-align:left;margin-left:373.3pt;margin-top:111.6pt;width:29.35pt;height:28.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" fillcolor="white [3201]" strokecolor="black [3213]" strokeweight="2pt">
                <v:textbox>
                  <w:txbxContent>
                    <w:p w14:paraId="44DDB62B" w14:textId="77777777" w:rsidR="00D1096C" w:rsidRDefault="00D1096C" w:rsidP="00D1096C">
                      <w:pPr>
                        <w:jc w:val="center"/>
                      </w:pPr>
                      <w:r>
                        <w:t>1</w:t>
                      </w:r>
                    </w:p>
                  </w:txbxContent>
                </v:textbox>
              </v:oval>
            </w:pict>
          </mc:Fallback>
        </mc:AlternateContent>
      </w:r>
      <w:r w:rsidR="005C4F2B">
        <w:rPr>
          <w:noProof/>
        </w:rPr>
        <mc:AlternateContent>
          <mc:Choice Requires="wpg">
            <w:drawing>
              <wp:anchor distT="0" distB="0" distL="114300" distR="114300" simplePos="0" relativeHeight="251692032" behindDoc="0" locked="0" layoutInCell="1" allowOverlap="1" wp14:anchorId="16F63FE6" wp14:editId="0822E5CF">
                <wp:simplePos x="0" y="0"/>
                <wp:positionH relativeFrom="column">
                  <wp:posOffset>5234940</wp:posOffset>
                </wp:positionH>
                <wp:positionV relativeFrom="paragraph">
                  <wp:posOffset>1322347</wp:posOffset>
                </wp:positionV>
                <wp:extent cx="397261" cy="454660"/>
                <wp:effectExtent l="0" t="0" r="3175" b="21590"/>
                <wp:wrapNone/>
                <wp:docPr id="1032594900" name="Группа 31"/>
                <wp:cNvGraphicFramePr/>
                <a:graphic xmlns:a="http://schemas.openxmlformats.org/drawingml/2006/main">
                  <a:graphicData uri="http://schemas.microsoft.com/office/word/2010/wordprocessingGroup">
                    <wpg:wgp>
                      <wpg:cNvGrpSpPr/>
                      <wpg:grpSpPr>
                        <a:xfrm>
                          <a:off x="0" y="0"/>
                          <a:ext cx="397261" cy="454660"/>
                          <a:chOff x="0" y="0"/>
                          <a:chExt cx="397261" cy="454660"/>
                        </a:xfrm>
                      </wpg:grpSpPr>
                      <wps:wsp>
                        <wps:cNvPr id="1842573231" name="Блок-схема: узел 1842573231"/>
                        <wps:cNvSpPr/>
                        <wps:spPr>
                          <a:xfrm>
                            <a:off x="0" y="95416"/>
                            <a:ext cx="350520" cy="35814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121BD6" w14:textId="29377AE4" w:rsidR="00F438DC" w:rsidRDefault="00F438DC" w:rsidP="00F438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685096" name="Надпись 2"/>
                        <wps:cNvSpPr txBox="1">
                          <a:spLocks noChangeArrowheads="1"/>
                        </wps:cNvSpPr>
                        <wps:spPr bwMode="auto">
                          <a:xfrm>
                            <a:off x="39756" y="0"/>
                            <a:ext cx="357505" cy="454660"/>
                          </a:xfrm>
                          <a:prstGeom prst="rect">
                            <a:avLst/>
                          </a:prstGeom>
                          <a:noFill/>
                          <a:ln w="9525">
                            <a:noFill/>
                            <a:miter lim="800000"/>
                            <a:headEnd/>
                            <a:tailEnd/>
                          </a:ln>
                        </wps:spPr>
                        <wps:txbx>
                          <w:txbxContent>
                            <w:p w14:paraId="47B6D609" w14:textId="6D6F4978" w:rsidR="00F438DC" w:rsidRDefault="00D1096C" w:rsidP="00F438DC">
                              <w:pPr>
                                <w:ind w:firstLine="0"/>
                              </w:pPr>
                              <w:r>
                                <w:t>5</w:t>
                              </w:r>
                            </w:p>
                          </w:txbxContent>
                        </wps:txbx>
                        <wps:bodyPr rot="0" vert="horz" wrap="square" lIns="91440" tIns="45720" rIns="91440" bIns="45720" anchor="t" anchorCtr="0">
                          <a:noAutofit/>
                        </wps:bodyPr>
                      </wps:wsp>
                    </wpg:wgp>
                  </a:graphicData>
                </a:graphic>
              </wp:anchor>
            </w:drawing>
          </mc:Choice>
          <mc:Fallback>
            <w:pict>
              <v:group w14:anchorId="16F63FE6" id="Группа 31" o:spid="_x0000_s1028" style="position:absolute;left:0;text-align:left;margin-left:412.2pt;margin-top:104.1pt;width:31.3pt;height:35.8pt;z-index:251692032" coordsize="397261,45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">
                <v:shapetype id="_x0000_t120" coordsize="21600,21600" o:spt="120" path="m10800,qx,10800,10800,21600,21600,10800,10800,xe">
                  <v:path gradientshapeok="t" o:connecttype="custom" o:connectlocs="10800,0;3163,3163;0,10800;3163,18437;10800,21600;18437,18437;21600,10800;18437,3163" textboxrect="3163,3163,18437,18437"/>
                </v:shapetype>
                <v:shape id="Блок-схема: узел 1842573231" o:spid="_x0000_s1029" type="#_x0000_t120" style="position:absolute;top:95416;width:350520;height:358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" fillcolor="white [3212]" strokecolor="black [3213]" strokeweight="2pt">
                  <v:textbox>
                    <w:txbxContent>
                      <w:p w14:paraId="69121BD6" w14:textId="29377AE4" w:rsidR="00F438DC" w:rsidRDefault="00F438DC" w:rsidP="00F438DC">
                        <w:pPr>
                          <w:jc w:val="center"/>
                        </w:pPr>
                        <w:r>
                          <w:t>4</w:t>
                        </w:r>
                      </w:p>
                    </w:txbxContent>
                  </v:textbox>
                </v:shape>
                <v:shape id="_x0000_s1030" type="#_x0000_t202" style="position:absolute;left:39756;width:357505;height:454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" filled="f" stroked="f">
                  <v:textbox>
                    <w:txbxContent>
                      <w:p w14:paraId="47B6D609" w14:textId="6D6F4978" w:rsidR="00F438DC" w:rsidRDefault="00D1096C" w:rsidP="00F438DC">
                        <w:pPr>
                          <w:ind w:firstLine="0"/>
                        </w:pPr>
                        <w:r>
                          <w:t>5</w:t>
                        </w:r>
                      </w:p>
                    </w:txbxContent>
                  </v:textbox>
                </v:shape>
              </v:group>
            </w:pict>
          </mc:Fallback>
        </mc:AlternateContent>
      </w:r>
      <w:r w:rsidR="005C4F2B">
        <w:rPr>
          <w:noProof/>
        </w:rPr>
        <mc:AlternateContent>
          <mc:Choice Requires="wpg">
            <w:drawing>
              <wp:anchor distT="0" distB="0" distL="114300" distR="114300" simplePos="0" relativeHeight="251657216" behindDoc="0" locked="0" layoutInCell="1" allowOverlap="1" wp14:anchorId="1AD75585" wp14:editId="7CFBFCFA">
                <wp:simplePos x="0" y="0"/>
                <wp:positionH relativeFrom="margin">
                  <wp:posOffset>655320</wp:posOffset>
                </wp:positionH>
                <wp:positionV relativeFrom="paragraph">
                  <wp:posOffset>1274197</wp:posOffset>
                </wp:positionV>
                <wp:extent cx="5128260" cy="3055620"/>
                <wp:effectExtent l="0" t="0" r="15240" b="11430"/>
                <wp:wrapTopAndBottom/>
                <wp:docPr id="33" name="Группа 33"/>
                <wp:cNvGraphicFramePr/>
                <a:graphic xmlns:a="http://schemas.openxmlformats.org/drawingml/2006/main">
                  <a:graphicData uri="http://schemas.microsoft.com/office/word/2010/wordprocessingGroup">
                    <wpg:wgp>
                      <wpg:cNvGrpSpPr/>
                      <wpg:grpSpPr>
                        <a:xfrm>
                          <a:off x="0" y="0"/>
                          <a:ext cx="5128260" cy="3055620"/>
                          <a:chOff x="0" y="0"/>
                          <a:chExt cx="5128846" cy="3055620"/>
                        </a:xfrm>
                      </wpg:grpSpPr>
                      <wps:wsp>
                        <wps:cNvPr id="13" name="Прямоугольник 13"/>
                        <wps:cNvSpPr/>
                        <wps:spPr>
                          <a:xfrm>
                            <a:off x="0" y="0"/>
                            <a:ext cx="5128846" cy="30556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Прямоугольник: скругленные углы 26"/>
                        <wps:cNvSpPr/>
                        <wps:spPr>
                          <a:xfrm>
                            <a:off x="375138" y="1549638"/>
                            <a:ext cx="1330325" cy="8026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D5C84B" w14:textId="77777777" w:rsidR="00BF1AC1" w:rsidRPr="00B0385F" w:rsidRDefault="00BF1AC1" w:rsidP="00917FA3">
                              <w:pPr>
                                <w:rPr>
                                  <w:rFonts w:cs="Times New Roman"/>
                                  <w:szCs w:val="24"/>
                                </w:rPr>
                              </w:pPr>
                              <w:r w:rsidRPr="00B0385F">
                                <w:rPr>
                                  <w:rFonts w:cs="Times New Roman"/>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Прямоугольник: скругленные углы 31"/>
                        <wps:cNvSpPr/>
                        <wps:spPr>
                          <a:xfrm>
                            <a:off x="1895036" y="1549638"/>
                            <a:ext cx="1330569" cy="80303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71CA65" w14:textId="77777777" w:rsidR="00BF1AC1" w:rsidRPr="00B0385F" w:rsidRDefault="00BF1AC1" w:rsidP="00917FA3">
                              <w:pPr>
                                <w:rPr>
                                  <w:rFonts w:cs="Times New Roman"/>
                                  <w:szCs w:val="24"/>
                                </w:rPr>
                              </w:pPr>
                              <w:r w:rsidRPr="00B0385F">
                                <w:rPr>
                                  <w:rFonts w:cs="Times New Roman"/>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Прямоугольник: скругленные углы 32"/>
                        <wps:cNvSpPr/>
                        <wps:spPr>
                          <a:xfrm>
                            <a:off x="3423138" y="1550029"/>
                            <a:ext cx="1330325" cy="8026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6E8D23" w14:textId="77777777" w:rsidR="00BF1AC1" w:rsidRPr="00B0385F" w:rsidRDefault="00BF1AC1" w:rsidP="00917FA3">
                              <w:pPr>
                                <w:rPr>
                                  <w:rFonts w:cs="Times New Roman"/>
                                  <w:szCs w:val="24"/>
                                </w:rPr>
                              </w:pPr>
                              <w:r w:rsidRPr="00B0385F">
                                <w:rPr>
                                  <w:rFonts w:cs="Times New Roman"/>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D75585" id="Группа 33" o:spid="_x0000_s1031" style="position:absolute;left:0;text-align:left;margin-left:51.6pt;margin-top:100.35pt;width:403.8pt;height:240.6pt;z-index:251657216;mso-position-horizontal-relative:margin" coordsize="51288,30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">
                <v:rect id="Прямоугольник 13" o:spid="_x0000_s1032" style="position:absolute;width:51288;height:30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" fillcolor="white [3212]" strokecolor="black [3213]" strokeweight="2pt"/>
                <v:roundrect id="Прямоугольник: скругленные углы 26" o:spid="_x0000_s1033" style="position:absolute;left:3751;top:15496;width:13303;height:80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" fillcolor="white [3201]" strokecolor="black [3213]" strokeweight="2pt">
                  <v:textbox>
                    <w:txbxContent>
                      <w:p w14:paraId="38D5C84B" w14:textId="77777777" w:rsidR="00BF1AC1" w:rsidRPr="00B0385F" w:rsidRDefault="00BF1AC1" w:rsidP="00917FA3">
                        <w:pPr>
                          <w:rPr>
                            <w:rFonts w:cs="Times New Roman"/>
                            <w:szCs w:val="24"/>
                          </w:rPr>
                        </w:pPr>
                        <w:r w:rsidRPr="00B0385F">
                          <w:rPr>
                            <w:rFonts w:cs="Times New Roman"/>
                            <w:szCs w:val="24"/>
                          </w:rPr>
                          <w:t>1</w:t>
                        </w:r>
                      </w:p>
                    </w:txbxContent>
                  </v:textbox>
                </v:roundrect>
                <v:roundrect id="Прямоугольник: скругленные углы 31" o:spid="_x0000_s1034" style="position:absolute;left:18950;top:15496;width:13306;height:8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" fillcolor="white [3201]" strokecolor="black [3213]" strokeweight="2pt">
                  <v:textbox>
                    <w:txbxContent>
                      <w:p w14:paraId="7C71CA65" w14:textId="77777777" w:rsidR="00BF1AC1" w:rsidRPr="00B0385F" w:rsidRDefault="00BF1AC1" w:rsidP="00917FA3">
                        <w:pPr>
                          <w:rPr>
                            <w:rFonts w:cs="Times New Roman"/>
                            <w:szCs w:val="24"/>
                          </w:rPr>
                        </w:pPr>
                        <w:r w:rsidRPr="00B0385F">
                          <w:rPr>
                            <w:rFonts w:cs="Times New Roman"/>
                            <w:szCs w:val="24"/>
                          </w:rPr>
                          <w:t>2</w:t>
                        </w:r>
                      </w:p>
                    </w:txbxContent>
                  </v:textbox>
                </v:roundrect>
                <v:roundrect id="Прямоугольник: скругленные углы 32" o:spid="_x0000_s1035" style="position:absolute;left:34231;top:15500;width:13303;height:80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" fillcolor="white [3201]" strokecolor="black [3213]" strokeweight="2pt">
                  <v:textbox>
                    <w:txbxContent>
                      <w:p w14:paraId="346E8D23" w14:textId="77777777" w:rsidR="00BF1AC1" w:rsidRPr="00B0385F" w:rsidRDefault="00BF1AC1" w:rsidP="00917FA3">
                        <w:pPr>
                          <w:rPr>
                            <w:rFonts w:cs="Times New Roman"/>
                            <w:szCs w:val="24"/>
                          </w:rPr>
                        </w:pPr>
                        <w:r w:rsidRPr="00B0385F">
                          <w:rPr>
                            <w:rFonts w:cs="Times New Roman"/>
                            <w:szCs w:val="24"/>
                          </w:rPr>
                          <w:t>3</w:t>
                        </w:r>
                      </w:p>
                    </w:txbxContent>
                  </v:textbox>
                </v:roundrect>
                <w10:wrap type="topAndBottom" anchorx="margin"/>
              </v:group>
            </w:pict>
          </mc:Fallback>
        </mc:AlternateContent>
      </w:r>
      <w:r w:rsidR="00964E54" w:rsidRPr="00964E54">
        <w:t xml:space="preserve">Рисунок </w:t>
      </w:r>
      <w:r w:rsidR="00964E54">
        <w:t>4</w:t>
      </w:r>
      <w:r w:rsidR="00964E54" w:rsidRPr="00964E54">
        <w:t xml:space="preserve"> представляет собой визуальную схему организации главного меню игры </w:t>
      </w:r>
      <w:r w:rsidR="00B13ED8">
        <w:t>«Собери п</w:t>
      </w:r>
      <w:r w:rsidR="00964E54" w:rsidRPr="00964E54">
        <w:t>азл</w:t>
      </w:r>
      <w:r w:rsidR="00B13ED8">
        <w:t>»</w:t>
      </w:r>
      <w:r w:rsidR="00964E54" w:rsidRPr="00964E54">
        <w:t>, фокусируясь на способе представления доступных тем для выбора изображений. Вместо прямого показа изображений-пазлов, интерфейс предлагает категории, организованные в виде кнопок, каждая из которых соответствует определенной тематике изображений.</w:t>
      </w:r>
    </w:p>
    <w:p w14:paraId="29D7FBE9" w14:textId="3252A529" w:rsidR="000C37D2" w:rsidRDefault="000C37D2" w:rsidP="000C37D2">
      <w:pPr>
        <w:pStyle w:val="a9"/>
      </w:pPr>
      <w:r>
        <w:t xml:space="preserve">Рисунок 4 – </w:t>
      </w:r>
      <w:r w:rsidR="004175B7">
        <w:t>М</w:t>
      </w:r>
      <w:r w:rsidR="003B33B8">
        <w:t>о</w:t>
      </w:r>
      <w:r w:rsidR="004175B7">
        <w:t>к</w:t>
      </w:r>
      <w:r w:rsidR="000846B3">
        <w:t>ап</w:t>
      </w:r>
      <w:r w:rsidR="004175B7">
        <w:t xml:space="preserve"> расположения кнопок </w:t>
      </w:r>
      <w:r>
        <w:t>экранной формы окна «Главная»</w:t>
      </w:r>
    </w:p>
    <w:p w14:paraId="2DA9637C" w14:textId="0D0F7861" w:rsidR="000C37D2" w:rsidRPr="00B0385F" w:rsidRDefault="000C37D2" w:rsidP="000C37D2">
      <w:r w:rsidRPr="00B0385F">
        <w:t xml:space="preserve">1 – </w:t>
      </w:r>
      <w:r w:rsidR="003E43E2">
        <w:t xml:space="preserve">кнопка </w:t>
      </w:r>
      <w:r w:rsidR="003E43E2" w:rsidRPr="00B0385F">
        <w:t>открыт</w:t>
      </w:r>
      <w:r w:rsidR="003E43E2">
        <w:t>ия</w:t>
      </w:r>
      <w:r w:rsidR="003E43E2" w:rsidRPr="00B0385F">
        <w:t xml:space="preserve"> галер</w:t>
      </w:r>
      <w:r w:rsidR="003E43E2">
        <w:t>еи</w:t>
      </w:r>
      <w:r w:rsidR="003E43E2" w:rsidRPr="00B0385F">
        <w:t xml:space="preserve"> </w:t>
      </w:r>
      <w:r w:rsidRPr="00B0385F">
        <w:t>изображений на тему п</w:t>
      </w:r>
      <w:r w:rsidR="00EB1CE0">
        <w:t>ейзаж</w:t>
      </w:r>
      <w:r w:rsidR="003E43E2">
        <w:t>;</w:t>
      </w:r>
    </w:p>
    <w:p w14:paraId="565A5FBE" w14:textId="6B47E0A8" w:rsidR="000C37D2" w:rsidRPr="00B0385F" w:rsidRDefault="000C37D2" w:rsidP="000C37D2">
      <w:r w:rsidRPr="00B0385F">
        <w:t xml:space="preserve">2 – </w:t>
      </w:r>
      <w:r w:rsidR="003E43E2">
        <w:t xml:space="preserve">кнопка </w:t>
      </w:r>
      <w:r w:rsidR="003E43E2" w:rsidRPr="00B0385F">
        <w:t>открыт</w:t>
      </w:r>
      <w:r w:rsidR="003E43E2">
        <w:t>ия</w:t>
      </w:r>
      <w:r w:rsidR="003E43E2" w:rsidRPr="00B0385F">
        <w:t xml:space="preserve"> галер</w:t>
      </w:r>
      <w:r w:rsidR="003E43E2">
        <w:t>еи</w:t>
      </w:r>
      <w:r w:rsidR="003E43E2" w:rsidRPr="00B0385F">
        <w:t xml:space="preserve"> </w:t>
      </w:r>
      <w:r w:rsidRPr="00B0385F">
        <w:t xml:space="preserve">изображений на тему </w:t>
      </w:r>
      <w:r w:rsidR="00EB1CE0">
        <w:t>архитектура</w:t>
      </w:r>
      <w:r w:rsidR="003E43E2">
        <w:t>;</w:t>
      </w:r>
    </w:p>
    <w:p w14:paraId="6417D1BD" w14:textId="5CCF2CEA" w:rsidR="000C37D2" w:rsidRDefault="000C37D2" w:rsidP="000C37D2">
      <w:r w:rsidRPr="00B0385F">
        <w:t xml:space="preserve">3 – </w:t>
      </w:r>
      <w:r w:rsidR="003E43E2">
        <w:t xml:space="preserve">кнопка </w:t>
      </w:r>
      <w:r w:rsidRPr="00B0385F">
        <w:t>открыт</w:t>
      </w:r>
      <w:r w:rsidR="003E43E2">
        <w:t>ия</w:t>
      </w:r>
      <w:r w:rsidRPr="00B0385F">
        <w:t xml:space="preserve"> </w:t>
      </w:r>
      <w:r w:rsidR="003E43E2" w:rsidRPr="00B0385F">
        <w:t>галер</w:t>
      </w:r>
      <w:r w:rsidR="003E43E2">
        <w:t>еи</w:t>
      </w:r>
      <w:r w:rsidRPr="00B0385F">
        <w:t xml:space="preserve"> изображений на тему </w:t>
      </w:r>
      <w:r w:rsidR="00EB1CE0">
        <w:t>животные</w:t>
      </w:r>
      <w:r w:rsidR="003E43E2">
        <w:t>;</w:t>
      </w:r>
    </w:p>
    <w:p w14:paraId="43070E71" w14:textId="5065680F" w:rsidR="00530414" w:rsidRDefault="00F438DC" w:rsidP="005C4F2B">
      <w:r>
        <w:t xml:space="preserve">4 – </w:t>
      </w:r>
      <w:r w:rsidR="003E43E2">
        <w:t xml:space="preserve">кнопка </w:t>
      </w:r>
      <w:r w:rsidR="00D1096C">
        <w:t>выключить/включить музыку</w:t>
      </w:r>
      <w:r w:rsidR="00D1096C">
        <w:t>;</w:t>
      </w:r>
    </w:p>
    <w:p w14:paraId="176A6C86" w14:textId="5B33A84F" w:rsidR="00D1096C" w:rsidRDefault="00D1096C" w:rsidP="005C4F2B">
      <w:r>
        <w:t>5 – кнопка выхода из программы.</w:t>
      </w:r>
    </w:p>
    <w:p w14:paraId="1CDACA17" w14:textId="6CEDE6B4" w:rsidR="0002790D" w:rsidRDefault="00EB1CE0" w:rsidP="002B3264">
      <w:r>
        <w:rPr>
          <w:noProof/>
        </w:rPr>
        <w:lastRenderedPageBreak/>
        <mc:AlternateContent>
          <mc:Choice Requires="wps">
            <w:drawing>
              <wp:anchor distT="0" distB="0" distL="114300" distR="114300" simplePos="0" relativeHeight="251702272" behindDoc="0" locked="0" layoutInCell="1" allowOverlap="1" wp14:anchorId="47986975" wp14:editId="643C382D">
                <wp:simplePos x="0" y="0"/>
                <wp:positionH relativeFrom="column">
                  <wp:posOffset>4751570</wp:posOffset>
                </wp:positionH>
                <wp:positionV relativeFrom="paragraph">
                  <wp:posOffset>655320</wp:posOffset>
                </wp:positionV>
                <wp:extent cx="304800" cy="457200"/>
                <wp:effectExtent l="0" t="0" r="0" b="0"/>
                <wp:wrapNone/>
                <wp:docPr id="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457200"/>
                        </a:xfrm>
                        <a:prstGeom prst="rect">
                          <a:avLst/>
                        </a:prstGeom>
                        <a:noFill/>
                        <a:ln w="9525">
                          <a:noFill/>
                          <a:miter lim="800000"/>
                          <a:headEnd/>
                          <a:tailEnd/>
                        </a:ln>
                      </wps:spPr>
                      <wps:txbx>
                        <w:txbxContent>
                          <w:p w14:paraId="406BF88C" w14:textId="40194A1C" w:rsidR="00EB1CE0" w:rsidRPr="003F1D30" w:rsidRDefault="00EB1CE0" w:rsidP="00EB1CE0">
                            <w:pPr>
                              <w:ind w:firstLine="0"/>
                              <w:rPr>
                                <w:sz w:val="28"/>
                                <w:szCs w:val="28"/>
                              </w:rPr>
                            </w:pPr>
                            <w:r>
                              <w:rPr>
                                <w:sz w:val="28"/>
                                <w:szCs w:val="28"/>
                              </w:rPr>
                              <w:t>1</w:t>
                            </w:r>
                          </w:p>
                        </w:txbxContent>
                      </wps:txbx>
                      <wps:bodyPr rot="0" vert="horz" wrap="square" lIns="91440" tIns="45720" rIns="91440" bIns="45720" anchor="t" anchorCtr="0">
                        <a:noAutofit/>
                      </wps:bodyPr>
                    </wps:wsp>
                  </a:graphicData>
                </a:graphic>
              </wp:anchor>
            </w:drawing>
          </mc:Choice>
          <mc:Fallback>
            <w:pict>
              <v:shape w14:anchorId="47986975" id="_x0000_s1036" type="#_x0000_t202" style="position:absolute;left:0;text-align:left;margin-left:374.15pt;margin-top:51.6pt;width:24pt;height:3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" filled="f" stroked="f">
                <v:textbox>
                  <w:txbxContent>
                    <w:p w14:paraId="406BF88C" w14:textId="40194A1C" w:rsidR="00EB1CE0" w:rsidRPr="003F1D30" w:rsidRDefault="00EB1CE0" w:rsidP="00EB1CE0">
                      <w:pPr>
                        <w:ind w:firstLine="0"/>
                        <w:rPr>
                          <w:sz w:val="28"/>
                          <w:szCs w:val="28"/>
                        </w:rPr>
                      </w:pPr>
                      <w:r>
                        <w:rPr>
                          <w:sz w:val="28"/>
                          <w:szCs w:val="28"/>
                        </w:rPr>
                        <w:t>1</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3D75BB02" wp14:editId="726693AD">
                <wp:simplePos x="0" y="0"/>
                <wp:positionH relativeFrom="column">
                  <wp:posOffset>4667250</wp:posOffset>
                </wp:positionH>
                <wp:positionV relativeFrom="paragraph">
                  <wp:posOffset>754380</wp:posOffset>
                </wp:positionV>
                <wp:extent cx="443865" cy="411480"/>
                <wp:effectExtent l="0" t="0" r="0" b="0"/>
                <wp:wrapNone/>
                <wp:docPr id="39" name="Овал 39"/>
                <wp:cNvGraphicFramePr/>
                <a:graphic xmlns:a="http://schemas.openxmlformats.org/drawingml/2006/main">
                  <a:graphicData uri="http://schemas.microsoft.com/office/word/2010/wordprocessingShape">
                    <wps:wsp>
                      <wps:cNvSpPr/>
                      <wps:spPr>
                        <a:xfrm>
                          <a:off x="0" y="0"/>
                          <a:ext cx="443865" cy="4114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852DBE" w14:textId="77777777" w:rsidR="00EB1CE0" w:rsidRDefault="00EB1CE0" w:rsidP="00EB1CE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5BB02" id="Овал 39" o:spid="_x0000_s1037" style="position:absolute;left:0;text-align:left;margin-left:367.5pt;margin-top:59.4pt;width:34.95pt;height:32.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" fillcolor="white [3201]" strokecolor="black [3213]" strokeweight="2pt">
                <v:textbox>
                  <w:txbxContent>
                    <w:p w14:paraId="74852DBE" w14:textId="77777777" w:rsidR="00EB1CE0" w:rsidRDefault="00EB1CE0" w:rsidP="00EB1CE0">
                      <w:pPr>
                        <w:jc w:val="center"/>
                      </w:pPr>
                      <w:r>
                        <w:t>1</w:t>
                      </w:r>
                    </w:p>
                  </w:txbxContent>
                </v:textbox>
              </v:oval>
            </w:pict>
          </mc:Fallback>
        </mc:AlternateContent>
      </w:r>
      <w:r w:rsidR="002B3264">
        <w:rPr>
          <w:noProof/>
        </w:rPr>
        <mc:AlternateContent>
          <mc:Choice Requires="wpg">
            <w:drawing>
              <wp:anchor distT="0" distB="0" distL="114300" distR="114300" simplePos="0" relativeHeight="251687936" behindDoc="0" locked="0" layoutInCell="1" allowOverlap="1" wp14:anchorId="13F7CB66" wp14:editId="5CAC1B34">
                <wp:simplePos x="0" y="0"/>
                <wp:positionH relativeFrom="page">
                  <wp:posOffset>1249680</wp:posOffset>
                </wp:positionH>
                <wp:positionV relativeFrom="paragraph">
                  <wp:posOffset>594360</wp:posOffset>
                </wp:positionV>
                <wp:extent cx="5234940" cy="2948940"/>
                <wp:effectExtent l="0" t="0" r="22860" b="22860"/>
                <wp:wrapTopAndBottom/>
                <wp:docPr id="37" name="Группа 37"/>
                <wp:cNvGraphicFramePr/>
                <a:graphic xmlns:a="http://schemas.openxmlformats.org/drawingml/2006/main">
                  <a:graphicData uri="http://schemas.microsoft.com/office/word/2010/wordprocessingGroup">
                    <wpg:wgp>
                      <wpg:cNvGrpSpPr/>
                      <wpg:grpSpPr>
                        <a:xfrm>
                          <a:off x="0" y="0"/>
                          <a:ext cx="5234940" cy="2948940"/>
                          <a:chOff x="-1905" y="0"/>
                          <a:chExt cx="5234940" cy="2948940"/>
                        </a:xfrm>
                      </wpg:grpSpPr>
                      <wpg:grpSp>
                        <wpg:cNvPr id="36" name="Группа 36"/>
                        <wpg:cNvGrpSpPr/>
                        <wpg:grpSpPr>
                          <a:xfrm>
                            <a:off x="-1905" y="0"/>
                            <a:ext cx="5234940" cy="2948940"/>
                            <a:chOff x="-1905" y="0"/>
                            <a:chExt cx="5234940" cy="2948940"/>
                          </a:xfrm>
                        </wpg:grpSpPr>
                        <wps:wsp>
                          <wps:cNvPr id="23" name="Прямоугольник 23"/>
                          <wps:cNvSpPr/>
                          <wps:spPr>
                            <a:xfrm>
                              <a:off x="-1905" y="0"/>
                              <a:ext cx="5234940" cy="2948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213360" y="937260"/>
                              <a:ext cx="1371600" cy="693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6EFC22" w14:textId="20ABCD68" w:rsidR="003F1D30" w:rsidRDefault="003F1D30" w:rsidP="003F1D30">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228600" y="1981200"/>
                              <a:ext cx="1371600" cy="693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9308CB" w14:textId="542CA348" w:rsidR="003F1D30" w:rsidRDefault="003F1D30" w:rsidP="003F1D30">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Прямоугольник 27"/>
                          <wps:cNvSpPr/>
                          <wps:spPr>
                            <a:xfrm>
                              <a:off x="1905000" y="1981200"/>
                              <a:ext cx="1371600" cy="693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9480D5" w14:textId="0CAF7287" w:rsidR="003F1D30" w:rsidRDefault="003F1D30" w:rsidP="003F1D30">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Прямоугольник 28"/>
                          <wps:cNvSpPr/>
                          <wps:spPr>
                            <a:xfrm>
                              <a:off x="3619500" y="1981200"/>
                              <a:ext cx="1371600" cy="693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7D73A5" w14:textId="3CA6E72D" w:rsidR="003F1D30" w:rsidRDefault="003F1D30" w:rsidP="003F1D30">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Прямоугольник 29"/>
                          <wps:cNvSpPr/>
                          <wps:spPr>
                            <a:xfrm>
                              <a:off x="1905000" y="929640"/>
                              <a:ext cx="1371600" cy="693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1919FB" w14:textId="34D27AE9" w:rsidR="003F1D30" w:rsidRDefault="003F1D30" w:rsidP="003F1D30">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Прямоугольник 30"/>
                          <wps:cNvSpPr/>
                          <wps:spPr>
                            <a:xfrm>
                              <a:off x="3627120" y="929640"/>
                              <a:ext cx="1371600" cy="6934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9E0A7B" w14:textId="3DB110E4" w:rsidR="003F1D30" w:rsidRPr="003F1D30" w:rsidRDefault="003F1D30" w:rsidP="003F1D30">
                                <w:pPr>
                                  <w:rPr>
                                    <w:color w:val="000000" w:themeColor="text1"/>
                                  </w:rPr>
                                </w:pPr>
                                <w:r w:rsidRPr="003F1D30">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Овал 35"/>
                          <wps:cNvSpPr/>
                          <wps:spPr>
                            <a:xfrm>
                              <a:off x="4676774" y="152400"/>
                              <a:ext cx="443865" cy="4114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B3D362" w14:textId="2C8BA3CB" w:rsidR="003F1D30" w:rsidRDefault="003F1D30" w:rsidP="003F1D3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7" name="Надпись 2"/>
                        <wps:cNvSpPr txBox="1">
                          <a:spLocks noChangeArrowheads="1"/>
                        </wps:cNvSpPr>
                        <wps:spPr bwMode="auto">
                          <a:xfrm>
                            <a:off x="4749049" y="45720"/>
                            <a:ext cx="304800" cy="457200"/>
                          </a:xfrm>
                          <a:prstGeom prst="rect">
                            <a:avLst/>
                          </a:prstGeom>
                          <a:noFill/>
                          <a:ln w="9525">
                            <a:noFill/>
                            <a:miter lim="800000"/>
                            <a:headEnd/>
                            <a:tailEnd/>
                          </a:ln>
                        </wps:spPr>
                        <wps:txbx>
                          <w:txbxContent>
                            <w:p w14:paraId="1BCC3586" w14:textId="01EBDF91" w:rsidR="003F1D30" w:rsidRPr="003F1D30" w:rsidRDefault="00EB1CE0" w:rsidP="003F1D30">
                              <w:pPr>
                                <w:ind w:firstLine="0"/>
                                <w:rPr>
                                  <w:sz w:val="28"/>
                                  <w:szCs w:val="28"/>
                                </w:rPr>
                              </w:pPr>
                              <w:r>
                                <w:rPr>
                                  <w:sz w:val="28"/>
                                  <w:szCs w:val="28"/>
                                </w:rPr>
                                <w:t>8</w:t>
                              </w:r>
                            </w:p>
                          </w:txbxContent>
                        </wps:txbx>
                        <wps:bodyPr rot="0" vert="horz" wrap="square" lIns="91440" tIns="45720" rIns="91440" bIns="45720" anchor="t" anchorCtr="0">
                          <a:noAutofit/>
                        </wps:bodyPr>
                      </wps:wsp>
                    </wpg:wgp>
                  </a:graphicData>
                </a:graphic>
              </wp:anchor>
            </w:drawing>
          </mc:Choice>
          <mc:Fallback>
            <w:pict>
              <v:group w14:anchorId="13F7CB66" id="Группа 37" o:spid="_x0000_s1038" style="position:absolute;left:0;text-align:left;margin-left:98.4pt;margin-top:46.8pt;width:412.2pt;height:232.2pt;z-index:251687936;mso-position-horizontal-relative:page" coordorigin="-19" coordsize="52349,29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">
                <v:group id="Группа 36" o:spid="_x0000_s1039" style="position:absolute;left:-19;width:52349;height:29489" coordorigin="-19" coordsize="52349,2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Прямоугольник 23" o:spid="_x0000_s1040" style="position:absolute;left:-19;width:52349;height:29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" fillcolor="white [3201]" strokecolor="black [3213]" strokeweight="2pt"/>
                  <v:rect id="Прямоугольник 24" o:spid="_x0000_s1041" style="position:absolute;left:2133;top:9372;width:13716;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" fillcolor="white [3201]" strokecolor="black [3213]" strokeweight="2pt">
                    <v:textbox>
                      <w:txbxContent>
                        <w:p w14:paraId="786EFC22" w14:textId="20ABCD68" w:rsidR="003F1D30" w:rsidRDefault="003F1D30" w:rsidP="003F1D30">
                          <w:r>
                            <w:t>2</w:t>
                          </w:r>
                        </w:p>
                      </w:txbxContent>
                    </v:textbox>
                  </v:rect>
                  <v:rect id="Прямоугольник 25" o:spid="_x0000_s1042" style="position:absolute;left:2286;top:19812;width:13716;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" fillcolor="white [3201]" strokecolor="black [3213]" strokeweight="2pt">
                    <v:textbox>
                      <w:txbxContent>
                        <w:p w14:paraId="709308CB" w14:textId="542CA348" w:rsidR="003F1D30" w:rsidRDefault="003F1D30" w:rsidP="003F1D30">
                          <w:r>
                            <w:t>5</w:t>
                          </w:r>
                        </w:p>
                      </w:txbxContent>
                    </v:textbox>
                  </v:rect>
                  <v:rect id="Прямоугольник 27" o:spid="_x0000_s1043" style="position:absolute;left:19050;top:19812;width:13716;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" fillcolor="white [3201]" strokecolor="black [3213]" strokeweight="2pt">
                    <v:textbox>
                      <w:txbxContent>
                        <w:p w14:paraId="1F9480D5" w14:textId="0CAF7287" w:rsidR="003F1D30" w:rsidRDefault="003F1D30" w:rsidP="003F1D30">
                          <w:r>
                            <w:t>6</w:t>
                          </w:r>
                        </w:p>
                      </w:txbxContent>
                    </v:textbox>
                  </v:rect>
                  <v:rect id="Прямоугольник 28" o:spid="_x0000_s1044" style="position:absolute;left:36195;top:19812;width:13716;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" fillcolor="white [3201]" strokecolor="black [3213]" strokeweight="2pt">
                    <v:textbox>
                      <w:txbxContent>
                        <w:p w14:paraId="677D73A5" w14:textId="3CA6E72D" w:rsidR="003F1D30" w:rsidRDefault="003F1D30" w:rsidP="003F1D30">
                          <w:r>
                            <w:t>7</w:t>
                          </w:r>
                        </w:p>
                      </w:txbxContent>
                    </v:textbox>
                  </v:rect>
                  <v:rect id="Прямоугольник 29" o:spid="_x0000_s1045" style="position:absolute;left:19050;top:9296;width:13716;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" fillcolor="white [3201]" strokecolor="black [3213]" strokeweight="2pt">
                    <v:textbox>
                      <w:txbxContent>
                        <w:p w14:paraId="1C1919FB" w14:textId="34D27AE9" w:rsidR="003F1D30" w:rsidRDefault="003F1D30" w:rsidP="003F1D30">
                          <w:r>
                            <w:t>3</w:t>
                          </w:r>
                        </w:p>
                      </w:txbxContent>
                    </v:textbox>
                  </v:rect>
                  <v:rect id="Прямоугольник 30" o:spid="_x0000_s1046" style="position:absolute;left:36271;top:9296;width:13716;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" fillcolor="white [3212]" strokecolor="black [3213]" strokeweight="2pt">
                    <v:textbox>
                      <w:txbxContent>
                        <w:p w14:paraId="729E0A7B" w14:textId="3DB110E4" w:rsidR="003F1D30" w:rsidRPr="003F1D30" w:rsidRDefault="003F1D30" w:rsidP="003F1D30">
                          <w:pPr>
                            <w:rPr>
                              <w:color w:val="000000" w:themeColor="text1"/>
                            </w:rPr>
                          </w:pPr>
                          <w:r w:rsidRPr="003F1D30">
                            <w:rPr>
                              <w:color w:val="000000" w:themeColor="text1"/>
                            </w:rPr>
                            <w:t>4</w:t>
                          </w:r>
                        </w:p>
                      </w:txbxContent>
                    </v:textbox>
                  </v:rect>
                  <v:oval id="Овал 35" o:spid="_x0000_s1047" style="position:absolute;left:46767;top:1524;width:443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" fillcolor="white [3201]" strokecolor="black [3213]" strokeweight="2pt">
                    <v:textbox>
                      <w:txbxContent>
                        <w:p w14:paraId="44B3D362" w14:textId="2C8BA3CB" w:rsidR="003F1D30" w:rsidRDefault="003F1D30" w:rsidP="003F1D30">
                          <w:pPr>
                            <w:jc w:val="center"/>
                          </w:pPr>
                          <w:r>
                            <w:t>1</w:t>
                          </w:r>
                        </w:p>
                      </w:txbxContent>
                    </v:textbox>
                  </v:oval>
                </v:group>
                <v:shape id="_x0000_s1048" type="#_x0000_t202" style="position:absolute;left:47490;top:457;width:304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1BCC3586" w14:textId="01EBDF91" w:rsidR="003F1D30" w:rsidRPr="003F1D30" w:rsidRDefault="00EB1CE0" w:rsidP="003F1D30">
                        <w:pPr>
                          <w:ind w:firstLine="0"/>
                          <w:rPr>
                            <w:sz w:val="28"/>
                            <w:szCs w:val="28"/>
                          </w:rPr>
                        </w:pPr>
                        <w:r>
                          <w:rPr>
                            <w:sz w:val="28"/>
                            <w:szCs w:val="28"/>
                          </w:rPr>
                          <w:t>8</w:t>
                        </w:r>
                      </w:p>
                    </w:txbxContent>
                  </v:textbox>
                </v:shape>
                <w10:wrap type="topAndBottom" anchorx="page"/>
              </v:group>
            </w:pict>
          </mc:Fallback>
        </mc:AlternateContent>
      </w:r>
      <w:r w:rsidR="00D80804" w:rsidRPr="00D80804">
        <w:t xml:space="preserve">Рисунок </w:t>
      </w:r>
      <w:r w:rsidR="001E696D">
        <w:t>5</w:t>
      </w:r>
      <w:r w:rsidR="00D80804" w:rsidRPr="00D80804">
        <w:t xml:space="preserve"> схематично отображает макет окна </w:t>
      </w:r>
      <w:r w:rsidR="00D80804">
        <w:t>игры</w:t>
      </w:r>
      <w:r w:rsidR="00D80804" w:rsidRPr="00D80804">
        <w:t>, предназначенного для сборки пазлов на основе выбранной темы</w:t>
      </w:r>
      <w:r w:rsidR="00530414">
        <w:t xml:space="preserve">. </w:t>
      </w:r>
    </w:p>
    <w:p w14:paraId="4C4339C1" w14:textId="689400F6" w:rsidR="003F1D30" w:rsidRDefault="003F1D30" w:rsidP="00261F4D">
      <w:pPr>
        <w:pStyle w:val="a9"/>
      </w:pPr>
      <w:r>
        <w:t xml:space="preserve">Рисунок </w:t>
      </w:r>
      <w:r w:rsidR="00D1096C">
        <w:t>5</w:t>
      </w:r>
      <w:r>
        <w:t xml:space="preserve"> – </w:t>
      </w:r>
      <w:r w:rsidR="004175B7">
        <w:t>М</w:t>
      </w:r>
      <w:r w:rsidR="003B33B8">
        <w:t>о</w:t>
      </w:r>
      <w:r w:rsidR="004175B7">
        <w:t>к</w:t>
      </w:r>
      <w:r w:rsidR="000846B3">
        <w:t>ап</w:t>
      </w:r>
      <w:r w:rsidR="004175B7">
        <w:t xml:space="preserve"> расположения</w:t>
      </w:r>
      <w:r w:rsidR="00261F4D">
        <w:t xml:space="preserve"> кнопок экранной</w:t>
      </w:r>
      <w:r>
        <w:t xml:space="preserve"> формы</w:t>
      </w:r>
      <w:r w:rsidR="006B45CA">
        <w:t xml:space="preserve"> определенной темы</w:t>
      </w:r>
    </w:p>
    <w:p w14:paraId="3CDFAC1E" w14:textId="04DCB8FC" w:rsidR="0002790D" w:rsidRDefault="003F1D30" w:rsidP="000C37D2">
      <w:r>
        <w:t xml:space="preserve">1 – </w:t>
      </w:r>
      <w:r w:rsidR="003E43E2">
        <w:t xml:space="preserve">кнопка </w:t>
      </w:r>
      <w:r w:rsidR="00D1096C">
        <w:t>выключить/включить музыку</w:t>
      </w:r>
      <w:r w:rsidR="003E43E2">
        <w:t>;</w:t>
      </w:r>
    </w:p>
    <w:p w14:paraId="54618343" w14:textId="485FEE30" w:rsidR="003F1D30" w:rsidRDefault="003F1D30" w:rsidP="00B7005A">
      <w:pPr>
        <w:tabs>
          <w:tab w:val="center" w:pos="5528"/>
        </w:tabs>
      </w:pPr>
      <w:r>
        <w:t xml:space="preserve">2–7 – </w:t>
      </w:r>
      <w:r w:rsidR="003E43E2">
        <w:t xml:space="preserve">кнопка открытия </w:t>
      </w:r>
      <w:r>
        <w:t>изображения для сборки пазла</w:t>
      </w:r>
      <w:r w:rsidR="003E43E2">
        <w:t>;</w:t>
      </w:r>
    </w:p>
    <w:p w14:paraId="19F45463" w14:textId="23AE0E0B" w:rsidR="00EB1CE0" w:rsidRDefault="00586945" w:rsidP="00B7005A">
      <w:pPr>
        <w:tabs>
          <w:tab w:val="center" w:pos="5528"/>
        </w:tabs>
      </w:pPr>
      <w:r>
        <w:rPr>
          <w:noProof/>
        </w:rPr>
        <w:t xml:space="preserve"> </w:t>
      </w:r>
      <w:r w:rsidR="00EB1CE0">
        <w:t xml:space="preserve">8 – </w:t>
      </w:r>
      <w:r w:rsidR="003E43E2">
        <w:t xml:space="preserve">кнопка </w:t>
      </w:r>
      <w:r w:rsidR="00EB1CE0">
        <w:t>выход</w:t>
      </w:r>
      <w:r w:rsidR="003E43E2">
        <w:t>а</w:t>
      </w:r>
      <w:r w:rsidR="00EB1CE0">
        <w:t xml:space="preserve"> из темы на «Главный» экран</w:t>
      </w:r>
      <w:r w:rsidR="003E43E2">
        <w:t>.</w:t>
      </w:r>
    </w:p>
    <w:p w14:paraId="13433B47" w14:textId="287663BA" w:rsidR="000C37D2" w:rsidRDefault="00964E54" w:rsidP="00917FA3">
      <w:r w:rsidRPr="00964E54">
        <w:t xml:space="preserve">Рисунок </w:t>
      </w:r>
      <w:r w:rsidR="001E696D">
        <w:t>6</w:t>
      </w:r>
      <w:r w:rsidRPr="00964E54">
        <w:t xml:space="preserve"> демонстрирует упрощенную структуру игрового поля в игре </w:t>
      </w:r>
      <w:r w:rsidR="00B13ED8">
        <w:t>«Собери п</w:t>
      </w:r>
      <w:r w:rsidRPr="00964E54">
        <w:t>азл</w:t>
      </w:r>
      <w:r w:rsidR="00B13ED8">
        <w:t>»</w:t>
      </w:r>
      <w:r w:rsidRPr="00964E54">
        <w:t>, выделяя ключевые компоненты и их взаимосвязь. Цель схемы</w:t>
      </w:r>
      <w:r w:rsidR="00CF3346">
        <w:t xml:space="preserve"> – </w:t>
      </w:r>
      <w:r w:rsidRPr="00964E54">
        <w:t>наглядно показать, из чего состоит игровое пространство и как элементы взаимодействуют друг с другом.</w:t>
      </w:r>
    </w:p>
    <w:p w14:paraId="626FBBD3" w14:textId="48D5883C" w:rsidR="00917FA3" w:rsidRDefault="005915F6" w:rsidP="00917FA3">
      <w:r>
        <w:rPr>
          <w:noProof/>
        </w:rPr>
        <mc:AlternateContent>
          <mc:Choice Requires="wpg">
            <w:drawing>
              <wp:anchor distT="0" distB="0" distL="114300" distR="114300" simplePos="0" relativeHeight="251710464" behindDoc="0" locked="0" layoutInCell="1" allowOverlap="1" wp14:anchorId="67823C18" wp14:editId="3D1EE6F3">
                <wp:simplePos x="0" y="0"/>
                <wp:positionH relativeFrom="margin">
                  <wp:posOffset>685377</wp:posOffset>
                </wp:positionH>
                <wp:positionV relativeFrom="paragraph">
                  <wp:posOffset>100753</wp:posOffset>
                </wp:positionV>
                <wp:extent cx="5095240" cy="2937814"/>
                <wp:effectExtent l="0" t="0" r="10160" b="15240"/>
                <wp:wrapNone/>
                <wp:docPr id="5032522" name="Группа 32"/>
                <wp:cNvGraphicFramePr/>
                <a:graphic xmlns:a="http://schemas.openxmlformats.org/drawingml/2006/main">
                  <a:graphicData uri="http://schemas.microsoft.com/office/word/2010/wordprocessingGroup">
                    <wpg:wgp>
                      <wpg:cNvGrpSpPr/>
                      <wpg:grpSpPr>
                        <a:xfrm>
                          <a:off x="0" y="0"/>
                          <a:ext cx="5095240" cy="2937814"/>
                          <a:chOff x="0" y="14955"/>
                          <a:chExt cx="5209713" cy="2947320"/>
                        </a:xfrm>
                      </wpg:grpSpPr>
                      <wpg:grpSp>
                        <wpg:cNvPr id="324184410" name="Группа 324184410"/>
                        <wpg:cNvGrpSpPr/>
                        <wpg:grpSpPr>
                          <a:xfrm>
                            <a:off x="0" y="14955"/>
                            <a:ext cx="5209713" cy="2947320"/>
                            <a:chOff x="10071" y="71243"/>
                            <a:chExt cx="5951220" cy="3688080"/>
                          </a:xfrm>
                        </wpg:grpSpPr>
                        <wpg:grpSp>
                          <wpg:cNvPr id="1704676113" name="Группа 1704676113"/>
                          <wpg:cNvGrpSpPr/>
                          <wpg:grpSpPr>
                            <a:xfrm>
                              <a:off x="10071" y="71243"/>
                              <a:ext cx="5951220" cy="3688080"/>
                              <a:chOff x="10071" y="71243"/>
                              <a:chExt cx="5951220" cy="3688080"/>
                            </a:xfrm>
                          </wpg:grpSpPr>
                          <wpg:grpSp>
                            <wpg:cNvPr id="1550553677" name="Группа 1550553677"/>
                            <wpg:cNvGrpSpPr/>
                            <wpg:grpSpPr>
                              <a:xfrm>
                                <a:off x="10071" y="71243"/>
                                <a:ext cx="5951220" cy="3688080"/>
                                <a:chOff x="10071" y="71243"/>
                                <a:chExt cx="5951220" cy="3688080"/>
                              </a:xfrm>
                            </wpg:grpSpPr>
                            <wpg:grpSp>
                              <wpg:cNvPr id="1209187049" name="Группа 1209187049"/>
                              <wpg:cNvGrpSpPr/>
                              <wpg:grpSpPr>
                                <a:xfrm>
                                  <a:off x="10071" y="71243"/>
                                  <a:ext cx="5951220" cy="3688080"/>
                                  <a:chOff x="10071" y="1970"/>
                                  <a:chExt cx="5951220" cy="3688080"/>
                                </a:xfrm>
                              </wpg:grpSpPr>
                              <wps:wsp>
                                <wps:cNvPr id="1948016929" name="Прямоугольник 1948016929"/>
                                <wps:cNvSpPr/>
                                <wps:spPr>
                                  <a:xfrm>
                                    <a:off x="10071" y="1970"/>
                                    <a:ext cx="5951220" cy="368808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13346" name="Прямоугольник 76613346"/>
                                <wps:cNvSpPr/>
                                <wps:spPr>
                                  <a:xfrm>
                                    <a:off x="2007739" y="445987"/>
                                    <a:ext cx="3442613" cy="29337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BC9AD8" w14:textId="77777777" w:rsidR="000C37D2" w:rsidRPr="007B0B06" w:rsidRDefault="000C37D2" w:rsidP="000C37D2">
                                      <w:pPr>
                                        <w:jc w:val="center"/>
                                        <w:rPr>
                                          <w:rFonts w:cs="Times New Roman"/>
                                          <w:color w:val="000000" w:themeColor="text1"/>
                                          <w:sz w:val="36"/>
                                          <w:szCs w:val="36"/>
                                        </w:rPr>
                                      </w:pPr>
                                      <w:r w:rsidRPr="007B0B06">
                                        <w:rPr>
                                          <w:rFonts w:cs="Times New Roman"/>
                                          <w:sz w:val="36"/>
                                          <w:szCs w:val="36"/>
                                        </w:rPr>
                                        <w:t>1</w:t>
                                      </w:r>
                                      <w:r w:rsidRPr="007B0B06">
                                        <w:rPr>
                                          <w:rFonts w:cs="Times New Roman"/>
                                          <w:color w:val="000000" w:themeColor="text1"/>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642650" name="Овал 284642650"/>
                                <wps:cNvSpPr/>
                                <wps:spPr>
                                  <a:xfrm>
                                    <a:off x="121991" y="2692306"/>
                                    <a:ext cx="418113" cy="3810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5F9A98" w14:textId="77777777" w:rsidR="000C37D2" w:rsidRPr="007B0B06" w:rsidRDefault="000C37D2" w:rsidP="000C37D2">
                                      <w:pPr>
                                        <w:jc w:val="center"/>
                                        <w:rPr>
                                          <w:rFonts w:cs="Times New Roman"/>
                                          <w:szCs w:val="24"/>
                                        </w:rPr>
                                      </w:pPr>
                                      <w:r w:rsidRPr="007B0B06">
                                        <w:rPr>
                                          <w:rFonts w:cs="Times New Roman"/>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043691" name="Овал 1255043691"/>
                                <wps:cNvSpPr/>
                                <wps:spPr>
                                  <a:xfrm>
                                    <a:off x="586408" y="1089006"/>
                                    <a:ext cx="428115" cy="4314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BAB5FA" w14:textId="32223E05" w:rsidR="000C37D2" w:rsidRPr="007B0B06" w:rsidRDefault="000C37D2" w:rsidP="000C37D2">
                                      <w:pPr>
                                        <w:jc w:val="center"/>
                                        <w:rPr>
                                          <w:rFonts w:cs="Times New Roman"/>
                                          <w:sz w:val="28"/>
                                          <w:szCs w:val="28"/>
                                        </w:rPr>
                                      </w:pPr>
                                      <w:r>
                                        <w:rPr>
                                          <w:rFonts w:cs="Times New Roman"/>
                                          <w:sz w:val="28"/>
                                          <w:szCs w:val="28"/>
                                        </w:rPr>
                                        <w:t>333333333333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8701546" name="Надпись 468701546"/>
                              <wps:cNvSpPr txBox="1"/>
                              <wps:spPr>
                                <a:xfrm>
                                  <a:off x="677931" y="1002813"/>
                                  <a:ext cx="247410" cy="550776"/>
                                </a:xfrm>
                                <a:prstGeom prst="rect">
                                  <a:avLst/>
                                </a:prstGeom>
                                <a:noFill/>
                                <a:ln w="6350">
                                  <a:noFill/>
                                </a:ln>
                              </wps:spPr>
                              <wps:txbx>
                                <w:txbxContent>
                                  <w:p w14:paraId="060C1667" w14:textId="33F1FA6F" w:rsidR="000C37D2" w:rsidRPr="007B0B06" w:rsidRDefault="000C37D2" w:rsidP="000C37D2">
                                    <w:pPr>
                                      <w:ind w:firstLine="0"/>
                                      <w:rPr>
                                        <w:rFonts w:cs="Times New Roman"/>
                                        <w:sz w:val="28"/>
                                        <w:szCs w:val="28"/>
                                      </w:rPr>
                                    </w:pPr>
                                    <w:r>
                                      <w:rPr>
                                        <w:rFonts w:cs="Times New Roman"/>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99755144" name="Надпись 1899755144"/>
                            <wps:cNvSpPr txBox="1"/>
                            <wps:spPr>
                              <a:xfrm>
                                <a:off x="295461" y="2100020"/>
                                <a:ext cx="290947" cy="498763"/>
                              </a:xfrm>
                              <a:prstGeom prst="rect">
                                <a:avLst/>
                              </a:prstGeom>
                              <a:noFill/>
                              <a:ln w="6350">
                                <a:noFill/>
                              </a:ln>
                            </wps:spPr>
                            <wps:txbx>
                              <w:txbxContent>
                                <w:p w14:paraId="45A32075" w14:textId="497892BB" w:rsidR="00917FA3" w:rsidRPr="007B0B06" w:rsidRDefault="009C237B" w:rsidP="00917FA3">
                                  <w:pPr>
                                    <w:ind w:firstLine="0"/>
                                    <w:rPr>
                                      <w:rFonts w:cs="Times New Roman"/>
                                      <w:szCs w:val="24"/>
                                    </w:rPr>
                                  </w:pPr>
                                  <w:r>
                                    <w:rPr>
                                      <w:rFonts w:cs="Times New Roman"/>
                                      <w:szCs w:val="24"/>
                                      <w:lang w:val="en-US"/>
                                    </w:rPr>
                                    <w:t>6</w:t>
                                  </w:r>
                                  <w:r w:rsidRPr="009C237B">
                                    <w:rPr>
                                      <w:rFonts w:cs="Times New Roman"/>
                                      <w:noProof/>
                                      <w:szCs w:val="24"/>
                                    </w:rPr>
                                    <w:drawing>
                                      <wp:inline distT="0" distB="0" distL="0" distR="0" wp14:anchorId="3918F04B" wp14:editId="3D0612B7">
                                        <wp:extent cx="59690" cy="57150"/>
                                        <wp:effectExtent l="0" t="0" r="0" b="0"/>
                                        <wp:docPr id="98392266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 cy="57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1544067" name="Надпись 181544067"/>
                          <wps:cNvSpPr txBox="1"/>
                          <wps:spPr>
                            <a:xfrm>
                              <a:off x="207559" y="2562402"/>
                              <a:ext cx="304800" cy="657215"/>
                            </a:xfrm>
                            <a:prstGeom prst="rect">
                              <a:avLst/>
                            </a:prstGeom>
                            <a:noFill/>
                            <a:ln w="6350">
                              <a:noFill/>
                            </a:ln>
                          </wps:spPr>
                          <wps:txbx>
                            <w:txbxContent>
                              <w:p w14:paraId="19D313A2" w14:textId="2BF99DF3" w:rsidR="00917FA3" w:rsidRPr="009C237B" w:rsidRDefault="009C237B" w:rsidP="00917FA3">
                                <w:pPr>
                                  <w:ind w:firstLine="0"/>
                                  <w:rPr>
                                    <w:lang w:val="en-US"/>
                                  </w:rPr>
                                </w:pPr>
                                <w:r>
                                  <w:rPr>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77817355" name="Группа 31"/>
                        <wpg:cNvGrpSpPr/>
                        <wpg:grpSpPr>
                          <a:xfrm>
                            <a:off x="43138" y="731900"/>
                            <a:ext cx="396567" cy="494264"/>
                            <a:chOff x="-4466389" y="809337"/>
                            <a:chExt cx="415569" cy="568977"/>
                          </a:xfrm>
                        </wpg:grpSpPr>
                        <wps:wsp>
                          <wps:cNvPr id="1294658539" name="Овал 1294658539"/>
                          <wps:cNvSpPr/>
                          <wps:spPr>
                            <a:xfrm>
                              <a:off x="-4466389" y="983985"/>
                              <a:ext cx="415569" cy="39432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59C2CC" w14:textId="77777777" w:rsidR="00EB1CE0" w:rsidRPr="007B0B06" w:rsidRDefault="00EB1CE0" w:rsidP="00EB1CE0">
                                <w:pPr>
                                  <w:jc w:val="center"/>
                                  <w:rPr>
                                    <w:rFonts w:cs="Times New Roman"/>
                                    <w:sz w:val="28"/>
                                    <w:szCs w:val="28"/>
                                  </w:rPr>
                                </w:pPr>
                                <w:r>
                                  <w:rPr>
                                    <w:rFonts w:cs="Times New Roman"/>
                                    <w:sz w:val="28"/>
                                    <w:szCs w:val="28"/>
                                  </w:rPr>
                                  <w:t>333333333333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559845" name="Надпись 888559845"/>
                          <wps:cNvSpPr txBox="1"/>
                          <wps:spPr>
                            <a:xfrm>
                              <a:off x="-4408924" y="809337"/>
                              <a:ext cx="230383" cy="491550"/>
                            </a:xfrm>
                            <a:prstGeom prst="rect">
                              <a:avLst/>
                            </a:prstGeom>
                            <a:noFill/>
                            <a:ln w="6350">
                              <a:noFill/>
                            </a:ln>
                          </wps:spPr>
                          <wps:txbx>
                            <w:txbxContent>
                              <w:p w14:paraId="6A3E9F30" w14:textId="17A3A85A" w:rsidR="00EB1CE0" w:rsidRPr="007B0B06" w:rsidRDefault="006A622B" w:rsidP="00EB1CE0">
                                <w:pPr>
                                  <w:ind w:firstLine="0"/>
                                  <w:rPr>
                                    <w:rFonts w:cs="Times New Roman"/>
                                    <w:sz w:val="28"/>
                                    <w:szCs w:val="28"/>
                                  </w:rPr>
                                </w:pPr>
                                <w:r>
                                  <w:rPr>
                                    <w:rFonts w:cs="Times New Roman"/>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7823C18" id="Группа 32" o:spid="_x0000_s1049" style="position:absolute;left:0;text-align:left;margin-left:53.95pt;margin-top:7.95pt;width:401.2pt;height:231.3pt;z-index:251710464;mso-position-horizontal-relative:margin;mso-width-relative:margin;mso-height-relative:margin" coordorigin=",149" coordsize="52097,29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">
                <v:group id="Группа 324184410" o:spid="_x0000_s1050" style="position:absolute;top:149;width:52097;height:29473" coordorigin="100,712" coordsize="59512,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">
                  <v:group id="Группа 1704676113" o:spid="_x0000_s1051" style="position:absolute;left:100;top:712;width:59512;height:36881" coordorigin="100,712" coordsize="59512,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">
                    <v:group id="Группа 1550553677" o:spid="_x0000_s1052" style="position:absolute;left:100;top:712;width:59512;height:36881" coordorigin="100,712" coordsize="59512,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">
                      <v:group id="Группа 1209187049" o:spid="_x0000_s1053" style="position:absolute;left:100;top:712;width:59512;height:36881" coordorigin="100,19" coordsize="59512,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">
                        <v:rect id="Прямоугольник 1948016929" o:spid="_x0000_s1054" style="position:absolute;left:100;top:19;width:59512;height:36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" fillcolor="white [3212]" strokecolor="black [3213]" strokeweight="2pt"/>
                        <v:rect id="Прямоугольник 76613346" o:spid="_x0000_s1055" style="position:absolute;left:20077;top:4459;width:34426;height:29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" fillcolor="white [3212]" strokecolor="black [3213]" strokeweight="2pt">
                          <v:textbox>
                            <w:txbxContent>
                              <w:p w14:paraId="6CBC9AD8" w14:textId="77777777" w:rsidR="000C37D2" w:rsidRPr="007B0B06" w:rsidRDefault="000C37D2" w:rsidP="000C37D2">
                                <w:pPr>
                                  <w:jc w:val="center"/>
                                  <w:rPr>
                                    <w:rFonts w:cs="Times New Roman"/>
                                    <w:color w:val="000000" w:themeColor="text1"/>
                                    <w:sz w:val="36"/>
                                    <w:szCs w:val="36"/>
                                  </w:rPr>
                                </w:pPr>
                                <w:r w:rsidRPr="007B0B06">
                                  <w:rPr>
                                    <w:rFonts w:cs="Times New Roman"/>
                                    <w:sz w:val="36"/>
                                    <w:szCs w:val="36"/>
                                  </w:rPr>
                                  <w:t>1</w:t>
                                </w:r>
                                <w:r w:rsidRPr="007B0B06">
                                  <w:rPr>
                                    <w:rFonts w:cs="Times New Roman"/>
                                    <w:color w:val="000000" w:themeColor="text1"/>
                                    <w:sz w:val="36"/>
                                    <w:szCs w:val="36"/>
                                  </w:rPr>
                                  <w:t>1</w:t>
                                </w:r>
                              </w:p>
                            </w:txbxContent>
                          </v:textbox>
                        </v:rect>
                        <v:oval id="Овал 284642650" o:spid="_x0000_s1056" style="position:absolute;left:1219;top:26923;width:418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" fillcolor="white [3201]" strokecolor="black [3213]" strokeweight="2pt">
                          <v:textbox>
                            <w:txbxContent>
                              <w:p w14:paraId="785F9A98" w14:textId="77777777" w:rsidR="000C37D2" w:rsidRPr="007B0B06" w:rsidRDefault="000C37D2" w:rsidP="000C37D2">
                                <w:pPr>
                                  <w:jc w:val="center"/>
                                  <w:rPr>
                                    <w:rFonts w:cs="Times New Roman"/>
                                    <w:szCs w:val="24"/>
                                  </w:rPr>
                                </w:pPr>
                                <w:r w:rsidRPr="007B0B06">
                                  <w:rPr>
                                    <w:rFonts w:cs="Times New Roman"/>
                                    <w:szCs w:val="24"/>
                                  </w:rPr>
                                  <w:t>5</w:t>
                                </w:r>
                              </w:p>
                            </w:txbxContent>
                          </v:textbox>
                        </v:oval>
                        <v:oval id="Овал 1255043691" o:spid="_x0000_s1057" style="position:absolute;left:5864;top:10890;width:4281;height:4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" fillcolor="white [3201]" strokecolor="black [3213]" strokeweight="2pt">
                          <v:textbox>
                            <w:txbxContent>
                              <w:p w14:paraId="06BAB5FA" w14:textId="32223E05" w:rsidR="000C37D2" w:rsidRPr="007B0B06" w:rsidRDefault="000C37D2" w:rsidP="000C37D2">
                                <w:pPr>
                                  <w:jc w:val="center"/>
                                  <w:rPr>
                                    <w:rFonts w:cs="Times New Roman"/>
                                    <w:sz w:val="28"/>
                                    <w:szCs w:val="28"/>
                                  </w:rPr>
                                </w:pPr>
                                <w:r>
                                  <w:rPr>
                                    <w:rFonts w:cs="Times New Roman"/>
                                    <w:sz w:val="28"/>
                                    <w:szCs w:val="28"/>
                                  </w:rPr>
                                  <w:t>333333333333</w:t>
                                </w:r>
                              </w:p>
                            </w:txbxContent>
                          </v:textbox>
                        </v:oval>
                      </v:group>
                      <v:shape id="Надпись 468701546" o:spid="_x0000_s1058" type="#_x0000_t202" style="position:absolute;left:6779;top:10028;width:2474;height:5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" filled="f" stroked="f" strokeweight=".5pt">
                        <v:textbox>
                          <w:txbxContent>
                            <w:p w14:paraId="060C1667" w14:textId="33F1FA6F" w:rsidR="000C37D2" w:rsidRPr="007B0B06" w:rsidRDefault="000C37D2" w:rsidP="000C37D2">
                              <w:pPr>
                                <w:ind w:firstLine="0"/>
                                <w:rPr>
                                  <w:rFonts w:cs="Times New Roman"/>
                                  <w:sz w:val="28"/>
                                  <w:szCs w:val="28"/>
                                </w:rPr>
                              </w:pPr>
                              <w:r>
                                <w:rPr>
                                  <w:rFonts w:cs="Times New Roman"/>
                                  <w:sz w:val="28"/>
                                  <w:szCs w:val="28"/>
                                </w:rPr>
                                <w:t>3</w:t>
                              </w:r>
                            </w:p>
                          </w:txbxContent>
                        </v:textbox>
                      </v:shape>
                    </v:group>
                    <v:shape id="Надпись 1899755144" o:spid="_x0000_s1059" type="#_x0000_t202" style="position:absolute;left:2954;top:21000;width:2910;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" filled="f" stroked="f" strokeweight=".5pt">
                      <v:textbox>
                        <w:txbxContent>
                          <w:p w14:paraId="45A32075" w14:textId="497892BB" w:rsidR="00917FA3" w:rsidRPr="007B0B06" w:rsidRDefault="009C237B" w:rsidP="00917FA3">
                            <w:pPr>
                              <w:ind w:firstLine="0"/>
                              <w:rPr>
                                <w:rFonts w:cs="Times New Roman"/>
                                <w:szCs w:val="24"/>
                              </w:rPr>
                            </w:pPr>
                            <w:r>
                              <w:rPr>
                                <w:rFonts w:cs="Times New Roman"/>
                                <w:szCs w:val="24"/>
                                <w:lang w:val="en-US"/>
                              </w:rPr>
                              <w:t>6</w:t>
                            </w:r>
                            <w:r w:rsidRPr="009C237B">
                              <w:rPr>
                                <w:rFonts w:cs="Times New Roman"/>
                                <w:noProof/>
                                <w:szCs w:val="24"/>
                              </w:rPr>
                              <w:drawing>
                                <wp:inline distT="0" distB="0" distL="0" distR="0" wp14:anchorId="3918F04B" wp14:editId="3D0612B7">
                                  <wp:extent cx="59690" cy="57150"/>
                                  <wp:effectExtent l="0" t="0" r="0" b="0"/>
                                  <wp:docPr id="98392266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 cy="57150"/>
                                          </a:xfrm>
                                          <a:prstGeom prst="rect">
                                            <a:avLst/>
                                          </a:prstGeom>
                                          <a:noFill/>
                                          <a:ln>
                                            <a:noFill/>
                                          </a:ln>
                                        </pic:spPr>
                                      </pic:pic>
                                    </a:graphicData>
                                  </a:graphic>
                                </wp:inline>
                              </w:drawing>
                            </w:r>
                          </w:p>
                        </w:txbxContent>
                      </v:textbox>
                    </v:shape>
                  </v:group>
                  <v:shape id="Надпись 181544067" o:spid="_x0000_s1060" type="#_x0000_t202" style="position:absolute;left:2075;top:25624;width:3048;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" filled="f" stroked="f" strokeweight=".5pt">
                    <v:textbox>
                      <w:txbxContent>
                        <w:p w14:paraId="19D313A2" w14:textId="2BF99DF3" w:rsidR="00917FA3" w:rsidRPr="009C237B" w:rsidRDefault="009C237B" w:rsidP="00917FA3">
                          <w:pPr>
                            <w:ind w:firstLine="0"/>
                            <w:rPr>
                              <w:lang w:val="en-US"/>
                            </w:rPr>
                          </w:pPr>
                          <w:r>
                            <w:rPr>
                              <w:lang w:val="en-US"/>
                            </w:rPr>
                            <w:t>7</w:t>
                          </w:r>
                        </w:p>
                      </w:txbxContent>
                    </v:textbox>
                  </v:shape>
                </v:group>
                <v:group id="_x0000_s1061" style="position:absolute;left:431;top:7319;width:3966;height:4942" coordorigin="-44663,8093" coordsize="4155,5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">
                  <v:oval id="Овал 1294658539" o:spid="_x0000_s1062" style="position:absolute;left:-44663;top:9839;width:4155;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" fillcolor="white [3201]" strokecolor="black [3213]" strokeweight="2pt">
                    <v:textbox>
                      <w:txbxContent>
                        <w:p w14:paraId="0759C2CC" w14:textId="77777777" w:rsidR="00EB1CE0" w:rsidRPr="007B0B06" w:rsidRDefault="00EB1CE0" w:rsidP="00EB1CE0">
                          <w:pPr>
                            <w:jc w:val="center"/>
                            <w:rPr>
                              <w:rFonts w:cs="Times New Roman"/>
                              <w:sz w:val="28"/>
                              <w:szCs w:val="28"/>
                            </w:rPr>
                          </w:pPr>
                          <w:r>
                            <w:rPr>
                              <w:rFonts w:cs="Times New Roman"/>
                              <w:sz w:val="28"/>
                              <w:szCs w:val="28"/>
                            </w:rPr>
                            <w:t>333333333333</w:t>
                          </w:r>
                        </w:p>
                      </w:txbxContent>
                    </v:textbox>
                  </v:oval>
                  <v:shape id="Надпись 888559845" o:spid="_x0000_s1063" type="#_x0000_t202" style="position:absolute;left:-44089;top:8093;width:2304;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" filled="f" stroked="f" strokeweight=".5pt">
                    <v:textbox>
                      <w:txbxContent>
                        <w:p w14:paraId="6A3E9F30" w14:textId="17A3A85A" w:rsidR="00EB1CE0" w:rsidRPr="007B0B06" w:rsidRDefault="006A622B" w:rsidP="00EB1CE0">
                          <w:pPr>
                            <w:ind w:firstLine="0"/>
                            <w:rPr>
                              <w:rFonts w:cs="Times New Roman"/>
                              <w:sz w:val="28"/>
                              <w:szCs w:val="28"/>
                            </w:rPr>
                          </w:pPr>
                          <w:r>
                            <w:rPr>
                              <w:rFonts w:cs="Times New Roman"/>
                              <w:sz w:val="28"/>
                              <w:szCs w:val="28"/>
                            </w:rPr>
                            <w:t>2</w:t>
                          </w:r>
                        </w:p>
                      </w:txbxContent>
                    </v:textbox>
                  </v:shape>
                </v:group>
                <w10:wrap anchorx="margin"/>
              </v:group>
            </w:pict>
          </mc:Fallback>
        </mc:AlternateContent>
      </w:r>
    </w:p>
    <w:p w14:paraId="62DF9BEA" w14:textId="0320B2A0" w:rsidR="00917FA3" w:rsidRDefault="00917FA3" w:rsidP="00917FA3"/>
    <w:p w14:paraId="76173711" w14:textId="3E53D907" w:rsidR="00917FA3" w:rsidRDefault="00917FA3" w:rsidP="00917FA3"/>
    <w:p w14:paraId="237564F4" w14:textId="3708F7B9" w:rsidR="00917FA3" w:rsidRDefault="009C237B" w:rsidP="00917FA3">
      <w:r>
        <w:rPr>
          <w:noProof/>
        </w:rPr>
        <mc:AlternateContent>
          <mc:Choice Requires="wps">
            <w:drawing>
              <wp:anchor distT="0" distB="0" distL="114300" distR="114300" simplePos="0" relativeHeight="251719680" behindDoc="0" locked="0" layoutInCell="1" allowOverlap="1" wp14:anchorId="150F772C" wp14:editId="1AC3E264">
                <wp:simplePos x="0" y="0"/>
                <wp:positionH relativeFrom="column">
                  <wp:posOffset>1614593</wp:posOffset>
                </wp:positionH>
                <wp:positionV relativeFrom="paragraph">
                  <wp:posOffset>175260</wp:posOffset>
                </wp:positionV>
                <wp:extent cx="366538" cy="343652"/>
                <wp:effectExtent l="0" t="0" r="0" b="0"/>
                <wp:wrapNone/>
                <wp:docPr id="783327442" name="Овал 1"/>
                <wp:cNvGraphicFramePr/>
                <a:graphic xmlns:a="http://schemas.openxmlformats.org/drawingml/2006/main">
                  <a:graphicData uri="http://schemas.microsoft.com/office/word/2010/wordprocessingShape">
                    <wps:wsp>
                      <wps:cNvSpPr/>
                      <wps:spPr>
                        <a:xfrm>
                          <a:off x="0" y="0"/>
                          <a:ext cx="366538" cy="34365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81B62C" w14:textId="77777777" w:rsidR="009C237B" w:rsidRPr="007B0B06" w:rsidRDefault="009C237B" w:rsidP="009C237B">
                            <w:pPr>
                              <w:jc w:val="center"/>
                              <w:rPr>
                                <w:rFonts w:cs="Times New Roman"/>
                                <w:sz w:val="28"/>
                                <w:szCs w:val="28"/>
                              </w:rPr>
                            </w:pPr>
                            <w:r>
                              <w:rPr>
                                <w:rFonts w:cs="Times New Roman"/>
                                <w:sz w:val="28"/>
                                <w:szCs w:val="28"/>
                              </w:rPr>
                              <w:t>333333333333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0F772C" id="Овал 1" o:spid="_x0000_s1064" style="position:absolute;left:0;text-align:left;margin-left:127.15pt;margin-top:13.8pt;width:28.85pt;height:27.0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" fillcolor="white [3201]" strokecolor="black [3213]" strokeweight="2pt">
                <v:textbox>
                  <w:txbxContent>
                    <w:p w14:paraId="7A81B62C" w14:textId="77777777" w:rsidR="009C237B" w:rsidRPr="007B0B06" w:rsidRDefault="009C237B" w:rsidP="009C237B">
                      <w:pPr>
                        <w:jc w:val="center"/>
                        <w:rPr>
                          <w:rFonts w:cs="Times New Roman"/>
                          <w:sz w:val="28"/>
                          <w:szCs w:val="28"/>
                        </w:rPr>
                      </w:pPr>
                      <w:r>
                        <w:rPr>
                          <w:rFonts w:cs="Times New Roman"/>
                          <w:sz w:val="28"/>
                          <w:szCs w:val="28"/>
                        </w:rPr>
                        <w:t>333333333333</w:t>
                      </w:r>
                    </w:p>
                  </w:txbxContent>
                </v:textbox>
              </v:oval>
            </w:pict>
          </mc:Fallback>
        </mc:AlternateContent>
      </w:r>
      <w:r>
        <w:rPr>
          <w:noProof/>
        </w:rPr>
        <mc:AlternateContent>
          <mc:Choice Requires="wps">
            <w:drawing>
              <wp:anchor distT="0" distB="0" distL="114300" distR="114300" simplePos="0" relativeHeight="251721728" behindDoc="0" locked="0" layoutInCell="1" allowOverlap="1" wp14:anchorId="3AB6599A" wp14:editId="64BDB690">
                <wp:simplePos x="0" y="0"/>
                <wp:positionH relativeFrom="column">
                  <wp:posOffset>1676400</wp:posOffset>
                </wp:positionH>
                <wp:positionV relativeFrom="paragraph">
                  <wp:posOffset>61866</wp:posOffset>
                </wp:positionV>
                <wp:extent cx="249099" cy="397259"/>
                <wp:effectExtent l="0" t="0" r="0" b="0"/>
                <wp:wrapNone/>
                <wp:docPr id="1855898928" name="Надпись 1"/>
                <wp:cNvGraphicFramePr/>
                <a:graphic xmlns:a="http://schemas.openxmlformats.org/drawingml/2006/main">
                  <a:graphicData uri="http://schemas.microsoft.com/office/word/2010/wordprocessingShape">
                    <wps:wsp>
                      <wps:cNvSpPr txBox="1"/>
                      <wps:spPr>
                        <a:xfrm>
                          <a:off x="0" y="0"/>
                          <a:ext cx="249099" cy="397259"/>
                        </a:xfrm>
                        <a:prstGeom prst="rect">
                          <a:avLst/>
                        </a:prstGeom>
                        <a:noFill/>
                        <a:ln w="6350">
                          <a:noFill/>
                        </a:ln>
                      </wps:spPr>
                      <wps:txbx>
                        <w:txbxContent>
                          <w:p w14:paraId="36DA9A8B" w14:textId="3056F88C" w:rsidR="009C237B" w:rsidRPr="007B0B06" w:rsidRDefault="009C237B" w:rsidP="009C237B">
                            <w:pPr>
                              <w:ind w:firstLine="0"/>
                              <w:rPr>
                                <w:rFonts w:cs="Times New Roman"/>
                                <w:szCs w:val="24"/>
                              </w:rPr>
                            </w:pPr>
                            <w:r>
                              <w:rPr>
                                <w:rFonts w:cs="Times New Roman"/>
                                <w:szCs w:val="24"/>
                                <w:lang w:val="en-US"/>
                              </w:rPr>
                              <w:t>4</w:t>
                            </w:r>
                            <w:r w:rsidRPr="009C237B">
                              <w:rPr>
                                <w:rFonts w:cs="Times New Roman"/>
                                <w:noProof/>
                                <w:szCs w:val="24"/>
                              </w:rPr>
                              <w:drawing>
                                <wp:inline distT="0" distB="0" distL="0" distR="0" wp14:anchorId="51E93021" wp14:editId="79E83C6C">
                                  <wp:extent cx="59690" cy="57150"/>
                                  <wp:effectExtent l="0" t="0" r="0" b="0"/>
                                  <wp:docPr id="70534412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 cy="57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B6599A" id="Надпись 1" o:spid="_x0000_s1065" type="#_x0000_t202" style="position:absolute;left:0;text-align:left;margin-left:132pt;margin-top:4.85pt;width:19.6pt;height:31.3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" filled="f" stroked="f" strokeweight=".5pt">
                <v:textbox>
                  <w:txbxContent>
                    <w:p w14:paraId="36DA9A8B" w14:textId="3056F88C" w:rsidR="009C237B" w:rsidRPr="007B0B06" w:rsidRDefault="009C237B" w:rsidP="009C237B">
                      <w:pPr>
                        <w:ind w:firstLine="0"/>
                        <w:rPr>
                          <w:rFonts w:cs="Times New Roman"/>
                          <w:szCs w:val="24"/>
                        </w:rPr>
                      </w:pPr>
                      <w:r>
                        <w:rPr>
                          <w:rFonts w:cs="Times New Roman"/>
                          <w:szCs w:val="24"/>
                          <w:lang w:val="en-US"/>
                        </w:rPr>
                        <w:t>4</w:t>
                      </w:r>
                      <w:r w:rsidRPr="009C237B">
                        <w:rPr>
                          <w:rFonts w:cs="Times New Roman"/>
                          <w:noProof/>
                          <w:szCs w:val="24"/>
                        </w:rPr>
                        <w:drawing>
                          <wp:inline distT="0" distB="0" distL="0" distR="0" wp14:anchorId="51E93021" wp14:editId="79E83C6C">
                            <wp:extent cx="59690" cy="57150"/>
                            <wp:effectExtent l="0" t="0" r="0" b="0"/>
                            <wp:docPr id="70534412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 cy="57150"/>
                                    </a:xfrm>
                                    <a:prstGeom prst="rect">
                                      <a:avLst/>
                                    </a:prstGeom>
                                    <a:noFill/>
                                    <a:ln>
                                      <a:noFill/>
                                    </a:ln>
                                  </pic:spPr>
                                </pic:pic>
                              </a:graphicData>
                            </a:graphic>
                          </wp:inline>
                        </w:drawing>
                      </w:r>
                    </w:p>
                  </w:txbxContent>
                </v:textbox>
              </v:shape>
            </w:pict>
          </mc:Fallback>
        </mc:AlternateContent>
      </w:r>
    </w:p>
    <w:p w14:paraId="21129692" w14:textId="657133B9" w:rsidR="000C37D2" w:rsidRDefault="009C237B" w:rsidP="000C37D2">
      <w:r>
        <w:rPr>
          <w:noProof/>
        </w:rPr>
        <mc:AlternateContent>
          <mc:Choice Requires="wps">
            <w:drawing>
              <wp:anchor distT="0" distB="0" distL="114300" distR="114300" simplePos="0" relativeHeight="251726848" behindDoc="0" locked="0" layoutInCell="1" allowOverlap="1" wp14:anchorId="42ED1EA7" wp14:editId="6941BE85">
                <wp:simplePos x="0" y="0"/>
                <wp:positionH relativeFrom="column">
                  <wp:posOffset>781622</wp:posOffset>
                </wp:positionH>
                <wp:positionV relativeFrom="paragraph">
                  <wp:posOffset>197711</wp:posOffset>
                </wp:positionV>
                <wp:extent cx="249099" cy="397259"/>
                <wp:effectExtent l="0" t="0" r="0" b="0"/>
                <wp:wrapNone/>
                <wp:docPr id="505307786" name="Надпись 1"/>
                <wp:cNvGraphicFramePr/>
                <a:graphic xmlns:a="http://schemas.openxmlformats.org/drawingml/2006/main">
                  <a:graphicData uri="http://schemas.microsoft.com/office/word/2010/wordprocessingShape">
                    <wps:wsp>
                      <wps:cNvSpPr txBox="1"/>
                      <wps:spPr>
                        <a:xfrm>
                          <a:off x="0" y="0"/>
                          <a:ext cx="249099" cy="397259"/>
                        </a:xfrm>
                        <a:prstGeom prst="rect">
                          <a:avLst/>
                        </a:prstGeom>
                        <a:noFill/>
                        <a:ln w="6350">
                          <a:noFill/>
                        </a:ln>
                      </wps:spPr>
                      <wps:txbx>
                        <w:txbxContent>
                          <w:p w14:paraId="45440BF1" w14:textId="77777777" w:rsidR="009C237B" w:rsidRPr="007B0B06" w:rsidRDefault="009C237B" w:rsidP="009C237B">
                            <w:pPr>
                              <w:ind w:firstLine="0"/>
                              <w:rPr>
                                <w:rFonts w:cs="Times New Roman"/>
                                <w:szCs w:val="24"/>
                              </w:rPr>
                            </w:pPr>
                            <w:r>
                              <w:rPr>
                                <w:rFonts w:cs="Times New Roman"/>
                                <w:szCs w:val="24"/>
                              </w:rPr>
                              <w:t>5</w:t>
                            </w:r>
                            <w:r w:rsidRPr="009C237B">
                              <w:rPr>
                                <w:rFonts w:cs="Times New Roman"/>
                                <w:noProof/>
                                <w:szCs w:val="24"/>
                              </w:rPr>
                              <w:drawing>
                                <wp:inline distT="0" distB="0" distL="0" distR="0" wp14:anchorId="5E8B0945" wp14:editId="16EF8B6A">
                                  <wp:extent cx="59690" cy="57150"/>
                                  <wp:effectExtent l="0" t="0" r="0" b="0"/>
                                  <wp:docPr id="8314604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 cy="57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ED1EA7" id="_x0000_s1066" type="#_x0000_t202" style="position:absolute;left:0;text-align:left;margin-left:61.55pt;margin-top:15.55pt;width:19.6pt;height:31.3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" filled="f" stroked="f" strokeweight=".5pt">
                <v:textbox>
                  <w:txbxContent>
                    <w:p w14:paraId="45440BF1" w14:textId="77777777" w:rsidR="009C237B" w:rsidRPr="007B0B06" w:rsidRDefault="009C237B" w:rsidP="009C237B">
                      <w:pPr>
                        <w:ind w:firstLine="0"/>
                        <w:rPr>
                          <w:rFonts w:cs="Times New Roman"/>
                          <w:szCs w:val="24"/>
                        </w:rPr>
                      </w:pPr>
                      <w:r>
                        <w:rPr>
                          <w:rFonts w:cs="Times New Roman"/>
                          <w:szCs w:val="24"/>
                        </w:rPr>
                        <w:t>5</w:t>
                      </w:r>
                      <w:r w:rsidRPr="009C237B">
                        <w:rPr>
                          <w:rFonts w:cs="Times New Roman"/>
                          <w:noProof/>
                          <w:szCs w:val="24"/>
                        </w:rPr>
                        <w:drawing>
                          <wp:inline distT="0" distB="0" distL="0" distR="0" wp14:anchorId="5E8B0945" wp14:editId="16EF8B6A">
                            <wp:extent cx="59690" cy="57150"/>
                            <wp:effectExtent l="0" t="0" r="0" b="0"/>
                            <wp:docPr id="8314604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 cy="57150"/>
                                    </a:xfrm>
                                    <a:prstGeom prst="rect">
                                      <a:avLst/>
                                    </a:prstGeom>
                                    <a:noFill/>
                                    <a:ln>
                                      <a:noFill/>
                                    </a:ln>
                                  </pic:spPr>
                                </pic:pic>
                              </a:graphicData>
                            </a:graphic>
                          </wp:inline>
                        </w:drawing>
                      </w:r>
                    </w:p>
                  </w:txbxContent>
                </v:textbox>
              </v:shape>
            </w:pict>
          </mc:Fallback>
        </mc:AlternateContent>
      </w:r>
    </w:p>
    <w:p w14:paraId="14D8CE10" w14:textId="24F9937E" w:rsidR="000C37D2" w:rsidRDefault="009C237B" w:rsidP="000C37D2">
      <w:r>
        <w:rPr>
          <w:noProof/>
        </w:rPr>
        <mc:AlternateContent>
          <mc:Choice Requires="wps">
            <w:drawing>
              <wp:anchor distT="0" distB="0" distL="114300" distR="114300" simplePos="0" relativeHeight="251724800" behindDoc="0" locked="0" layoutInCell="1" allowOverlap="1" wp14:anchorId="014D7662" wp14:editId="2D857EF2">
                <wp:simplePos x="0" y="0"/>
                <wp:positionH relativeFrom="column">
                  <wp:posOffset>749025</wp:posOffset>
                </wp:positionH>
                <wp:positionV relativeFrom="paragraph">
                  <wp:posOffset>58876</wp:posOffset>
                </wp:positionV>
                <wp:extent cx="366538" cy="343652"/>
                <wp:effectExtent l="0" t="0" r="0" b="0"/>
                <wp:wrapNone/>
                <wp:docPr id="673177139" name="Овал 1"/>
                <wp:cNvGraphicFramePr/>
                <a:graphic xmlns:a="http://schemas.openxmlformats.org/drawingml/2006/main">
                  <a:graphicData uri="http://schemas.microsoft.com/office/word/2010/wordprocessingShape">
                    <wps:wsp>
                      <wps:cNvSpPr/>
                      <wps:spPr>
                        <a:xfrm>
                          <a:off x="0" y="0"/>
                          <a:ext cx="366538" cy="34365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74B300" w14:textId="77777777" w:rsidR="009C237B" w:rsidRPr="007B0B06" w:rsidRDefault="009C237B" w:rsidP="009C237B">
                            <w:pPr>
                              <w:jc w:val="center"/>
                              <w:rPr>
                                <w:rFonts w:cs="Times New Roman"/>
                                <w:sz w:val="28"/>
                                <w:szCs w:val="28"/>
                              </w:rPr>
                            </w:pPr>
                            <w:r>
                              <w:rPr>
                                <w:rFonts w:cs="Times New Roman"/>
                                <w:sz w:val="28"/>
                                <w:szCs w:val="28"/>
                              </w:rPr>
                              <w:t>333333333333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4D7662" id="_x0000_s1067" style="position:absolute;left:0;text-align:left;margin-left:59pt;margin-top:4.65pt;width:28.85pt;height:27.0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" fillcolor="white [3201]" strokecolor="black [3213]" strokeweight="2pt">
                <v:textbox>
                  <w:txbxContent>
                    <w:p w14:paraId="6D74B300" w14:textId="77777777" w:rsidR="009C237B" w:rsidRPr="007B0B06" w:rsidRDefault="009C237B" w:rsidP="009C237B">
                      <w:pPr>
                        <w:jc w:val="center"/>
                        <w:rPr>
                          <w:rFonts w:cs="Times New Roman"/>
                          <w:sz w:val="28"/>
                          <w:szCs w:val="28"/>
                        </w:rPr>
                      </w:pPr>
                      <w:r>
                        <w:rPr>
                          <w:rFonts w:cs="Times New Roman"/>
                          <w:sz w:val="28"/>
                          <w:szCs w:val="28"/>
                        </w:rPr>
                        <w:t>333333333333</w:t>
                      </w:r>
                    </w:p>
                  </w:txbxContent>
                </v:textbox>
              </v:oval>
            </w:pict>
          </mc:Fallback>
        </mc:AlternateContent>
      </w:r>
    </w:p>
    <w:p w14:paraId="47A20501" w14:textId="70A38F4E" w:rsidR="000C37D2" w:rsidRDefault="009C237B" w:rsidP="000C37D2">
      <w:r>
        <w:rPr>
          <w:noProof/>
        </w:rPr>
        <mc:AlternateContent>
          <mc:Choice Requires="wps">
            <w:drawing>
              <wp:anchor distT="0" distB="0" distL="114300" distR="114300" simplePos="0" relativeHeight="251722752" behindDoc="0" locked="0" layoutInCell="1" allowOverlap="1" wp14:anchorId="532C3898" wp14:editId="76C01974">
                <wp:simplePos x="0" y="0"/>
                <wp:positionH relativeFrom="column">
                  <wp:posOffset>822217</wp:posOffset>
                </wp:positionH>
                <wp:positionV relativeFrom="paragraph">
                  <wp:posOffset>217382</wp:posOffset>
                </wp:positionV>
                <wp:extent cx="1160888" cy="364066"/>
                <wp:effectExtent l="0" t="0" r="20320" b="17145"/>
                <wp:wrapNone/>
                <wp:docPr id="1359641613" name="Прямоугольник: скругленные углы 31"/>
                <wp:cNvGraphicFramePr/>
                <a:graphic xmlns:a="http://schemas.openxmlformats.org/drawingml/2006/main">
                  <a:graphicData uri="http://schemas.microsoft.com/office/word/2010/wordprocessingShape">
                    <wps:wsp>
                      <wps:cNvSpPr/>
                      <wps:spPr>
                        <a:xfrm>
                          <a:off x="0" y="0"/>
                          <a:ext cx="1160888" cy="364066"/>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9777DB" id="Прямоугольник: скругленные углы 31" o:spid="_x0000_s1026" style="position:absolute;margin-left:64.75pt;margin-top:17.1pt;width:91.4pt;height:28.65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" filled="f" strokecolor="black [3213]" strokeweight="2pt"/>
            </w:pict>
          </mc:Fallback>
        </mc:AlternateContent>
      </w:r>
    </w:p>
    <w:p w14:paraId="7C3982C7" w14:textId="52B4B69E" w:rsidR="000C37D2" w:rsidRDefault="000C37D2" w:rsidP="000C37D2"/>
    <w:p w14:paraId="06A54DFB" w14:textId="206D9311" w:rsidR="00917FA3" w:rsidRPr="00917FA3" w:rsidRDefault="00917FA3" w:rsidP="00917FA3"/>
    <w:p w14:paraId="65D1F733" w14:textId="26AFAE4C" w:rsidR="00917FA3" w:rsidRDefault="009C237B" w:rsidP="00917FA3">
      <w:r>
        <w:rPr>
          <w:noProof/>
        </w:rPr>
        <mc:AlternateContent>
          <mc:Choice Requires="wps">
            <w:drawing>
              <wp:anchor distT="0" distB="0" distL="114300" distR="114300" simplePos="0" relativeHeight="251728896" behindDoc="0" locked="0" layoutInCell="1" allowOverlap="1" wp14:anchorId="0A90C5E2" wp14:editId="0CA2DA87">
                <wp:simplePos x="0" y="0"/>
                <wp:positionH relativeFrom="column">
                  <wp:posOffset>1181781</wp:posOffset>
                </wp:positionH>
                <wp:positionV relativeFrom="paragraph">
                  <wp:posOffset>126365</wp:posOffset>
                </wp:positionV>
                <wp:extent cx="249099" cy="397259"/>
                <wp:effectExtent l="0" t="0" r="0" b="0"/>
                <wp:wrapNone/>
                <wp:docPr id="2112668649" name="Надпись 1"/>
                <wp:cNvGraphicFramePr/>
                <a:graphic xmlns:a="http://schemas.openxmlformats.org/drawingml/2006/main">
                  <a:graphicData uri="http://schemas.microsoft.com/office/word/2010/wordprocessingShape">
                    <wps:wsp>
                      <wps:cNvSpPr txBox="1"/>
                      <wps:spPr>
                        <a:xfrm>
                          <a:off x="0" y="0"/>
                          <a:ext cx="249099" cy="397259"/>
                        </a:xfrm>
                        <a:prstGeom prst="rect">
                          <a:avLst/>
                        </a:prstGeom>
                        <a:noFill/>
                        <a:ln w="6350">
                          <a:noFill/>
                        </a:ln>
                      </wps:spPr>
                      <wps:txbx>
                        <w:txbxContent>
                          <w:p w14:paraId="222D2B67" w14:textId="236DE83A" w:rsidR="009C237B" w:rsidRPr="007B0B06" w:rsidRDefault="009C237B" w:rsidP="009C237B">
                            <w:pPr>
                              <w:ind w:firstLine="0"/>
                              <w:rPr>
                                <w:rFonts w:cs="Times New Roman"/>
                                <w:szCs w:val="24"/>
                              </w:rPr>
                            </w:pPr>
                            <w:r>
                              <w:rPr>
                                <w:rFonts w:cs="Times New Roman"/>
                                <w:szCs w:val="24"/>
                                <w:lang w:val="en-US"/>
                              </w:rPr>
                              <w:t>8</w:t>
                            </w:r>
                            <w:r w:rsidRPr="009C237B">
                              <w:rPr>
                                <w:rFonts w:cs="Times New Roman"/>
                                <w:noProof/>
                                <w:szCs w:val="24"/>
                              </w:rPr>
                              <w:drawing>
                                <wp:inline distT="0" distB="0" distL="0" distR="0" wp14:anchorId="64F11CA1" wp14:editId="10E431F2">
                                  <wp:extent cx="59690" cy="57150"/>
                                  <wp:effectExtent l="0" t="0" r="0" b="0"/>
                                  <wp:docPr id="85278034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 cy="57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90C5E2" id="_x0000_s1068" type="#_x0000_t202" style="position:absolute;left:0;text-align:left;margin-left:93.05pt;margin-top:9.95pt;width:19.6pt;height:31.3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" filled="f" stroked="f" strokeweight=".5pt">
                <v:textbox>
                  <w:txbxContent>
                    <w:p w14:paraId="222D2B67" w14:textId="236DE83A" w:rsidR="009C237B" w:rsidRPr="007B0B06" w:rsidRDefault="009C237B" w:rsidP="009C237B">
                      <w:pPr>
                        <w:ind w:firstLine="0"/>
                        <w:rPr>
                          <w:rFonts w:cs="Times New Roman"/>
                          <w:szCs w:val="24"/>
                        </w:rPr>
                      </w:pPr>
                      <w:r>
                        <w:rPr>
                          <w:rFonts w:cs="Times New Roman"/>
                          <w:szCs w:val="24"/>
                          <w:lang w:val="en-US"/>
                        </w:rPr>
                        <w:t>8</w:t>
                      </w:r>
                      <w:r w:rsidRPr="009C237B">
                        <w:rPr>
                          <w:rFonts w:cs="Times New Roman"/>
                          <w:noProof/>
                          <w:szCs w:val="24"/>
                        </w:rPr>
                        <w:drawing>
                          <wp:inline distT="0" distB="0" distL="0" distR="0" wp14:anchorId="64F11CA1" wp14:editId="10E431F2">
                            <wp:extent cx="59690" cy="57150"/>
                            <wp:effectExtent l="0" t="0" r="0" b="0"/>
                            <wp:docPr id="85278034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 cy="5715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5BEF4B66" wp14:editId="3FB992E0">
                <wp:simplePos x="0" y="0"/>
                <wp:positionH relativeFrom="column">
                  <wp:posOffset>852805</wp:posOffset>
                </wp:positionH>
                <wp:positionV relativeFrom="paragraph">
                  <wp:posOffset>248285</wp:posOffset>
                </wp:positionV>
                <wp:extent cx="1016000" cy="287655"/>
                <wp:effectExtent l="0" t="0" r="12700" b="17145"/>
                <wp:wrapNone/>
                <wp:docPr id="1746579254" name="Прямоугольник 29"/>
                <wp:cNvGraphicFramePr/>
                <a:graphic xmlns:a="http://schemas.openxmlformats.org/drawingml/2006/main">
                  <a:graphicData uri="http://schemas.microsoft.com/office/word/2010/wordprocessingShape">
                    <wps:wsp>
                      <wps:cNvSpPr/>
                      <wps:spPr>
                        <a:xfrm>
                          <a:off x="0" y="0"/>
                          <a:ext cx="1016000" cy="28765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6620E" id="Прямоугольник 29" o:spid="_x0000_s1026" style="position:absolute;margin-left:67.15pt;margin-top:19.55pt;width:80pt;height:22.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" filled="f" strokecolor="black [3213]" strokeweight="2pt"/>
            </w:pict>
          </mc:Fallback>
        </mc:AlternateContent>
      </w:r>
    </w:p>
    <w:p w14:paraId="3CCF61CB" w14:textId="2BCB95EB" w:rsidR="00917FA3" w:rsidRDefault="00917FA3" w:rsidP="00917FA3"/>
    <w:p w14:paraId="7C1D59EA" w14:textId="50A3D1B6" w:rsidR="00917FA3" w:rsidRDefault="00917FA3" w:rsidP="003E43E2">
      <w:pPr>
        <w:ind w:firstLine="0"/>
      </w:pPr>
    </w:p>
    <w:p w14:paraId="3B2190AF" w14:textId="44BBCE04" w:rsidR="00917FA3" w:rsidRDefault="00F102FB" w:rsidP="00F102FB">
      <w:pPr>
        <w:pStyle w:val="a9"/>
      </w:pPr>
      <w:r>
        <w:t xml:space="preserve">Рисунок </w:t>
      </w:r>
      <w:r w:rsidR="00D1096C">
        <w:t>6</w:t>
      </w:r>
      <w:r>
        <w:t xml:space="preserve"> –</w:t>
      </w:r>
      <w:r w:rsidR="004175B7">
        <w:t xml:space="preserve"> М</w:t>
      </w:r>
      <w:r w:rsidR="003B33B8">
        <w:t>о</w:t>
      </w:r>
      <w:r w:rsidR="004175B7">
        <w:t>к</w:t>
      </w:r>
      <w:r w:rsidR="000846B3">
        <w:t>ап</w:t>
      </w:r>
      <w:r w:rsidR="004175B7">
        <w:t xml:space="preserve"> расположения</w:t>
      </w:r>
      <w:r w:rsidR="00261F4D">
        <w:t xml:space="preserve"> кнопок</w:t>
      </w:r>
      <w:r>
        <w:t xml:space="preserve"> экранной формы игрового поля</w:t>
      </w:r>
    </w:p>
    <w:p w14:paraId="572A8844" w14:textId="0152E0CC" w:rsidR="00917FA3" w:rsidRDefault="00917FA3" w:rsidP="00917FA3">
      <w:r w:rsidRPr="00B0385F">
        <w:lastRenderedPageBreak/>
        <w:t>1 –игрово</w:t>
      </w:r>
      <w:r w:rsidR="003E43E2">
        <w:t>е</w:t>
      </w:r>
      <w:r w:rsidRPr="00B0385F">
        <w:t xml:space="preserve"> пол</w:t>
      </w:r>
      <w:r w:rsidR="003E43E2">
        <w:t>е;</w:t>
      </w:r>
    </w:p>
    <w:p w14:paraId="1071AAD7" w14:textId="24D0ED30" w:rsidR="006A622B" w:rsidRPr="00B0385F" w:rsidRDefault="006A622B" w:rsidP="00917FA3">
      <w:r>
        <w:t xml:space="preserve">2 – </w:t>
      </w:r>
      <w:r w:rsidR="003E43E2">
        <w:t xml:space="preserve">кнопка </w:t>
      </w:r>
      <w:r w:rsidR="009C237B">
        <w:t>увеличения масштаба</w:t>
      </w:r>
      <w:r w:rsidR="003E43E2">
        <w:t>;</w:t>
      </w:r>
    </w:p>
    <w:p w14:paraId="2C5BD515" w14:textId="57E73045" w:rsidR="00917FA3" w:rsidRDefault="00917FA3" w:rsidP="00917FA3">
      <w:r w:rsidRPr="00B0385F">
        <w:t xml:space="preserve">3 – кнопка </w:t>
      </w:r>
      <w:r w:rsidR="009C237B">
        <w:t>уменьшения масштаба</w:t>
      </w:r>
      <w:r w:rsidR="003E43E2">
        <w:t>;</w:t>
      </w:r>
    </w:p>
    <w:p w14:paraId="0EC73455" w14:textId="55F6BF30" w:rsidR="006A622B" w:rsidRDefault="006A622B" w:rsidP="006A622B">
      <w:r>
        <w:t>4</w:t>
      </w:r>
      <w:r w:rsidRPr="00B0385F">
        <w:t xml:space="preserve"> – </w:t>
      </w:r>
      <w:r w:rsidR="009C237B">
        <w:t>кнопка возвращения масштаба в первоначальное положение</w:t>
      </w:r>
      <w:r w:rsidR="003E43E2">
        <w:t>;</w:t>
      </w:r>
    </w:p>
    <w:p w14:paraId="58DD07F4" w14:textId="51D0A3FD" w:rsidR="009C237B" w:rsidRPr="00B0385F" w:rsidRDefault="009C237B" w:rsidP="006A622B">
      <w:r>
        <w:t>5 – выключения/включения музыки;</w:t>
      </w:r>
    </w:p>
    <w:p w14:paraId="5B8B289C" w14:textId="65FB9D35" w:rsidR="00917FA3" w:rsidRDefault="009C237B" w:rsidP="00917FA3">
      <w:r>
        <w:t>6</w:t>
      </w:r>
      <w:r w:rsidR="00917FA3" w:rsidRPr="00B0385F">
        <w:t xml:space="preserve"> – кнопка </w:t>
      </w:r>
      <w:r>
        <w:t>начать игру сначала</w:t>
      </w:r>
      <w:r w:rsidR="003E43E2">
        <w:t>;</w:t>
      </w:r>
    </w:p>
    <w:p w14:paraId="0B4E2792" w14:textId="6D54228C" w:rsidR="009C237B" w:rsidRDefault="009C237B" w:rsidP="00917FA3">
      <w:r>
        <w:t>7 – кнопка возращения в предыдущее окно (выход из игры);</w:t>
      </w:r>
    </w:p>
    <w:p w14:paraId="27D953BE" w14:textId="11C5D39F" w:rsidR="00EB1CE0" w:rsidRDefault="009C237B" w:rsidP="002F306D">
      <w:r>
        <w:t>8</w:t>
      </w:r>
      <w:r w:rsidR="00EB1CE0">
        <w:t xml:space="preserve"> </w:t>
      </w:r>
      <w:r w:rsidR="00EB1CE0" w:rsidRPr="00B0385F">
        <w:t>– кнопка включить/выключить подсказку</w:t>
      </w:r>
      <w:r w:rsidR="003E43E2">
        <w:t>.</w:t>
      </w:r>
    </w:p>
    <w:p w14:paraId="232F6157" w14:textId="55BCC28C" w:rsidR="00DC14FD" w:rsidRDefault="00DC14FD" w:rsidP="002F306D">
      <w:pPr>
        <w:pStyle w:val="a9"/>
      </w:pPr>
    </w:p>
    <w:p w14:paraId="1B168C65" w14:textId="64509673" w:rsidR="009730DA" w:rsidRDefault="009730DA" w:rsidP="009730DA">
      <w:pPr>
        <w:pStyle w:val="2"/>
      </w:pPr>
      <w:bookmarkStart w:id="18" w:name="_Toc198371475"/>
      <w:r>
        <w:t xml:space="preserve">Требования к </w:t>
      </w:r>
      <w:r w:rsidR="00BF1AC1">
        <w:t>функциям</w:t>
      </w:r>
      <w:bookmarkEnd w:id="18"/>
    </w:p>
    <w:p w14:paraId="10050E6E" w14:textId="77777777" w:rsidR="00A743B0" w:rsidRDefault="00A743B0" w:rsidP="00A743B0">
      <w:r w:rsidRPr="00A743B0">
        <w:t>Для реализации основной функции — развлечения — игра «Собери пазл» должна обеспечивать увлекательный игровой процесс, включающий следующие возможности:</w:t>
      </w:r>
    </w:p>
    <w:p w14:paraId="63A48E9A" w14:textId="4B65B0BB" w:rsidR="00AC1F74" w:rsidRDefault="00DF7D8E" w:rsidP="00DF7D8E">
      <w:pPr>
        <w:pStyle w:val="a0"/>
      </w:pPr>
      <w:r>
        <w:t>п</w:t>
      </w:r>
      <w:r w:rsidR="00643D25">
        <w:t>еремещение фрагментов пазла</w:t>
      </w:r>
      <w:r>
        <w:t xml:space="preserve">. </w:t>
      </w:r>
      <w:r w:rsidR="00A743B0" w:rsidRPr="00A743B0">
        <w:t>Пользователь может захватывать фрагменты пазла, удерживая левую кнопку мыши, и перетаскивать их по игровому полю</w:t>
      </w:r>
      <w:r>
        <w:t>;</w:t>
      </w:r>
    </w:p>
    <w:p w14:paraId="72A820FD" w14:textId="00BB1C3F" w:rsidR="00643D25" w:rsidRDefault="00DF7D8E" w:rsidP="00DF7D8E">
      <w:pPr>
        <w:pStyle w:val="a0"/>
      </w:pPr>
      <w:r>
        <w:t>в</w:t>
      </w:r>
      <w:r w:rsidR="00643D25">
        <w:t>ыбор сложности</w:t>
      </w:r>
      <w:r w:rsidR="00AC1F74">
        <w:t xml:space="preserve"> игрового процесса</w:t>
      </w:r>
      <w:r>
        <w:t>.</w:t>
      </w:r>
      <w:r w:rsidR="00AC1F74">
        <w:t xml:space="preserve"> </w:t>
      </w:r>
      <w:r w:rsidR="00384392" w:rsidRPr="00384392">
        <w:t>Пользователь может выбирать количество фрагментов пазла, что определяет уровень сложности. Выбор осуществляется нажатием на изображение перед началом сборки</w:t>
      </w:r>
      <w:r>
        <w:t>;</w:t>
      </w:r>
    </w:p>
    <w:p w14:paraId="6F45F9FD" w14:textId="5A684962" w:rsidR="00AC1F74" w:rsidRDefault="00DF7D8E" w:rsidP="00DF7D8E">
      <w:pPr>
        <w:pStyle w:val="a0"/>
      </w:pPr>
      <w:r>
        <w:t>п</w:t>
      </w:r>
      <w:r w:rsidR="00643D25">
        <w:t>одсказки</w:t>
      </w:r>
      <w:r>
        <w:t xml:space="preserve">. </w:t>
      </w:r>
      <w:r w:rsidR="00A743B0" w:rsidRPr="00A743B0">
        <w:t>Игра предоставляет возможность включать и отключать подсказки</w:t>
      </w:r>
      <w:r>
        <w:t>;</w:t>
      </w:r>
    </w:p>
    <w:p w14:paraId="02A894AB" w14:textId="2CFDEC8E" w:rsidR="00261F4D" w:rsidRPr="00261F4D" w:rsidRDefault="00DF7D8E" w:rsidP="00DF7D8E">
      <w:pPr>
        <w:pStyle w:val="a0"/>
      </w:pPr>
      <w:r>
        <w:t>с</w:t>
      </w:r>
      <w:r w:rsidR="00643D25">
        <w:t>охранение игры</w:t>
      </w:r>
      <w:r>
        <w:t xml:space="preserve">. </w:t>
      </w:r>
      <w:r w:rsidR="00A743B0" w:rsidRPr="00A743B0">
        <w:t>Пользователь может сохранять текущий прогресс для последующего продолжения игры.</w:t>
      </w:r>
    </w:p>
    <w:p w14:paraId="07A888C4" w14:textId="0831D677" w:rsidR="006E6D66" w:rsidRPr="006E6D66" w:rsidRDefault="00AA50F6" w:rsidP="006E6D66">
      <w:pPr>
        <w:pStyle w:val="2"/>
        <w:rPr>
          <w:lang w:val="en-US"/>
        </w:rPr>
      </w:pPr>
      <w:bookmarkStart w:id="19" w:name="_Toc198371476"/>
      <w:r>
        <w:t xml:space="preserve">Требования к </w:t>
      </w:r>
      <w:r w:rsidR="00BF1AC1">
        <w:t>показаниям назначения</w:t>
      </w:r>
      <w:bookmarkEnd w:id="19"/>
    </w:p>
    <w:p w14:paraId="2330E8AB" w14:textId="5A9DB021" w:rsidR="003B5CDE" w:rsidRPr="003B5CDE" w:rsidRDefault="00AC1F74" w:rsidP="006E6D66">
      <w:r>
        <w:t>Требования к показателям назначения не предъявляются.</w:t>
      </w:r>
    </w:p>
    <w:p w14:paraId="630F5723" w14:textId="0CE0677E" w:rsidR="003B5CDE" w:rsidRPr="003B5CDE" w:rsidRDefault="00295D9C" w:rsidP="00553EDF">
      <w:pPr>
        <w:pStyle w:val="2"/>
      </w:pPr>
      <w:bookmarkStart w:id="20" w:name="_Toc198371477"/>
      <w:r>
        <w:t>Требования к видам обеспечения</w:t>
      </w:r>
      <w:bookmarkEnd w:id="20"/>
    </w:p>
    <w:p w14:paraId="1F661BEE" w14:textId="05CBE8F7" w:rsidR="006E6D66" w:rsidRPr="006E6D66" w:rsidRDefault="00256697" w:rsidP="006E6D66">
      <w:pPr>
        <w:pStyle w:val="3"/>
        <w:rPr>
          <w:lang w:val="en-US"/>
        </w:rPr>
      </w:pPr>
      <w:bookmarkStart w:id="21" w:name="_Toc198371478"/>
      <w:r>
        <w:t>Требования к математическому обеспечению</w:t>
      </w:r>
      <w:bookmarkEnd w:id="21"/>
    </w:p>
    <w:p w14:paraId="05CE569F" w14:textId="459E67C8" w:rsidR="00553EDF" w:rsidRPr="00553EDF" w:rsidRDefault="000C108A" w:rsidP="006E6D66">
      <w:r>
        <w:t>Требования к математическому обеспечению не предъявляются.</w:t>
      </w:r>
    </w:p>
    <w:p w14:paraId="2B1FFEE1" w14:textId="3A4EAE61" w:rsidR="00256697" w:rsidRDefault="00256697" w:rsidP="00256697">
      <w:pPr>
        <w:pStyle w:val="3"/>
      </w:pPr>
      <w:bookmarkStart w:id="22" w:name="_Toc198371479"/>
      <w:r>
        <w:t>Требования к информационному обеспечению</w:t>
      </w:r>
      <w:bookmarkEnd w:id="22"/>
    </w:p>
    <w:p w14:paraId="1A22643F" w14:textId="393F1D4F" w:rsidR="000C108A" w:rsidRPr="000C108A" w:rsidRDefault="000C108A" w:rsidP="000C108A">
      <w:r>
        <w:t>Требования к операционной системе: Windows 10/11, macOS 10.15 (Catalina) или более поздние версии, Linux (с поддержкой графического интерфейса).</w:t>
      </w:r>
    </w:p>
    <w:p w14:paraId="313B46E9" w14:textId="66C1CB21" w:rsidR="00E208B0" w:rsidRDefault="001F61FC" w:rsidP="001F61FC">
      <w:pPr>
        <w:pStyle w:val="4"/>
      </w:pPr>
      <w:r>
        <w:lastRenderedPageBreak/>
        <w:t>Требования к форматам хранения данных</w:t>
      </w:r>
    </w:p>
    <w:p w14:paraId="05D52040" w14:textId="7AF6CF4B" w:rsidR="00C229BA" w:rsidRDefault="001D4561" w:rsidP="003C680E">
      <w:r>
        <w:t>Для и</w:t>
      </w:r>
      <w:r w:rsidR="00073000">
        <w:t>зображения пазлов</w:t>
      </w:r>
      <w:r>
        <w:t xml:space="preserve"> предоставляются</w:t>
      </w:r>
      <w:r w:rsidR="003C680E">
        <w:t xml:space="preserve"> следующие</w:t>
      </w:r>
      <w:r>
        <w:t xml:space="preserve"> требования к формату хранения данных</w:t>
      </w:r>
      <w:r w:rsidR="003C680E">
        <w:t xml:space="preserve">: </w:t>
      </w:r>
      <w:r w:rsidR="00073000">
        <w:t>JPEG (.jpg, .jpeg) или PNG (.png).</w:t>
      </w:r>
      <w:r w:rsidR="003C680E">
        <w:t xml:space="preserve"> </w:t>
      </w:r>
      <w:r w:rsidR="00073000">
        <w:t>JPEG обеспечивает хорошее сжатие с незначительной потерей качества, что позволяет экономить место на диске. PNG обеспечивает сжатие без потерь, что важно для сохранения четкости изображения, особенно для пазлов с мелкими деталями, но файлы PNG обычно больше по размеру. Поддержка прозрачности также является преимуществом PNG. Выбор формата зависит от компромисса между качеством и размером файла.</w:t>
      </w:r>
    </w:p>
    <w:p w14:paraId="0AA193B2" w14:textId="697B79AA" w:rsidR="00C229BA" w:rsidRDefault="000C108A" w:rsidP="003C680E">
      <w:r>
        <w:t xml:space="preserve">Для </w:t>
      </w:r>
      <w:r w:rsidR="00073000">
        <w:t>описани</w:t>
      </w:r>
      <w:r>
        <w:t>я</w:t>
      </w:r>
      <w:r w:rsidR="00073000">
        <w:t xml:space="preserve"> пазла, правильно</w:t>
      </w:r>
      <w:r>
        <w:t>го</w:t>
      </w:r>
      <w:r w:rsidR="00073000">
        <w:t xml:space="preserve"> расположени</w:t>
      </w:r>
      <w:r>
        <w:t>я</w:t>
      </w:r>
      <w:r w:rsidR="00073000">
        <w:t xml:space="preserve"> фрагментов, уровень сложности</w:t>
      </w:r>
      <w:r w:rsidR="001D4561">
        <w:t xml:space="preserve"> предоставляются следующие требования к формату хранения данных: </w:t>
      </w:r>
      <w:r w:rsidR="00073000">
        <w:t>JSON (.json) или XML (.xml).</w:t>
      </w:r>
      <w:r w:rsidR="001D4561">
        <w:t xml:space="preserve"> </w:t>
      </w:r>
      <w:r w:rsidR="00073000">
        <w:t>JSON и XML являются текстовыми форматами, которые легко читаются и обрабатываются программно. Они позволяют хранить структурированные данные в виде иерархии. JSON обычно предпочтительнее из-за его большей компактности и простоты разбора.</w:t>
      </w:r>
    </w:p>
    <w:p w14:paraId="5CADACE8" w14:textId="18764841" w:rsidR="00073000" w:rsidRDefault="003C680E" w:rsidP="00AC1F74">
      <w:r>
        <w:t>Требования к формат</w:t>
      </w:r>
      <w:r w:rsidR="00AC1F74">
        <w:t>у</w:t>
      </w:r>
      <w:r>
        <w:t xml:space="preserve"> хранения данных </w:t>
      </w:r>
      <w:r w:rsidR="00073000">
        <w:t>о пользовательских настройках и прогрессе игры</w:t>
      </w:r>
      <w:r w:rsidR="00AC1F74">
        <w:t xml:space="preserve">: </w:t>
      </w:r>
      <w:r w:rsidR="00073000">
        <w:t>JSON (.json) или XML (.xml) или база данных SQLite (.db).</w:t>
      </w:r>
      <w:r w:rsidR="00AC1F74">
        <w:t xml:space="preserve"> </w:t>
      </w:r>
      <w:r w:rsidR="00073000">
        <w:t xml:space="preserve">JSON и XML подходят для хранения относительно небольшого объема данных о настройках и прогрессе. SQLite </w:t>
      </w:r>
      <w:r w:rsidR="00DF4B01">
        <w:t xml:space="preserve">– </w:t>
      </w:r>
      <w:r w:rsidR="00073000">
        <w:t>это легковесная встраиваемая база данных, которая может быть удобна для хранения большого количества данных о пользователях и их прогрессе, а также для реализации более сложных функций (например, рейтингов).</w:t>
      </w:r>
    </w:p>
    <w:p w14:paraId="182D3338" w14:textId="587D9506" w:rsidR="001F61FC" w:rsidRDefault="008239DB" w:rsidP="008239DB">
      <w:pPr>
        <w:pStyle w:val="4"/>
      </w:pPr>
      <w:r>
        <w:t>Требования к лингвистическому обеспечению</w:t>
      </w:r>
    </w:p>
    <w:p w14:paraId="09375BC9" w14:textId="5005F190" w:rsidR="00C65EA1" w:rsidRDefault="003C680E" w:rsidP="006C71D1">
      <w:r>
        <w:t>При разработке игры т</w:t>
      </w:r>
      <w:r w:rsidR="001D4561">
        <w:t>ребуется использовать я</w:t>
      </w:r>
      <w:r w:rsidR="00C65EA1">
        <w:t>зык программирования</w:t>
      </w:r>
      <w:r w:rsidR="001D4561">
        <w:t xml:space="preserve"> </w:t>
      </w:r>
      <w:r w:rsidR="00C65EA1">
        <w:t>Python.</w:t>
      </w:r>
      <w:r w:rsidR="00C229BA">
        <w:t xml:space="preserve"> </w:t>
      </w:r>
      <w:r w:rsidR="00C65EA1">
        <w:t>Python — высокоуровневый язык программирования, который предлагает необходимую функциональность, производительность и кроссплатформенность.</w:t>
      </w:r>
    </w:p>
    <w:p w14:paraId="7353763C" w14:textId="0AD24D30" w:rsidR="00C65EA1" w:rsidRDefault="003C680E" w:rsidP="006C71D1">
      <w:r>
        <w:t xml:space="preserve">Для </w:t>
      </w:r>
      <w:r w:rsidR="00C65EA1">
        <w:t>взаимодействия с пользователями (интерфейс)</w:t>
      </w:r>
      <w:r>
        <w:t xml:space="preserve"> требуется использовать</w:t>
      </w:r>
      <w:r w:rsidR="006C71D1">
        <w:t xml:space="preserve"> р</w:t>
      </w:r>
      <w:r w:rsidR="00C65EA1">
        <w:t>усский</w:t>
      </w:r>
      <w:r>
        <w:t xml:space="preserve"> язык</w:t>
      </w:r>
      <w:r w:rsidR="00DF4B01">
        <w:t>.</w:t>
      </w:r>
    </w:p>
    <w:p w14:paraId="02ABA6DD" w14:textId="246D6764" w:rsidR="008239DB" w:rsidRDefault="004A0E13" w:rsidP="004A0E13">
      <w:pPr>
        <w:pStyle w:val="3"/>
      </w:pPr>
      <w:bookmarkStart w:id="23" w:name="_Toc198371480"/>
      <w:r>
        <w:t>Требования к метрологическому обеспечению</w:t>
      </w:r>
      <w:bookmarkEnd w:id="23"/>
    </w:p>
    <w:p w14:paraId="66C4228B" w14:textId="09456A32" w:rsidR="00DF4B01" w:rsidRDefault="00DF4B01" w:rsidP="00DF4B01">
      <w:r>
        <w:t xml:space="preserve">Данная игра не </w:t>
      </w:r>
      <w:r w:rsidR="00F16FA8">
        <w:t>содержит</w:t>
      </w:r>
      <w:r>
        <w:t xml:space="preserve"> измерительных каналов, поскольку не производит измерений физических величин.</w:t>
      </w:r>
    </w:p>
    <w:p w14:paraId="5447DA20" w14:textId="2CE50FB2" w:rsidR="00DF4B01" w:rsidRDefault="00DF4B01" w:rsidP="00DF4B01">
      <w:r>
        <w:t>Требования к метрологической совместимости технических средств системы не применяются, так как в ней отсутствуют измерительные каналы.</w:t>
      </w:r>
    </w:p>
    <w:p w14:paraId="6DE8DBD2" w14:textId="6A97E113" w:rsidR="00DF4B01" w:rsidRDefault="00DF4B01" w:rsidP="00DF4B01">
      <w:r>
        <w:t>Перечень управляющих и вычислительных каналов системы, для которых требуется оценка точностных характеристик, отсутствует.</w:t>
      </w:r>
    </w:p>
    <w:p w14:paraId="2E412275" w14:textId="5FA285B2" w:rsidR="00DF4B01" w:rsidRDefault="00DF4B01" w:rsidP="00DF4B01">
      <w:r>
        <w:t xml:space="preserve">Требования к метрологическому обеспечению технических и программных средств, входящих в состав измерительных каналов системы, а также к средствам встроенного контроля и </w:t>
      </w:r>
      <w:r>
        <w:lastRenderedPageBreak/>
        <w:t>метрологическому классифицированию измерительных каналов и средств измерений, используемых для наладки и испытаний системы, не применяются.</w:t>
      </w:r>
    </w:p>
    <w:p w14:paraId="142439AD" w14:textId="13D3A232" w:rsidR="00073000" w:rsidRPr="00073000" w:rsidRDefault="00DF4B01" w:rsidP="00DF4B01">
      <w:r>
        <w:t>Тип метрологической аттестации (государственная или ведомственная) с указанием порядка её проведения и организаций, осуществляющих аттестацию, не требуется.</w:t>
      </w:r>
    </w:p>
    <w:p w14:paraId="25230B1D" w14:textId="4CE008A3" w:rsidR="004A0E13" w:rsidRDefault="004A0E13" w:rsidP="009730DA">
      <w:pPr>
        <w:pStyle w:val="3"/>
      </w:pPr>
      <w:bookmarkStart w:id="24" w:name="_Toc198371481"/>
      <w:r>
        <w:t>Требования к техническому обеспечению</w:t>
      </w:r>
      <w:bookmarkEnd w:id="24"/>
    </w:p>
    <w:p w14:paraId="347ED386" w14:textId="354A149A" w:rsidR="008101E0" w:rsidRDefault="008101E0" w:rsidP="00121FD7">
      <w:r>
        <w:t xml:space="preserve">Для технического обеспечения игры </w:t>
      </w:r>
      <w:r w:rsidR="006C71D1">
        <w:t>«</w:t>
      </w:r>
      <w:r>
        <w:t>Собери пазл</w:t>
      </w:r>
      <w:r w:rsidR="006C71D1">
        <w:t>»</w:t>
      </w:r>
      <w:r>
        <w:t xml:space="preserve"> установлены следующие требования</w:t>
      </w:r>
      <w:r w:rsidR="00121FD7">
        <w:t xml:space="preserve"> к</w:t>
      </w:r>
      <w:r>
        <w:t xml:space="preserve"> типам технических средств, разрешенных для использования в системе</w:t>
      </w:r>
      <w:r w:rsidR="00E46665">
        <w:t>.</w:t>
      </w:r>
    </w:p>
    <w:p w14:paraId="008594C6" w14:textId="61DD92A7" w:rsidR="008101E0" w:rsidRDefault="008101E0" w:rsidP="008101E0">
      <w:r>
        <w:t>Персональные компьютеры (ПК)</w:t>
      </w:r>
      <w:r w:rsidR="00E46665">
        <w:t>:</w:t>
      </w:r>
    </w:p>
    <w:p w14:paraId="36950065" w14:textId="211FB12F" w:rsidR="008101E0" w:rsidRDefault="00E46665" w:rsidP="008101E0">
      <w:pPr>
        <w:pStyle w:val="a0"/>
      </w:pPr>
      <w:r>
        <w:t>п</w:t>
      </w:r>
      <w:r w:rsidR="008101E0">
        <w:t xml:space="preserve">роцессор: </w:t>
      </w:r>
      <w:r w:rsidR="00CB0320" w:rsidRPr="00CB0320">
        <w:t>Intel Celeron</w:t>
      </w:r>
      <w:r w:rsidR="00CB0320">
        <w:t xml:space="preserve"> и выше</w:t>
      </w:r>
      <w:r>
        <w:t>;</w:t>
      </w:r>
    </w:p>
    <w:p w14:paraId="0D3CF8AD" w14:textId="553A7098" w:rsidR="008101E0" w:rsidRDefault="00E46665" w:rsidP="008101E0">
      <w:pPr>
        <w:pStyle w:val="a0"/>
      </w:pPr>
      <w:r>
        <w:t>о</w:t>
      </w:r>
      <w:r w:rsidR="008101E0">
        <w:t>перативная память: от 4 ГБ и выше</w:t>
      </w:r>
      <w:r>
        <w:t>;</w:t>
      </w:r>
    </w:p>
    <w:p w14:paraId="771CB5B3" w14:textId="0FCC8CE4" w:rsidR="008101E0" w:rsidRDefault="00E46665" w:rsidP="008101E0">
      <w:pPr>
        <w:pStyle w:val="a0"/>
      </w:pPr>
      <w:r>
        <w:t>в</w:t>
      </w:r>
      <w:r w:rsidR="008101E0">
        <w:t xml:space="preserve">идеокарта: </w:t>
      </w:r>
      <w:r>
        <w:t>с</w:t>
      </w:r>
      <w:r w:rsidR="008101E0">
        <w:t>овместимая с DirectX 11 или OpenGL 3.3, с объемом видеопамяти не менее 1 ГБ</w:t>
      </w:r>
      <w:r>
        <w:t>;</w:t>
      </w:r>
    </w:p>
    <w:p w14:paraId="23737E5A" w14:textId="5DE8107C" w:rsidR="008101E0" w:rsidRDefault="00E46665" w:rsidP="008101E0">
      <w:pPr>
        <w:pStyle w:val="a0"/>
      </w:pPr>
      <w:r>
        <w:t>р</w:t>
      </w:r>
      <w:r w:rsidR="008101E0">
        <w:t xml:space="preserve">азрешение экрана: </w:t>
      </w:r>
      <w:r>
        <w:t>м</w:t>
      </w:r>
      <w:r w:rsidR="008101E0">
        <w:t>инимальное разрешение — 1</w:t>
      </w:r>
      <w:r w:rsidR="00CB0320">
        <w:t>920</w:t>
      </w:r>
      <w:r w:rsidR="008101E0">
        <w:t>x</w:t>
      </w:r>
      <w:r w:rsidR="00CB0320">
        <w:t>1080</w:t>
      </w:r>
      <w:r w:rsidR="008101E0">
        <w:t>.</w:t>
      </w:r>
    </w:p>
    <w:p w14:paraId="49B82FA7" w14:textId="707C6A14" w:rsidR="00553EDF" w:rsidRPr="00553EDF" w:rsidRDefault="008101E0" w:rsidP="000C108A">
      <w:r>
        <w:t>Устройства ввода: мышь и клавиатура (для ПК).</w:t>
      </w:r>
    </w:p>
    <w:p w14:paraId="48FA2DD2" w14:textId="279190AC" w:rsidR="009730DA" w:rsidRDefault="00645BED" w:rsidP="00645BED">
      <w:pPr>
        <w:pStyle w:val="2"/>
      </w:pPr>
      <w:bookmarkStart w:id="25" w:name="_Toc198371482"/>
      <w:r>
        <w:t>Требования к надежности</w:t>
      </w:r>
      <w:bookmarkEnd w:id="25"/>
    </w:p>
    <w:p w14:paraId="1B2E29A0" w14:textId="77777777" w:rsidR="00F16FA8" w:rsidRDefault="00F16FA8" w:rsidP="00F16FA8">
      <w:r>
        <w:t>Для обеспечения стабильной и надежной работы программы необходимо выполнить комплекс организационных и технических мероприятий. Примерный перечень таких мер представлен ниже:</w:t>
      </w:r>
    </w:p>
    <w:p w14:paraId="54FFADB9" w14:textId="37B96757" w:rsidR="00F16FA8" w:rsidRDefault="00F16FA8" w:rsidP="00F16FA8">
      <w:pPr>
        <w:pStyle w:val="a0"/>
      </w:pPr>
      <w:r>
        <w:t>достижение бесперебойного питания сети;</w:t>
      </w:r>
    </w:p>
    <w:p w14:paraId="608AD215" w14:textId="5013E55E" w:rsidR="00F16FA8" w:rsidRDefault="00F16FA8" w:rsidP="00F16FA8">
      <w:pPr>
        <w:pStyle w:val="a0"/>
      </w:pPr>
      <w:r>
        <w:t>регулярным выполнением рекомендаций Министерства труда и социального развития РФ, изложенных в Постановлении от 23 июля 1998 г. «Об утверждении межотраслевых типовых норм времени на работы по сервисному обслуживанию ПЭВМ и оргтехники и сопровождению программных средств»;</w:t>
      </w:r>
    </w:p>
    <w:p w14:paraId="1667DAB6" w14:textId="7A3BFAF6" w:rsidR="00F30F7F" w:rsidRPr="00F30F7F" w:rsidRDefault="00F16FA8" w:rsidP="00F16FA8">
      <w:pPr>
        <w:pStyle w:val="a0"/>
      </w:pPr>
      <w:r>
        <w:t>регулярным выполнением требований ГОСТ 51188–98. Защита информации. Испытания программных средств на наличие компьютерных вирусов.</w:t>
      </w:r>
    </w:p>
    <w:p w14:paraId="7F640B47" w14:textId="4491F3F9" w:rsidR="00645BED" w:rsidRDefault="00645BED" w:rsidP="00645BED">
      <w:pPr>
        <w:pStyle w:val="2"/>
      </w:pPr>
      <w:bookmarkStart w:id="26" w:name="_Toc198371483"/>
      <w:r>
        <w:t>Требования к безопасности</w:t>
      </w:r>
      <w:bookmarkEnd w:id="26"/>
    </w:p>
    <w:p w14:paraId="77053E7D" w14:textId="568B2EC2" w:rsidR="00073000" w:rsidRDefault="00073000" w:rsidP="00D35B94">
      <w:r>
        <w:t>Требования по безопасности включают требования по обеспечению безопасности при эксплуатации программного обеспечения:</w:t>
      </w:r>
    </w:p>
    <w:p w14:paraId="1F3B316E" w14:textId="0379C26C" w:rsidR="00073000" w:rsidRDefault="00E46665" w:rsidP="00D35B94">
      <w:pPr>
        <w:pStyle w:val="a0"/>
      </w:pPr>
      <w:r>
        <w:t>з</w:t>
      </w:r>
      <w:r w:rsidR="00073000">
        <w:t xml:space="preserve">ащита от вредоносного ПО: </w:t>
      </w:r>
      <w:r>
        <w:t>п</w:t>
      </w:r>
      <w:r w:rsidR="00073000">
        <w:t>роверка загружаемых файлов и ресурсов на наличие вредоносного кода</w:t>
      </w:r>
      <w:r>
        <w:t>;</w:t>
      </w:r>
    </w:p>
    <w:p w14:paraId="3CE411B8" w14:textId="420EA8CC" w:rsidR="00073000" w:rsidRDefault="00E46665" w:rsidP="00D35B94">
      <w:pPr>
        <w:pStyle w:val="a0"/>
      </w:pPr>
      <w:r>
        <w:lastRenderedPageBreak/>
        <w:t>б</w:t>
      </w:r>
      <w:r w:rsidR="00073000">
        <w:t xml:space="preserve">езопасность данных пользователя: </w:t>
      </w:r>
      <w:r>
        <w:t>з</w:t>
      </w:r>
      <w:r w:rsidR="00073000">
        <w:t>ащита данных пользователя (сохраненный прогресс, настройки) от несанкционированного доступа</w:t>
      </w:r>
      <w:r>
        <w:t>;</w:t>
      </w:r>
    </w:p>
    <w:p w14:paraId="2E49617D" w14:textId="5257105C" w:rsidR="00553EDF" w:rsidRPr="00553EDF" w:rsidRDefault="00E46665" w:rsidP="00D35B94">
      <w:pPr>
        <w:pStyle w:val="a0"/>
      </w:pPr>
      <w:r>
        <w:t>к</w:t>
      </w:r>
      <w:r w:rsidR="00073000">
        <w:t xml:space="preserve">онтроль доступа: </w:t>
      </w:r>
      <w:r>
        <w:t>о</w:t>
      </w:r>
      <w:r w:rsidR="00073000">
        <w:t>граничение доступа к конфиденциальной информации и функциям системы.</w:t>
      </w:r>
    </w:p>
    <w:p w14:paraId="32C4A45D" w14:textId="1CD1A360" w:rsidR="007A3137" w:rsidRDefault="007A3137" w:rsidP="007A3137">
      <w:pPr>
        <w:pStyle w:val="2"/>
      </w:pPr>
      <w:bookmarkStart w:id="27" w:name="_Toc198371484"/>
      <w:r>
        <w:t>Требования к патентной чистоте</w:t>
      </w:r>
      <w:bookmarkEnd w:id="27"/>
    </w:p>
    <w:p w14:paraId="317562EE" w14:textId="462A3688" w:rsidR="00073000" w:rsidRPr="00073000" w:rsidRDefault="00C10151" w:rsidP="00D35B94">
      <w:r w:rsidRPr="00C10151">
        <w:t>Программный продукт должен создаваться исключительно с использованием компонентов и технологий, на которые у разработчика есть законные права. Не допускается использование объектов интеллектуальной собственности, нарушающих авторские, смежные, патентные или иные права третьих лиц. При разработке необходимо обеспечить полное соблюдение законодательства в сфере интеллектуальной собственности.</w:t>
      </w:r>
    </w:p>
    <w:p w14:paraId="4703B03C" w14:textId="0639A353" w:rsidR="00073000" w:rsidRDefault="003A546E" w:rsidP="00073000">
      <w:pPr>
        <w:pStyle w:val="2"/>
      </w:pPr>
      <w:bookmarkStart w:id="28" w:name="_Toc198371485"/>
      <w:r>
        <w:t>Требования к перспективам развития</w:t>
      </w:r>
      <w:bookmarkEnd w:id="28"/>
    </w:p>
    <w:p w14:paraId="6C3B6B69" w14:textId="12BB74FB" w:rsidR="002C626F" w:rsidRPr="002C626F" w:rsidRDefault="002C626F" w:rsidP="002C626F">
      <w:r w:rsidRPr="002C626F">
        <w:t>В данном разделе изложены требования к перспективам развития проекта, направленные на улучшение игрового опыта и расширение его возможностей</w:t>
      </w:r>
      <w:r w:rsidR="00282285">
        <w:t>:</w:t>
      </w:r>
    </w:p>
    <w:p w14:paraId="38D79CE3" w14:textId="77304098" w:rsidR="00121FD7" w:rsidRDefault="00E46665" w:rsidP="00121FD7">
      <w:pPr>
        <w:pStyle w:val="a0"/>
      </w:pPr>
      <w:r>
        <w:t>р</w:t>
      </w:r>
      <w:r w:rsidR="00121FD7">
        <w:t xml:space="preserve">асширение функциональности: </w:t>
      </w:r>
      <w:r>
        <w:t>в</w:t>
      </w:r>
      <w:r w:rsidR="00121FD7">
        <w:t>недрение новых игровых режимов (например, игра на время, игра с подсказками), интеграция с социальными сетями и поддержка мультиплеера (онлайн-игра)</w:t>
      </w:r>
      <w:r>
        <w:t>;</w:t>
      </w:r>
    </w:p>
    <w:p w14:paraId="42AA8A87" w14:textId="7A095F00" w:rsidR="00121FD7" w:rsidRDefault="00E46665" w:rsidP="00121FD7">
      <w:pPr>
        <w:pStyle w:val="a0"/>
      </w:pPr>
      <w:r>
        <w:t>у</w:t>
      </w:r>
      <w:r w:rsidR="00121FD7">
        <w:t xml:space="preserve">лучшение графики и звука: </w:t>
      </w:r>
      <w:r>
        <w:t>п</w:t>
      </w:r>
      <w:r w:rsidR="00121FD7">
        <w:t>рименение более современных графических технологий и звуковых эффектов для создания более привлекательного и реалистичного игрового опыта</w:t>
      </w:r>
      <w:r>
        <w:t>;</w:t>
      </w:r>
    </w:p>
    <w:p w14:paraId="2391439F" w14:textId="10F92ECA" w:rsidR="00121FD7" w:rsidRDefault="00E46665" w:rsidP="00121FD7">
      <w:pPr>
        <w:pStyle w:val="a0"/>
      </w:pPr>
      <w:r>
        <w:t>п</w:t>
      </w:r>
      <w:r w:rsidR="00121FD7">
        <w:t xml:space="preserve">оддержка новых платформ: </w:t>
      </w:r>
      <w:r>
        <w:t>а</w:t>
      </w:r>
      <w:r w:rsidR="00121FD7">
        <w:t>даптация игры для работы на новых платформах (VR/AR устройства, игровые консоли)</w:t>
      </w:r>
      <w:r>
        <w:t>;</w:t>
      </w:r>
    </w:p>
    <w:p w14:paraId="16DBF7CA" w14:textId="62A822A7" w:rsidR="00121FD7" w:rsidRDefault="00E46665" w:rsidP="00121FD7">
      <w:pPr>
        <w:pStyle w:val="a0"/>
      </w:pPr>
      <w:r>
        <w:t>с</w:t>
      </w:r>
      <w:r w:rsidR="00121FD7">
        <w:t xml:space="preserve">оздание пользовательского контента: </w:t>
      </w:r>
      <w:r w:rsidR="00F0409E">
        <w:t>п</w:t>
      </w:r>
      <w:r w:rsidR="00121FD7">
        <w:t>редоставление пользователям возможности разрабатывать собственные пазлы на основе их изображений</w:t>
      </w:r>
      <w:r>
        <w:t>;</w:t>
      </w:r>
    </w:p>
    <w:p w14:paraId="3547958F" w14:textId="5CA05E0E" w:rsidR="00073000" w:rsidRPr="00073000" w:rsidRDefault="00E46665" w:rsidP="00121FD7">
      <w:pPr>
        <w:pStyle w:val="a0"/>
      </w:pPr>
      <w:r>
        <w:t>м</w:t>
      </w:r>
      <w:r w:rsidR="00121FD7">
        <w:t xml:space="preserve">онетизация: </w:t>
      </w:r>
      <w:r>
        <w:t>в</w:t>
      </w:r>
      <w:r w:rsidR="00121FD7">
        <w:t>недрение механизмов монетизации (например, покупки дополнительных уровней сложности и возможность отключения рекламы).</w:t>
      </w:r>
    </w:p>
    <w:p w14:paraId="7B2062F0" w14:textId="41FCC9EC" w:rsidR="00127A5A" w:rsidRDefault="00127A5A" w:rsidP="00127A5A">
      <w:pPr>
        <w:pStyle w:val="1"/>
      </w:pPr>
      <w:bookmarkStart w:id="29" w:name="_Toc198371486"/>
      <w:r>
        <w:lastRenderedPageBreak/>
        <w:t>Состав и содержание работ</w:t>
      </w:r>
      <w:bookmarkEnd w:id="29"/>
    </w:p>
    <w:p w14:paraId="19DB3E4D" w14:textId="77B026C6" w:rsidR="00A60D90" w:rsidRPr="00A60D90" w:rsidRDefault="00A60D90" w:rsidP="00A60D90">
      <w:r w:rsidRPr="00A60D90">
        <w:t>Состав и содержание работ представлены в таблице 1.</w:t>
      </w:r>
    </w:p>
    <w:p w14:paraId="3709084F" w14:textId="28DCDF17" w:rsidR="00A60D90" w:rsidRDefault="00A60D90" w:rsidP="00AB07E1">
      <w:pPr>
        <w:pStyle w:val="vgutTableText"/>
      </w:pPr>
      <w:r>
        <w:t xml:space="preserve">Таблица </w:t>
      </w:r>
      <w:fldSimple w:instr=" SEQ Таблица \* ARABIC ">
        <w:r w:rsidR="00324846">
          <w:rPr>
            <w:noProof/>
          </w:rPr>
          <w:t>1</w:t>
        </w:r>
      </w:fldSimple>
      <w:r>
        <w:t xml:space="preserve"> - Состав и содержание работ</w:t>
      </w:r>
    </w:p>
    <w:tbl>
      <w:tblPr>
        <w:tblStyle w:val="ac"/>
        <w:tblW w:w="0" w:type="auto"/>
        <w:tblLook w:val="04A0" w:firstRow="1" w:lastRow="0" w:firstColumn="1" w:lastColumn="0" w:noHBand="0" w:noVBand="1"/>
      </w:tblPr>
      <w:tblGrid>
        <w:gridCol w:w="942"/>
        <w:gridCol w:w="2398"/>
        <w:gridCol w:w="1636"/>
        <w:gridCol w:w="2362"/>
        <w:gridCol w:w="2857"/>
      </w:tblGrid>
      <w:tr w:rsidR="001F0099" w:rsidRPr="002E495D" w14:paraId="53EF3392" w14:textId="77777777" w:rsidTr="00D701CE">
        <w:trPr>
          <w:cnfStyle w:val="100000000000" w:firstRow="1" w:lastRow="0" w:firstColumn="0" w:lastColumn="0" w:oddVBand="0" w:evenVBand="0" w:oddHBand="0" w:evenHBand="0" w:firstRowFirstColumn="0" w:firstRowLastColumn="0" w:lastRowFirstColumn="0" w:lastRowLastColumn="0"/>
          <w:cantSplit/>
        </w:trPr>
        <w:tc>
          <w:tcPr>
            <w:tcW w:w="942" w:type="dxa"/>
          </w:tcPr>
          <w:p w14:paraId="1B73085B" w14:textId="77777777" w:rsidR="001F0099" w:rsidRPr="002E495D" w:rsidRDefault="001F0099" w:rsidP="00C75891">
            <w:pPr>
              <w:pStyle w:val="vgutTableText"/>
              <w:rPr>
                <w:rFonts w:cs="Times New Roman"/>
                <w:szCs w:val="24"/>
              </w:rPr>
            </w:pPr>
            <w:r w:rsidRPr="002E495D">
              <w:rPr>
                <w:rFonts w:cs="Times New Roman"/>
                <w:szCs w:val="24"/>
              </w:rPr>
              <w:t xml:space="preserve">№ </w:t>
            </w:r>
          </w:p>
        </w:tc>
        <w:tc>
          <w:tcPr>
            <w:tcW w:w="2398" w:type="dxa"/>
          </w:tcPr>
          <w:p w14:paraId="27145371" w14:textId="77777777" w:rsidR="001F0099" w:rsidRPr="002E495D" w:rsidRDefault="001F0099" w:rsidP="00C75891">
            <w:pPr>
              <w:pStyle w:val="vgutTableText"/>
              <w:rPr>
                <w:rFonts w:cs="Times New Roman"/>
                <w:szCs w:val="24"/>
              </w:rPr>
            </w:pPr>
            <w:r w:rsidRPr="002E495D">
              <w:rPr>
                <w:rFonts w:cs="Times New Roman"/>
                <w:szCs w:val="24"/>
              </w:rPr>
              <w:t>Наименование работ</w:t>
            </w:r>
          </w:p>
        </w:tc>
        <w:tc>
          <w:tcPr>
            <w:tcW w:w="1636" w:type="dxa"/>
          </w:tcPr>
          <w:p w14:paraId="51D1DB5C" w14:textId="77777777" w:rsidR="001F0099" w:rsidRPr="002E495D" w:rsidRDefault="001F0099" w:rsidP="00C75891">
            <w:pPr>
              <w:pStyle w:val="vgutTableText"/>
              <w:rPr>
                <w:rFonts w:cs="Times New Roman"/>
                <w:szCs w:val="24"/>
              </w:rPr>
            </w:pPr>
            <w:r w:rsidRPr="002E495D">
              <w:rPr>
                <w:rFonts w:cs="Times New Roman"/>
                <w:szCs w:val="24"/>
              </w:rPr>
              <w:t>Сроки выполнения</w:t>
            </w:r>
          </w:p>
        </w:tc>
        <w:tc>
          <w:tcPr>
            <w:tcW w:w="2362" w:type="dxa"/>
          </w:tcPr>
          <w:p w14:paraId="7AD932EF" w14:textId="77777777" w:rsidR="001F0099" w:rsidRPr="002E495D" w:rsidRDefault="001F0099" w:rsidP="00C75891">
            <w:pPr>
              <w:pStyle w:val="vgutTableText"/>
              <w:rPr>
                <w:rFonts w:cs="Times New Roman"/>
                <w:szCs w:val="24"/>
              </w:rPr>
            </w:pPr>
            <w:r w:rsidRPr="002E495D">
              <w:rPr>
                <w:rFonts w:cs="Times New Roman"/>
                <w:szCs w:val="24"/>
              </w:rPr>
              <w:t>Задачи</w:t>
            </w:r>
          </w:p>
        </w:tc>
        <w:tc>
          <w:tcPr>
            <w:tcW w:w="2857" w:type="dxa"/>
          </w:tcPr>
          <w:p w14:paraId="7983E4D8" w14:textId="77777777" w:rsidR="001F0099" w:rsidRPr="002E495D" w:rsidRDefault="001F0099" w:rsidP="00C75891">
            <w:pPr>
              <w:pStyle w:val="vgutTableText"/>
              <w:rPr>
                <w:rFonts w:cs="Times New Roman"/>
                <w:szCs w:val="24"/>
              </w:rPr>
            </w:pPr>
            <w:r w:rsidRPr="002E495D">
              <w:rPr>
                <w:rFonts w:cs="Times New Roman"/>
                <w:szCs w:val="24"/>
              </w:rPr>
              <w:t>Результат</w:t>
            </w:r>
          </w:p>
        </w:tc>
      </w:tr>
      <w:tr w:rsidR="001F0099" w:rsidRPr="002E495D" w14:paraId="2815FFCE" w14:textId="77777777" w:rsidTr="00D701CE">
        <w:trPr>
          <w:cantSplit/>
        </w:trPr>
        <w:tc>
          <w:tcPr>
            <w:tcW w:w="942" w:type="dxa"/>
          </w:tcPr>
          <w:p w14:paraId="1A9A40AF" w14:textId="77777777" w:rsidR="001F0099" w:rsidRPr="002E495D" w:rsidRDefault="001F0099" w:rsidP="00C75891">
            <w:pPr>
              <w:pStyle w:val="vgutTableText"/>
              <w:rPr>
                <w:rFonts w:cs="Times New Roman"/>
                <w:szCs w:val="24"/>
              </w:rPr>
            </w:pPr>
            <w:r w:rsidRPr="002E495D">
              <w:rPr>
                <w:rFonts w:cs="Times New Roman"/>
                <w:szCs w:val="24"/>
              </w:rPr>
              <w:t>1</w:t>
            </w:r>
          </w:p>
        </w:tc>
        <w:tc>
          <w:tcPr>
            <w:tcW w:w="2398" w:type="dxa"/>
          </w:tcPr>
          <w:p w14:paraId="2AB0287B" w14:textId="77777777" w:rsidR="001F0099" w:rsidRPr="002E495D" w:rsidRDefault="001F0099" w:rsidP="00C75891">
            <w:pPr>
              <w:pStyle w:val="vgutTableText"/>
              <w:rPr>
                <w:rFonts w:cs="Times New Roman"/>
                <w:szCs w:val="24"/>
              </w:rPr>
            </w:pPr>
            <w:r w:rsidRPr="002E495D">
              <w:rPr>
                <w:rFonts w:cs="Times New Roman"/>
                <w:szCs w:val="24"/>
              </w:rPr>
              <w:t>Анализ существующих аналогов</w:t>
            </w:r>
          </w:p>
        </w:tc>
        <w:tc>
          <w:tcPr>
            <w:tcW w:w="1636" w:type="dxa"/>
          </w:tcPr>
          <w:p w14:paraId="430DC549" w14:textId="77777777" w:rsidR="001F0099" w:rsidRPr="002E495D" w:rsidRDefault="001F0099" w:rsidP="00C75891">
            <w:pPr>
              <w:pStyle w:val="vgutTableText"/>
              <w:rPr>
                <w:rFonts w:cs="Times New Roman"/>
                <w:szCs w:val="24"/>
              </w:rPr>
            </w:pPr>
            <w:r w:rsidRPr="002E495D">
              <w:rPr>
                <w:rFonts w:cs="Times New Roman"/>
                <w:szCs w:val="24"/>
              </w:rPr>
              <w:t>13.01.2025 – 20.01.2025</w:t>
            </w:r>
          </w:p>
        </w:tc>
        <w:tc>
          <w:tcPr>
            <w:tcW w:w="2362" w:type="dxa"/>
          </w:tcPr>
          <w:p w14:paraId="025649C1" w14:textId="59722805" w:rsidR="001F0099" w:rsidRPr="002E495D" w:rsidRDefault="001F0099" w:rsidP="00C75891">
            <w:pPr>
              <w:pStyle w:val="vgutTableText"/>
              <w:rPr>
                <w:rFonts w:cs="Times New Roman"/>
                <w:szCs w:val="24"/>
              </w:rPr>
            </w:pPr>
            <w:r w:rsidRPr="002E495D">
              <w:rPr>
                <w:rFonts w:cs="Times New Roman"/>
                <w:szCs w:val="24"/>
              </w:rPr>
              <w:t>Выделить преимущества и недостатки каждого аналога</w:t>
            </w:r>
            <w:r w:rsidR="00453AE0">
              <w:rPr>
                <w:rFonts w:cs="Times New Roman"/>
                <w:szCs w:val="24"/>
              </w:rPr>
              <w:t>.</w:t>
            </w:r>
          </w:p>
        </w:tc>
        <w:tc>
          <w:tcPr>
            <w:tcW w:w="2857" w:type="dxa"/>
          </w:tcPr>
          <w:p w14:paraId="4358287C" w14:textId="77777777" w:rsidR="001F0099" w:rsidRPr="002E495D" w:rsidRDefault="001F0099" w:rsidP="00C75891">
            <w:pPr>
              <w:pStyle w:val="vgutTableText"/>
              <w:rPr>
                <w:rFonts w:cs="Times New Roman"/>
                <w:szCs w:val="24"/>
              </w:rPr>
            </w:pPr>
            <w:r w:rsidRPr="002E495D">
              <w:rPr>
                <w:rFonts w:cs="Times New Roman"/>
                <w:szCs w:val="24"/>
              </w:rPr>
              <w:t xml:space="preserve">Отчет с анализом аналогов, списком их преимуществ и недостатков. Вывод о том какой должен быть продукт в результате проектной деятельности. </w:t>
            </w:r>
          </w:p>
        </w:tc>
      </w:tr>
      <w:tr w:rsidR="001F0099" w:rsidRPr="002E495D" w14:paraId="1159DD2B" w14:textId="77777777" w:rsidTr="00D701CE">
        <w:trPr>
          <w:cantSplit/>
        </w:trPr>
        <w:tc>
          <w:tcPr>
            <w:tcW w:w="942" w:type="dxa"/>
          </w:tcPr>
          <w:p w14:paraId="6F035BBF" w14:textId="77777777" w:rsidR="001F0099" w:rsidRPr="002E495D" w:rsidRDefault="001F0099" w:rsidP="00C75891">
            <w:pPr>
              <w:pStyle w:val="vgutTableText"/>
              <w:rPr>
                <w:rFonts w:cs="Times New Roman"/>
                <w:szCs w:val="24"/>
              </w:rPr>
            </w:pPr>
            <w:r w:rsidRPr="002E495D">
              <w:rPr>
                <w:rFonts w:cs="Times New Roman"/>
                <w:szCs w:val="24"/>
              </w:rPr>
              <w:t>2</w:t>
            </w:r>
          </w:p>
        </w:tc>
        <w:tc>
          <w:tcPr>
            <w:tcW w:w="2398" w:type="dxa"/>
          </w:tcPr>
          <w:p w14:paraId="6EE3AD63" w14:textId="77777777" w:rsidR="001F0099" w:rsidRPr="002E495D" w:rsidRDefault="001F0099" w:rsidP="00C75891">
            <w:pPr>
              <w:pStyle w:val="vgutTableText"/>
              <w:rPr>
                <w:rFonts w:cs="Times New Roman"/>
                <w:szCs w:val="24"/>
              </w:rPr>
            </w:pPr>
            <w:r w:rsidRPr="002E495D">
              <w:rPr>
                <w:rFonts w:cs="Times New Roman"/>
                <w:szCs w:val="24"/>
              </w:rPr>
              <w:t>Проектирование архитектуры приложения</w:t>
            </w:r>
          </w:p>
        </w:tc>
        <w:tc>
          <w:tcPr>
            <w:tcW w:w="1636" w:type="dxa"/>
          </w:tcPr>
          <w:p w14:paraId="2F7FAAAC" w14:textId="77777777" w:rsidR="001F0099" w:rsidRPr="002E495D" w:rsidRDefault="001F0099" w:rsidP="00C75891">
            <w:pPr>
              <w:pStyle w:val="vgutTableText"/>
              <w:rPr>
                <w:rFonts w:cs="Times New Roman"/>
                <w:szCs w:val="24"/>
              </w:rPr>
            </w:pPr>
            <w:r w:rsidRPr="002E495D">
              <w:rPr>
                <w:rFonts w:cs="Times New Roman"/>
                <w:szCs w:val="24"/>
              </w:rPr>
              <w:t>21.01.2025 – 27.01.2025</w:t>
            </w:r>
          </w:p>
        </w:tc>
        <w:tc>
          <w:tcPr>
            <w:tcW w:w="2362" w:type="dxa"/>
          </w:tcPr>
          <w:p w14:paraId="4FC35E20" w14:textId="77777777" w:rsidR="001F0099" w:rsidRPr="002E495D" w:rsidRDefault="001F0099" w:rsidP="00C75891">
            <w:pPr>
              <w:pStyle w:val="vgutTableText"/>
              <w:rPr>
                <w:rFonts w:cs="Times New Roman"/>
                <w:szCs w:val="24"/>
              </w:rPr>
            </w:pPr>
            <w:r w:rsidRPr="002E495D">
              <w:rPr>
                <w:rFonts w:cs="Times New Roman"/>
                <w:szCs w:val="24"/>
              </w:rPr>
              <w:t>Продумать архитектуру приложения, включая игровые механики.</w:t>
            </w:r>
          </w:p>
        </w:tc>
        <w:tc>
          <w:tcPr>
            <w:tcW w:w="2857" w:type="dxa"/>
          </w:tcPr>
          <w:p w14:paraId="14FEE312" w14:textId="77777777" w:rsidR="001F0099" w:rsidRPr="002E495D" w:rsidRDefault="001F0099" w:rsidP="00C75891">
            <w:pPr>
              <w:pStyle w:val="vgutTableText"/>
              <w:rPr>
                <w:rFonts w:cs="Times New Roman"/>
                <w:szCs w:val="24"/>
              </w:rPr>
            </w:pPr>
            <w:r w:rsidRPr="002E495D">
              <w:rPr>
                <w:rFonts w:cs="Times New Roman"/>
                <w:szCs w:val="24"/>
              </w:rPr>
              <w:t>Понимание взаимодействия отдельно взятых элементов приложения между собой.</w:t>
            </w:r>
          </w:p>
        </w:tc>
      </w:tr>
      <w:tr w:rsidR="001F0099" w:rsidRPr="002E495D" w14:paraId="5A6A5DF2" w14:textId="77777777" w:rsidTr="00D701CE">
        <w:trPr>
          <w:cantSplit/>
        </w:trPr>
        <w:tc>
          <w:tcPr>
            <w:tcW w:w="942" w:type="dxa"/>
          </w:tcPr>
          <w:p w14:paraId="3F8673DE" w14:textId="77777777" w:rsidR="001F0099" w:rsidRPr="002E495D" w:rsidRDefault="001F0099" w:rsidP="00C75891">
            <w:pPr>
              <w:pStyle w:val="vgutTableText"/>
              <w:rPr>
                <w:rFonts w:cs="Times New Roman"/>
                <w:szCs w:val="24"/>
              </w:rPr>
            </w:pPr>
            <w:r w:rsidRPr="002E495D">
              <w:rPr>
                <w:rFonts w:cs="Times New Roman"/>
                <w:szCs w:val="24"/>
              </w:rPr>
              <w:t>3</w:t>
            </w:r>
          </w:p>
        </w:tc>
        <w:tc>
          <w:tcPr>
            <w:tcW w:w="2398" w:type="dxa"/>
          </w:tcPr>
          <w:p w14:paraId="2417DCCC" w14:textId="77777777" w:rsidR="001F0099" w:rsidRPr="002E495D" w:rsidRDefault="001F0099" w:rsidP="00C75891">
            <w:pPr>
              <w:pStyle w:val="vgutTableText"/>
              <w:rPr>
                <w:rFonts w:cs="Times New Roman"/>
                <w:szCs w:val="24"/>
              </w:rPr>
            </w:pPr>
            <w:r w:rsidRPr="002E495D">
              <w:rPr>
                <w:rFonts w:cs="Times New Roman"/>
                <w:szCs w:val="24"/>
              </w:rPr>
              <w:t>Создание макетов пользовательского интерфейса</w:t>
            </w:r>
          </w:p>
        </w:tc>
        <w:tc>
          <w:tcPr>
            <w:tcW w:w="1636" w:type="dxa"/>
          </w:tcPr>
          <w:p w14:paraId="427E4D15" w14:textId="77777777" w:rsidR="001F0099" w:rsidRPr="002E495D" w:rsidRDefault="001F0099" w:rsidP="00C75891">
            <w:pPr>
              <w:pStyle w:val="vgutTableText"/>
              <w:rPr>
                <w:rFonts w:cs="Times New Roman"/>
                <w:szCs w:val="24"/>
              </w:rPr>
            </w:pPr>
            <w:r w:rsidRPr="002E495D">
              <w:rPr>
                <w:rFonts w:cs="Times New Roman"/>
                <w:szCs w:val="24"/>
              </w:rPr>
              <w:t>28.01.2025 – 03.02.2025</w:t>
            </w:r>
          </w:p>
        </w:tc>
        <w:tc>
          <w:tcPr>
            <w:tcW w:w="2362" w:type="dxa"/>
          </w:tcPr>
          <w:p w14:paraId="026009B5" w14:textId="77777777" w:rsidR="001F0099" w:rsidRPr="002E495D" w:rsidRDefault="001F0099" w:rsidP="00C75891">
            <w:pPr>
              <w:pStyle w:val="vgutTableText"/>
              <w:rPr>
                <w:rFonts w:cs="Times New Roman"/>
                <w:szCs w:val="24"/>
              </w:rPr>
            </w:pPr>
            <w:r w:rsidRPr="002E495D">
              <w:rPr>
                <w:rFonts w:cs="Times New Roman"/>
                <w:szCs w:val="24"/>
              </w:rPr>
              <w:t>Создать макеты пользовательского интерфейса в соответствии с требованиями ТЗ.</w:t>
            </w:r>
          </w:p>
        </w:tc>
        <w:tc>
          <w:tcPr>
            <w:tcW w:w="2857" w:type="dxa"/>
          </w:tcPr>
          <w:p w14:paraId="39610785" w14:textId="3490AAC4" w:rsidR="001F0099" w:rsidRPr="002E495D" w:rsidRDefault="001F0099" w:rsidP="00C75891">
            <w:pPr>
              <w:pStyle w:val="vgutTableText"/>
              <w:rPr>
                <w:rFonts w:cs="Times New Roman"/>
                <w:szCs w:val="24"/>
              </w:rPr>
            </w:pPr>
            <w:r w:rsidRPr="002E495D">
              <w:rPr>
                <w:rFonts w:cs="Times New Roman"/>
                <w:szCs w:val="24"/>
              </w:rPr>
              <w:t>Макеты интерфейса (</w:t>
            </w:r>
            <w:r w:rsidR="00453AE0">
              <w:rPr>
                <w:rFonts w:cs="Times New Roman"/>
                <w:szCs w:val="24"/>
              </w:rPr>
              <w:t>меню, настройки, игровое поле</w:t>
            </w:r>
            <w:r w:rsidRPr="002E495D">
              <w:rPr>
                <w:rFonts w:cs="Times New Roman"/>
                <w:szCs w:val="24"/>
              </w:rPr>
              <w:t>).</w:t>
            </w:r>
            <w:r w:rsidR="00453AE0">
              <w:rPr>
                <w:rFonts w:cs="Times New Roman"/>
                <w:szCs w:val="24"/>
              </w:rPr>
              <w:t xml:space="preserve"> </w:t>
            </w:r>
          </w:p>
        </w:tc>
      </w:tr>
      <w:tr w:rsidR="001F0099" w:rsidRPr="002E495D" w14:paraId="05DBF9AD" w14:textId="77777777" w:rsidTr="00D701CE">
        <w:trPr>
          <w:cantSplit/>
        </w:trPr>
        <w:tc>
          <w:tcPr>
            <w:tcW w:w="942" w:type="dxa"/>
          </w:tcPr>
          <w:p w14:paraId="3DA2FB95" w14:textId="77777777" w:rsidR="001F0099" w:rsidRPr="002E495D" w:rsidRDefault="001F0099" w:rsidP="00C75891">
            <w:pPr>
              <w:pStyle w:val="vgutTableText"/>
              <w:rPr>
                <w:rFonts w:cs="Times New Roman"/>
                <w:szCs w:val="24"/>
              </w:rPr>
            </w:pPr>
            <w:r w:rsidRPr="002E495D">
              <w:rPr>
                <w:rFonts w:cs="Times New Roman"/>
                <w:szCs w:val="24"/>
              </w:rPr>
              <w:t>4</w:t>
            </w:r>
          </w:p>
        </w:tc>
        <w:tc>
          <w:tcPr>
            <w:tcW w:w="2398" w:type="dxa"/>
          </w:tcPr>
          <w:p w14:paraId="309A67D5" w14:textId="77777777" w:rsidR="001F0099" w:rsidRPr="002E495D" w:rsidRDefault="001F0099" w:rsidP="00C75891">
            <w:pPr>
              <w:pStyle w:val="vgutTableText"/>
              <w:rPr>
                <w:rFonts w:cs="Times New Roman"/>
                <w:szCs w:val="24"/>
              </w:rPr>
            </w:pPr>
            <w:r w:rsidRPr="002E495D">
              <w:rPr>
                <w:rFonts w:cs="Times New Roman"/>
                <w:szCs w:val="24"/>
              </w:rPr>
              <w:t>Реализация базового функционала</w:t>
            </w:r>
          </w:p>
        </w:tc>
        <w:tc>
          <w:tcPr>
            <w:tcW w:w="1636" w:type="dxa"/>
          </w:tcPr>
          <w:p w14:paraId="2E8E3504" w14:textId="77777777" w:rsidR="001F0099" w:rsidRPr="002E495D" w:rsidRDefault="001F0099" w:rsidP="00C75891">
            <w:pPr>
              <w:pStyle w:val="vgutTableText"/>
              <w:rPr>
                <w:rFonts w:cs="Times New Roman"/>
                <w:szCs w:val="24"/>
              </w:rPr>
            </w:pPr>
            <w:r w:rsidRPr="002E495D">
              <w:rPr>
                <w:rFonts w:cs="Times New Roman"/>
                <w:szCs w:val="24"/>
              </w:rPr>
              <w:t>04.02.2025 – 17.02.2025</w:t>
            </w:r>
          </w:p>
        </w:tc>
        <w:tc>
          <w:tcPr>
            <w:tcW w:w="2362" w:type="dxa"/>
          </w:tcPr>
          <w:p w14:paraId="20949DBE" w14:textId="4D0E475A" w:rsidR="001F0099" w:rsidRPr="002E495D" w:rsidRDefault="001F0099" w:rsidP="00C75891">
            <w:pPr>
              <w:pStyle w:val="vgutTableText"/>
              <w:rPr>
                <w:rFonts w:cs="Times New Roman"/>
                <w:szCs w:val="24"/>
              </w:rPr>
            </w:pPr>
            <w:r w:rsidRPr="002E495D">
              <w:rPr>
                <w:rFonts w:cs="Times New Roman"/>
                <w:szCs w:val="24"/>
              </w:rPr>
              <w:t xml:space="preserve">Реализовать </w:t>
            </w:r>
            <w:r w:rsidR="00453AE0">
              <w:rPr>
                <w:rFonts w:cs="Times New Roman"/>
                <w:szCs w:val="24"/>
              </w:rPr>
              <w:t>основную механику игры: разделение изображения на фрагменты, перемещение фрагментов,</w:t>
            </w:r>
            <w:r w:rsidR="00C90E39">
              <w:rPr>
                <w:rFonts w:cs="Times New Roman"/>
                <w:szCs w:val="24"/>
              </w:rPr>
              <w:t xml:space="preserve"> определение правильного положения фрагмента, сцепление фрагментов, завершение игры.</w:t>
            </w:r>
          </w:p>
        </w:tc>
        <w:tc>
          <w:tcPr>
            <w:tcW w:w="2857" w:type="dxa"/>
          </w:tcPr>
          <w:p w14:paraId="007439D9" w14:textId="055F88B9" w:rsidR="001F0099" w:rsidRPr="002E495D" w:rsidRDefault="006C71D1" w:rsidP="00C75891">
            <w:pPr>
              <w:pStyle w:val="vgutTableText"/>
              <w:rPr>
                <w:rFonts w:cs="Times New Roman"/>
                <w:szCs w:val="24"/>
              </w:rPr>
            </w:pPr>
            <w:r w:rsidRPr="002E495D">
              <w:rPr>
                <w:rFonts w:cs="Times New Roman"/>
                <w:szCs w:val="24"/>
              </w:rPr>
              <w:t>Рабочий прототип,</w:t>
            </w:r>
            <w:r w:rsidR="001F0099" w:rsidRPr="002E495D">
              <w:rPr>
                <w:rFonts w:cs="Times New Roman"/>
                <w:szCs w:val="24"/>
              </w:rPr>
              <w:t xml:space="preserve"> </w:t>
            </w:r>
            <w:r w:rsidR="00C90E39">
              <w:rPr>
                <w:rFonts w:cs="Times New Roman"/>
                <w:szCs w:val="24"/>
              </w:rPr>
              <w:t>позволяющий: загружать изображения, разделять из на фрагменты, перемещать фрагменты по полю, автоматически сцеплять их при правильном расположении. Демонстрация основных механик игры.</w:t>
            </w:r>
          </w:p>
        </w:tc>
      </w:tr>
    </w:tbl>
    <w:p w14:paraId="4CEC2231" w14:textId="77777777" w:rsidR="00D919DA" w:rsidRDefault="00D919DA" w:rsidP="00B26170"/>
    <w:p w14:paraId="1659B0FA" w14:textId="77777777" w:rsidR="00D701CE" w:rsidRDefault="00D701CE" w:rsidP="00B26170"/>
    <w:p w14:paraId="48396023" w14:textId="77777777" w:rsidR="00D701CE" w:rsidRDefault="00D701CE" w:rsidP="00B26170"/>
    <w:p w14:paraId="3117FE24" w14:textId="77777777" w:rsidR="00D701CE" w:rsidRDefault="00D701CE" w:rsidP="00B26170"/>
    <w:p w14:paraId="0A1833F1" w14:textId="77777777" w:rsidR="00D701CE" w:rsidRDefault="00D701CE" w:rsidP="00B26170"/>
    <w:p w14:paraId="5F6163CD" w14:textId="77777777" w:rsidR="00D701CE" w:rsidRDefault="00D701CE" w:rsidP="00B26170"/>
    <w:p w14:paraId="736A9AE4" w14:textId="79EF10FA" w:rsidR="00D701CE" w:rsidRDefault="00D701CE" w:rsidP="00D701CE">
      <w:pPr>
        <w:pStyle w:val="vgutTableName"/>
      </w:pPr>
      <w:r>
        <w:lastRenderedPageBreak/>
        <w:t>Продолжение таблицы 1</w:t>
      </w:r>
    </w:p>
    <w:tbl>
      <w:tblPr>
        <w:tblStyle w:val="ac"/>
        <w:tblW w:w="0" w:type="auto"/>
        <w:tblLook w:val="04A0" w:firstRow="1" w:lastRow="0" w:firstColumn="1" w:lastColumn="0" w:noHBand="0" w:noVBand="1"/>
      </w:tblPr>
      <w:tblGrid>
        <w:gridCol w:w="942"/>
        <w:gridCol w:w="2398"/>
        <w:gridCol w:w="1636"/>
        <w:gridCol w:w="2362"/>
        <w:gridCol w:w="2857"/>
      </w:tblGrid>
      <w:tr w:rsidR="00D701CE" w:rsidRPr="002E495D" w14:paraId="63FFAD3C" w14:textId="77777777" w:rsidTr="00654A9A">
        <w:trPr>
          <w:cnfStyle w:val="100000000000" w:firstRow="1" w:lastRow="0" w:firstColumn="0" w:lastColumn="0" w:oddVBand="0" w:evenVBand="0" w:oddHBand="0" w:evenHBand="0" w:firstRowFirstColumn="0" w:firstRowLastColumn="0" w:lastRowFirstColumn="0" w:lastRowLastColumn="0"/>
          <w:cantSplit/>
        </w:trPr>
        <w:tc>
          <w:tcPr>
            <w:tcW w:w="942" w:type="dxa"/>
          </w:tcPr>
          <w:p w14:paraId="3FA3BCE6" w14:textId="77777777" w:rsidR="00D701CE" w:rsidRPr="002E495D" w:rsidRDefault="00D701CE" w:rsidP="00654A9A">
            <w:pPr>
              <w:pStyle w:val="vgutTableText"/>
              <w:rPr>
                <w:rFonts w:cs="Times New Roman"/>
                <w:szCs w:val="24"/>
              </w:rPr>
            </w:pPr>
            <w:r w:rsidRPr="002E495D">
              <w:rPr>
                <w:rFonts w:cs="Times New Roman"/>
                <w:szCs w:val="24"/>
              </w:rPr>
              <w:t>5</w:t>
            </w:r>
          </w:p>
        </w:tc>
        <w:tc>
          <w:tcPr>
            <w:tcW w:w="2398" w:type="dxa"/>
          </w:tcPr>
          <w:p w14:paraId="07928CC3" w14:textId="77777777" w:rsidR="00D701CE" w:rsidRPr="002E495D" w:rsidRDefault="00D701CE" w:rsidP="00654A9A">
            <w:pPr>
              <w:pStyle w:val="vgutTableText"/>
              <w:rPr>
                <w:rFonts w:cs="Times New Roman"/>
                <w:szCs w:val="24"/>
              </w:rPr>
            </w:pPr>
            <w:r w:rsidRPr="002E495D">
              <w:rPr>
                <w:rFonts w:cs="Times New Roman"/>
                <w:szCs w:val="24"/>
              </w:rPr>
              <w:t>Реализация дополнительного функционала</w:t>
            </w:r>
          </w:p>
        </w:tc>
        <w:tc>
          <w:tcPr>
            <w:tcW w:w="1636" w:type="dxa"/>
          </w:tcPr>
          <w:p w14:paraId="1C2EDA13" w14:textId="77777777" w:rsidR="00D701CE" w:rsidRPr="002E495D" w:rsidRDefault="00D701CE" w:rsidP="00654A9A">
            <w:pPr>
              <w:pStyle w:val="vgutTableText"/>
              <w:rPr>
                <w:rFonts w:cs="Times New Roman"/>
                <w:szCs w:val="24"/>
              </w:rPr>
            </w:pPr>
            <w:r w:rsidRPr="002E495D">
              <w:rPr>
                <w:rFonts w:cs="Times New Roman"/>
                <w:szCs w:val="24"/>
              </w:rPr>
              <w:t>18.02.2025 – 10.03.2025</w:t>
            </w:r>
          </w:p>
        </w:tc>
        <w:tc>
          <w:tcPr>
            <w:tcW w:w="2362" w:type="dxa"/>
          </w:tcPr>
          <w:p w14:paraId="4C70DE72" w14:textId="77777777" w:rsidR="00D701CE" w:rsidRPr="002E495D" w:rsidRDefault="00D701CE" w:rsidP="00654A9A">
            <w:pPr>
              <w:pStyle w:val="vgutTableText"/>
              <w:rPr>
                <w:rFonts w:cs="Times New Roman"/>
                <w:szCs w:val="24"/>
              </w:rPr>
            </w:pPr>
            <w:r>
              <w:rPr>
                <w:rFonts w:cs="Times New Roman"/>
                <w:szCs w:val="24"/>
              </w:rPr>
              <w:t>Добавить в игру подсказки, различные режимы сложности.</w:t>
            </w:r>
          </w:p>
        </w:tc>
        <w:tc>
          <w:tcPr>
            <w:tcW w:w="2857" w:type="dxa"/>
          </w:tcPr>
          <w:p w14:paraId="2112A990" w14:textId="77777777" w:rsidR="00D701CE" w:rsidRPr="002E495D" w:rsidRDefault="00D701CE" w:rsidP="00654A9A">
            <w:pPr>
              <w:pStyle w:val="vgutTableText"/>
              <w:rPr>
                <w:rFonts w:cs="Times New Roman"/>
                <w:szCs w:val="24"/>
              </w:rPr>
            </w:pPr>
            <w:r w:rsidRPr="002E495D">
              <w:rPr>
                <w:rFonts w:cs="Times New Roman"/>
                <w:szCs w:val="24"/>
              </w:rPr>
              <w:t xml:space="preserve">Игра с дополнительным функционалом: </w:t>
            </w:r>
            <w:r>
              <w:rPr>
                <w:rFonts w:cs="Times New Roman"/>
                <w:szCs w:val="24"/>
              </w:rPr>
              <w:t>реализованы различные уровни сложности (количество фрагментов), система подсказок (показывать полное изображение на фоне).</w:t>
            </w:r>
          </w:p>
        </w:tc>
      </w:tr>
      <w:tr w:rsidR="00D701CE" w:rsidRPr="002E495D" w14:paraId="430F40A2" w14:textId="77777777" w:rsidTr="00654A9A">
        <w:trPr>
          <w:cantSplit/>
        </w:trPr>
        <w:tc>
          <w:tcPr>
            <w:tcW w:w="942" w:type="dxa"/>
          </w:tcPr>
          <w:p w14:paraId="62A5D247" w14:textId="77777777" w:rsidR="00D701CE" w:rsidRPr="002E495D" w:rsidRDefault="00D701CE" w:rsidP="00654A9A">
            <w:pPr>
              <w:pStyle w:val="vgutTableText"/>
              <w:rPr>
                <w:rFonts w:cs="Times New Roman"/>
                <w:szCs w:val="24"/>
              </w:rPr>
            </w:pPr>
            <w:r w:rsidRPr="002E495D">
              <w:rPr>
                <w:rFonts w:cs="Times New Roman"/>
                <w:szCs w:val="24"/>
              </w:rPr>
              <w:t>6</w:t>
            </w:r>
          </w:p>
        </w:tc>
        <w:tc>
          <w:tcPr>
            <w:tcW w:w="2398" w:type="dxa"/>
          </w:tcPr>
          <w:p w14:paraId="0E80D4D3" w14:textId="77777777" w:rsidR="00D701CE" w:rsidRPr="002E495D" w:rsidRDefault="00D701CE" w:rsidP="00654A9A">
            <w:pPr>
              <w:pStyle w:val="vgutTableText"/>
              <w:rPr>
                <w:rFonts w:cs="Times New Roman"/>
                <w:szCs w:val="24"/>
              </w:rPr>
            </w:pPr>
            <w:r w:rsidRPr="002E495D">
              <w:rPr>
                <w:rFonts w:cs="Times New Roman"/>
                <w:szCs w:val="24"/>
              </w:rPr>
              <w:t xml:space="preserve">Реализация </w:t>
            </w:r>
            <w:r>
              <w:rPr>
                <w:rFonts w:cs="Times New Roman"/>
                <w:szCs w:val="24"/>
              </w:rPr>
              <w:t>сохранения/загрузки, меню.</w:t>
            </w:r>
          </w:p>
        </w:tc>
        <w:tc>
          <w:tcPr>
            <w:tcW w:w="1636" w:type="dxa"/>
          </w:tcPr>
          <w:p w14:paraId="7F714CC2" w14:textId="77777777" w:rsidR="00D701CE" w:rsidRPr="002E495D" w:rsidRDefault="00D701CE" w:rsidP="00654A9A">
            <w:pPr>
              <w:pStyle w:val="vgutTableText"/>
              <w:rPr>
                <w:rFonts w:cs="Times New Roman"/>
                <w:szCs w:val="24"/>
              </w:rPr>
            </w:pPr>
            <w:r w:rsidRPr="002E495D">
              <w:rPr>
                <w:rFonts w:cs="Times New Roman"/>
                <w:szCs w:val="24"/>
              </w:rPr>
              <w:t>11.03.2025 – 24.03.2025</w:t>
            </w:r>
          </w:p>
        </w:tc>
        <w:tc>
          <w:tcPr>
            <w:tcW w:w="2362" w:type="dxa"/>
          </w:tcPr>
          <w:p w14:paraId="389AB1D4" w14:textId="77777777" w:rsidR="00D701CE" w:rsidRPr="002E495D" w:rsidRDefault="00D701CE" w:rsidP="00654A9A">
            <w:pPr>
              <w:pStyle w:val="vgutTableText"/>
              <w:rPr>
                <w:rFonts w:cs="Times New Roman"/>
                <w:szCs w:val="24"/>
              </w:rPr>
            </w:pPr>
            <w:r w:rsidRPr="002E495D">
              <w:rPr>
                <w:rFonts w:cs="Times New Roman"/>
                <w:szCs w:val="24"/>
              </w:rPr>
              <w:t xml:space="preserve">Реализовать </w:t>
            </w:r>
            <w:r>
              <w:rPr>
                <w:rFonts w:cs="Times New Roman"/>
                <w:szCs w:val="24"/>
              </w:rPr>
              <w:t xml:space="preserve">систему сохранения и загрузки текущего состояния игры, чтобы игрок мог продолжить с прерванного момента. </w:t>
            </w:r>
            <w:r w:rsidRPr="008F7077">
              <w:rPr>
                <w:rFonts w:cs="Times New Roman"/>
                <w:szCs w:val="24"/>
              </w:rPr>
              <w:t>Создать меню игры с возможностью выбора уровня сложности и другими настройками.</w:t>
            </w:r>
          </w:p>
        </w:tc>
        <w:tc>
          <w:tcPr>
            <w:tcW w:w="2857" w:type="dxa"/>
          </w:tcPr>
          <w:p w14:paraId="21A4D587" w14:textId="77777777" w:rsidR="00D701CE" w:rsidRPr="00C90E39" w:rsidRDefault="00D701CE" w:rsidP="00654A9A">
            <w:pPr>
              <w:pStyle w:val="vgutTableText"/>
              <w:rPr>
                <w:rFonts w:cs="Times New Roman"/>
                <w:szCs w:val="24"/>
              </w:rPr>
            </w:pPr>
            <w:r>
              <w:rPr>
                <w:rFonts w:cs="Times New Roman"/>
                <w:szCs w:val="24"/>
              </w:rPr>
              <w:t xml:space="preserve">Полностью рабочая система сохранения/загрузки состояния игры, позволяющая прервать </w:t>
            </w:r>
            <w:r w:rsidRPr="00C90E39">
              <w:rPr>
                <w:rFonts w:cs="Times New Roman"/>
                <w:szCs w:val="24"/>
              </w:rPr>
              <w:t>и возобновить игру.</w:t>
            </w:r>
          </w:p>
          <w:p w14:paraId="4BA068C5" w14:textId="77777777" w:rsidR="00D701CE" w:rsidRPr="00C90E39" w:rsidRDefault="00D701CE" w:rsidP="00654A9A">
            <w:pPr>
              <w:pStyle w:val="vgutTableText"/>
              <w:rPr>
                <w:rFonts w:cs="Times New Roman"/>
                <w:szCs w:val="24"/>
              </w:rPr>
            </w:pPr>
            <w:r w:rsidRPr="00C90E39">
              <w:rPr>
                <w:rFonts w:cs="Times New Roman"/>
                <w:szCs w:val="24"/>
              </w:rPr>
              <w:t>Полноценное главное меню с</w:t>
            </w:r>
          </w:p>
          <w:p w14:paraId="63E02767" w14:textId="77777777" w:rsidR="00D701CE" w:rsidRPr="00C90E39" w:rsidRDefault="00D701CE" w:rsidP="00654A9A">
            <w:pPr>
              <w:pStyle w:val="vgutTableText"/>
              <w:rPr>
                <w:rFonts w:cs="Times New Roman"/>
                <w:szCs w:val="24"/>
              </w:rPr>
            </w:pPr>
            <w:r w:rsidRPr="00C90E39">
              <w:rPr>
                <w:rFonts w:cs="Times New Roman"/>
                <w:szCs w:val="24"/>
              </w:rPr>
              <w:t>настройками сложности, возможностью</w:t>
            </w:r>
          </w:p>
          <w:p w14:paraId="29549274" w14:textId="77777777" w:rsidR="00D701CE" w:rsidRPr="00C90E39" w:rsidRDefault="00D701CE" w:rsidP="00654A9A">
            <w:pPr>
              <w:pStyle w:val="vgutTableText"/>
              <w:rPr>
                <w:rFonts w:cs="Times New Roman"/>
                <w:szCs w:val="24"/>
              </w:rPr>
            </w:pPr>
            <w:r w:rsidRPr="00C90E39">
              <w:rPr>
                <w:rFonts w:cs="Times New Roman"/>
                <w:szCs w:val="24"/>
              </w:rPr>
              <w:t>включения/выключения подсказок,</w:t>
            </w:r>
          </w:p>
          <w:p w14:paraId="2C834588" w14:textId="77777777" w:rsidR="00D701CE" w:rsidRPr="002E495D" w:rsidRDefault="00D701CE" w:rsidP="00654A9A">
            <w:pPr>
              <w:pStyle w:val="vgutTableText"/>
              <w:rPr>
                <w:rFonts w:cs="Times New Roman"/>
                <w:szCs w:val="24"/>
              </w:rPr>
            </w:pPr>
            <w:r w:rsidRPr="00C90E39">
              <w:rPr>
                <w:rFonts w:cs="Times New Roman"/>
                <w:szCs w:val="24"/>
              </w:rPr>
              <w:t>информацией об авторе.</w:t>
            </w:r>
          </w:p>
        </w:tc>
      </w:tr>
      <w:tr w:rsidR="00D701CE" w:rsidRPr="002E495D" w14:paraId="716F5274" w14:textId="77777777" w:rsidTr="00654A9A">
        <w:trPr>
          <w:cantSplit/>
        </w:trPr>
        <w:tc>
          <w:tcPr>
            <w:tcW w:w="942" w:type="dxa"/>
          </w:tcPr>
          <w:p w14:paraId="3B2F529B" w14:textId="77777777" w:rsidR="00D701CE" w:rsidRPr="002E495D" w:rsidRDefault="00D701CE" w:rsidP="00654A9A">
            <w:pPr>
              <w:pStyle w:val="vgutTableText"/>
              <w:rPr>
                <w:rFonts w:cs="Times New Roman"/>
                <w:szCs w:val="24"/>
              </w:rPr>
            </w:pPr>
            <w:r w:rsidRPr="002E495D">
              <w:rPr>
                <w:rFonts w:cs="Times New Roman"/>
                <w:szCs w:val="24"/>
              </w:rPr>
              <w:t>7</w:t>
            </w:r>
          </w:p>
        </w:tc>
        <w:tc>
          <w:tcPr>
            <w:tcW w:w="2398" w:type="dxa"/>
          </w:tcPr>
          <w:p w14:paraId="2180D04A" w14:textId="77777777" w:rsidR="00D701CE" w:rsidRPr="002E495D" w:rsidRDefault="00D701CE" w:rsidP="00654A9A">
            <w:pPr>
              <w:pStyle w:val="vgutTableText"/>
              <w:rPr>
                <w:rFonts w:cs="Times New Roman"/>
                <w:szCs w:val="24"/>
              </w:rPr>
            </w:pPr>
            <w:r w:rsidRPr="002E495D">
              <w:rPr>
                <w:rFonts w:cs="Times New Roman"/>
                <w:szCs w:val="24"/>
              </w:rPr>
              <w:t>Подготовка технической документации</w:t>
            </w:r>
          </w:p>
        </w:tc>
        <w:tc>
          <w:tcPr>
            <w:tcW w:w="1636" w:type="dxa"/>
          </w:tcPr>
          <w:p w14:paraId="65C36166" w14:textId="77777777" w:rsidR="00D701CE" w:rsidRPr="002E495D" w:rsidRDefault="00D701CE" w:rsidP="00654A9A">
            <w:pPr>
              <w:pStyle w:val="vgutTableText"/>
              <w:rPr>
                <w:rFonts w:cs="Times New Roman"/>
                <w:szCs w:val="24"/>
              </w:rPr>
            </w:pPr>
            <w:r w:rsidRPr="002E495D">
              <w:rPr>
                <w:rFonts w:cs="Times New Roman"/>
                <w:szCs w:val="24"/>
              </w:rPr>
              <w:t>13.01.2025 – 06.06.2025</w:t>
            </w:r>
          </w:p>
        </w:tc>
        <w:tc>
          <w:tcPr>
            <w:tcW w:w="2362" w:type="dxa"/>
          </w:tcPr>
          <w:p w14:paraId="137C80F1" w14:textId="77777777" w:rsidR="00D701CE" w:rsidRPr="002E495D" w:rsidRDefault="00D701CE" w:rsidP="00654A9A">
            <w:pPr>
              <w:pStyle w:val="vgutTableText"/>
              <w:rPr>
                <w:rFonts w:cs="Times New Roman"/>
                <w:szCs w:val="24"/>
              </w:rPr>
            </w:pPr>
            <w:r w:rsidRPr="008F7077">
              <w:rPr>
                <w:rFonts w:cs="Times New Roman"/>
                <w:szCs w:val="24"/>
              </w:rPr>
              <w:t>Создание технического задания, подробного руководства пользователя, а также программы и методики испытаний для тестирования и отладки игры.</w:t>
            </w:r>
          </w:p>
        </w:tc>
        <w:tc>
          <w:tcPr>
            <w:tcW w:w="2857" w:type="dxa"/>
          </w:tcPr>
          <w:p w14:paraId="2A6B4CD5" w14:textId="77777777" w:rsidR="00D701CE" w:rsidRPr="002E495D" w:rsidRDefault="00D701CE" w:rsidP="00654A9A">
            <w:pPr>
              <w:pStyle w:val="vgutTableText"/>
              <w:rPr>
                <w:rFonts w:cs="Times New Roman"/>
                <w:szCs w:val="24"/>
              </w:rPr>
            </w:pPr>
            <w:r w:rsidRPr="002E495D">
              <w:rPr>
                <w:rFonts w:cs="Times New Roman"/>
                <w:szCs w:val="24"/>
              </w:rPr>
              <w:t>Полный комплект технической документации.</w:t>
            </w:r>
          </w:p>
        </w:tc>
      </w:tr>
      <w:tr w:rsidR="00D701CE" w:rsidRPr="002E495D" w14:paraId="3071FFA8" w14:textId="77777777" w:rsidTr="00654A9A">
        <w:trPr>
          <w:cantSplit/>
        </w:trPr>
        <w:tc>
          <w:tcPr>
            <w:tcW w:w="942" w:type="dxa"/>
          </w:tcPr>
          <w:p w14:paraId="56BB2C7E" w14:textId="77777777" w:rsidR="00D701CE" w:rsidRPr="002E495D" w:rsidRDefault="00D701CE" w:rsidP="00654A9A">
            <w:pPr>
              <w:pStyle w:val="vgutTableText"/>
              <w:rPr>
                <w:rFonts w:cs="Times New Roman"/>
                <w:szCs w:val="24"/>
              </w:rPr>
            </w:pPr>
            <w:r>
              <w:t>8</w:t>
            </w:r>
          </w:p>
        </w:tc>
        <w:tc>
          <w:tcPr>
            <w:tcW w:w="2398" w:type="dxa"/>
          </w:tcPr>
          <w:p w14:paraId="65A6BD74" w14:textId="77777777" w:rsidR="00D701CE" w:rsidRPr="002E495D" w:rsidRDefault="00D701CE" w:rsidP="00654A9A">
            <w:pPr>
              <w:pStyle w:val="vgutTableText"/>
              <w:rPr>
                <w:rFonts w:cs="Times New Roman"/>
                <w:szCs w:val="24"/>
              </w:rPr>
            </w:pPr>
            <w:r>
              <w:t>Приемно-сдаточные процедуры</w:t>
            </w:r>
          </w:p>
        </w:tc>
        <w:tc>
          <w:tcPr>
            <w:tcW w:w="1636" w:type="dxa"/>
          </w:tcPr>
          <w:p w14:paraId="48BF099F" w14:textId="77777777" w:rsidR="00D701CE" w:rsidRPr="002E495D" w:rsidRDefault="00D701CE" w:rsidP="00654A9A">
            <w:pPr>
              <w:pStyle w:val="vgutTableText"/>
              <w:rPr>
                <w:rFonts w:cs="Times New Roman"/>
                <w:szCs w:val="24"/>
              </w:rPr>
            </w:pPr>
            <w:r>
              <w:t>21.06.2025</w:t>
            </w:r>
          </w:p>
        </w:tc>
        <w:tc>
          <w:tcPr>
            <w:tcW w:w="2362" w:type="dxa"/>
          </w:tcPr>
          <w:p w14:paraId="63E0E39D" w14:textId="77777777" w:rsidR="00D701CE" w:rsidRPr="002E495D" w:rsidRDefault="00D701CE" w:rsidP="00654A9A">
            <w:pPr>
              <w:pStyle w:val="vgutTableText"/>
              <w:rPr>
                <w:rFonts w:cs="Times New Roman"/>
                <w:szCs w:val="24"/>
              </w:rPr>
            </w:pPr>
            <w:r>
              <w:t>Проверка соответствия результата требованиям, подписание документации.</w:t>
            </w:r>
          </w:p>
        </w:tc>
        <w:tc>
          <w:tcPr>
            <w:tcW w:w="2857" w:type="dxa"/>
          </w:tcPr>
          <w:p w14:paraId="4588E97B" w14:textId="77777777" w:rsidR="00D701CE" w:rsidRPr="002E495D" w:rsidRDefault="00D701CE" w:rsidP="00654A9A">
            <w:pPr>
              <w:pStyle w:val="vgutTableText"/>
              <w:rPr>
                <w:rFonts w:cs="Times New Roman"/>
                <w:szCs w:val="24"/>
              </w:rPr>
            </w:pPr>
            <w:r>
              <w:t>Положительный результат испытаний, заполненный и подписанный протокол приемки.</w:t>
            </w:r>
          </w:p>
        </w:tc>
      </w:tr>
    </w:tbl>
    <w:p w14:paraId="22156B05" w14:textId="77777777" w:rsidR="00D701CE" w:rsidRPr="00B26170" w:rsidRDefault="00D701CE" w:rsidP="00B26170"/>
    <w:p w14:paraId="7E2B9E48" w14:textId="44EC4B03" w:rsidR="008F6FA6" w:rsidRDefault="008F6FA6" w:rsidP="008F6FA6">
      <w:pPr>
        <w:pStyle w:val="1"/>
      </w:pPr>
      <w:bookmarkStart w:id="30" w:name="_Toc198371487"/>
      <w:r>
        <w:lastRenderedPageBreak/>
        <w:t>Требования к документированию</w:t>
      </w:r>
      <w:bookmarkEnd w:id="2"/>
      <w:bookmarkEnd w:id="3"/>
      <w:bookmarkEnd w:id="30"/>
    </w:p>
    <w:p w14:paraId="4FFABA5A" w14:textId="77777777" w:rsidR="00BB63F7" w:rsidRDefault="00BB63F7" w:rsidP="00890D66">
      <w:r>
        <w:t>Состав программной документации включается в себя следующие документы:</w:t>
      </w:r>
    </w:p>
    <w:p w14:paraId="60CBFFAF" w14:textId="46C63AA6" w:rsidR="00BB63F7" w:rsidRPr="00BB63F7" w:rsidRDefault="00BB63F7" w:rsidP="00890D66">
      <w:pPr>
        <w:pStyle w:val="a0"/>
      </w:pPr>
      <w:r>
        <w:t>т</w:t>
      </w:r>
      <w:r w:rsidRPr="00BB63F7">
        <w:t>ехническое задание, содержащие конкретные требования по разработке игры, цель и задачи, сроки реализации и назначение;</w:t>
      </w:r>
    </w:p>
    <w:p w14:paraId="0D1CD97C" w14:textId="3A308A89" w:rsidR="00BB63F7" w:rsidRPr="00BB63F7" w:rsidRDefault="00BB63F7" w:rsidP="00890D66">
      <w:pPr>
        <w:pStyle w:val="a0"/>
      </w:pPr>
      <w:r w:rsidRPr="00BB63F7">
        <w:t>руководство пользователя, в котором представлено описание функциональных возможностей игры;</w:t>
      </w:r>
    </w:p>
    <w:p w14:paraId="26D015A8" w14:textId="5E7B75FB" w:rsidR="00BB63F7" w:rsidRPr="00BB63F7" w:rsidRDefault="00BB63F7" w:rsidP="00890D66">
      <w:pPr>
        <w:pStyle w:val="a0"/>
      </w:pPr>
      <w:r w:rsidRPr="00BB63F7">
        <w:t>отчет по учебной практике, содержащий информацию о проделанных работах в ходе разработки;</w:t>
      </w:r>
    </w:p>
    <w:p w14:paraId="17DB9CEF" w14:textId="76B5181B" w:rsidR="00BB63F7" w:rsidRPr="00BB63F7" w:rsidRDefault="00BB63F7" w:rsidP="00890D66">
      <w:pPr>
        <w:pStyle w:val="a0"/>
      </w:pPr>
      <w:r w:rsidRPr="00BB63F7">
        <w:t>программа и методика испытаний, предназначенная для проверки корректности выполнения программных функций, а также соответствия заявленным требованиям ТЗ.</w:t>
      </w:r>
    </w:p>
    <w:p w14:paraId="5F203A90" w14:textId="77777777" w:rsidR="00BB63F7" w:rsidRDefault="00BB63F7" w:rsidP="00890D66">
      <w:r>
        <w:t>Все вышеперечисленные документы должны быть написаны с учетом требований:</w:t>
      </w:r>
    </w:p>
    <w:p w14:paraId="727399ED" w14:textId="20883C90" w:rsidR="00BB63F7" w:rsidRDefault="00BB63F7" w:rsidP="00890D66">
      <w:pPr>
        <w:pStyle w:val="a0"/>
      </w:pPr>
      <w:r>
        <w:t>СТП ВятГУ 101-2004;</w:t>
      </w:r>
    </w:p>
    <w:p w14:paraId="57E4FD5A" w14:textId="23644B1A" w:rsidR="00BB63F7" w:rsidRDefault="00BB63F7" w:rsidP="00890D66">
      <w:pPr>
        <w:pStyle w:val="a0"/>
      </w:pPr>
      <w:r>
        <w:t>ГОСТ 34.602−2020;</w:t>
      </w:r>
    </w:p>
    <w:p w14:paraId="06D84109" w14:textId="6CDAC325" w:rsidR="00BB63F7" w:rsidRDefault="00BB63F7" w:rsidP="00890D66">
      <w:pPr>
        <w:pStyle w:val="a0"/>
      </w:pPr>
      <w:r>
        <w:t>ГОСТ 7.32-2017;</w:t>
      </w:r>
    </w:p>
    <w:p w14:paraId="693E2327" w14:textId="77777777" w:rsidR="00972E5D" w:rsidRDefault="00BB63F7" w:rsidP="00890D66">
      <w:pPr>
        <w:pStyle w:val="a0"/>
      </w:pPr>
      <w:r>
        <w:t>ГОСТ Р 59795-2021;</w:t>
      </w:r>
    </w:p>
    <w:p w14:paraId="38069047" w14:textId="68BDE467" w:rsidR="00E32392" w:rsidRPr="00111C0A" w:rsidRDefault="00BB63F7" w:rsidP="00890D66">
      <w:pPr>
        <w:pStyle w:val="a0"/>
      </w:pPr>
      <w:r>
        <w:t>ГОСТ Р 59792-2021.</w:t>
      </w:r>
    </w:p>
    <w:p w14:paraId="52D2D975" w14:textId="77777777" w:rsidR="00111C0A" w:rsidRDefault="00111C0A" w:rsidP="00111C0A">
      <w:pPr>
        <w:pStyle w:val="a0"/>
        <w:numPr>
          <w:ilvl w:val="0"/>
          <w:numId w:val="0"/>
        </w:numPr>
        <w:ind w:left="851"/>
        <w:rPr>
          <w:lang w:val="en-US"/>
        </w:rPr>
      </w:pPr>
    </w:p>
    <w:p w14:paraId="593DC0EA" w14:textId="50FDA18C" w:rsidR="00111C0A" w:rsidRDefault="00111C0A" w:rsidP="00111C0A">
      <w:pPr>
        <w:pStyle w:val="1"/>
      </w:pPr>
      <w:bookmarkStart w:id="31" w:name="_Toc198371488"/>
      <w:r>
        <w:lastRenderedPageBreak/>
        <w:t>Требования к приемно-сдаточным процедурам</w:t>
      </w:r>
      <w:bookmarkEnd w:id="31"/>
    </w:p>
    <w:p w14:paraId="2FCAB8E6" w14:textId="77777777" w:rsidR="00111C0A" w:rsidRDefault="00111C0A" w:rsidP="00111C0A">
      <w:r w:rsidRPr="00111C0A">
        <w:t>Приемка проекта осуществляется в следующем порядке:</w:t>
      </w:r>
    </w:p>
    <w:p w14:paraId="78DFEFB1" w14:textId="6304E572" w:rsidR="00111C0A" w:rsidRDefault="00111C0A" w:rsidP="00111C0A">
      <w:pPr>
        <w:pStyle w:val="a0"/>
      </w:pPr>
      <w:r>
        <w:t>р</w:t>
      </w:r>
      <w:r w:rsidRPr="00111C0A">
        <w:t>азработчик прибывает в назначенную аудиторию и представляет свою работу комиссии;</w:t>
      </w:r>
    </w:p>
    <w:p w14:paraId="4A512C88" w14:textId="20F105E7" w:rsidR="00111C0A" w:rsidRDefault="00111C0A" w:rsidP="00111C0A">
      <w:pPr>
        <w:pStyle w:val="a0"/>
      </w:pPr>
      <w:r>
        <w:t>п</w:t>
      </w:r>
      <w:r w:rsidRPr="00111C0A">
        <w:t>еред началом презентации он передает документацию комиссии;</w:t>
      </w:r>
    </w:p>
    <w:p w14:paraId="70B8BE16" w14:textId="026EB6E7" w:rsidR="00111C0A" w:rsidRPr="00111C0A" w:rsidRDefault="00111C0A" w:rsidP="00111C0A">
      <w:pPr>
        <w:pStyle w:val="a0"/>
      </w:pPr>
      <w:r>
        <w:t>н</w:t>
      </w:r>
      <w:r w:rsidRPr="00111C0A">
        <w:t>а выступление отводится 5 минут, после чего следует сессия вопросов и ответов.</w:t>
      </w:r>
    </w:p>
    <w:p w14:paraId="623BED4A" w14:textId="77777777" w:rsidR="00111C0A" w:rsidRPr="00111C0A" w:rsidRDefault="00111C0A" w:rsidP="00111C0A">
      <w:r w:rsidRPr="00111C0A">
        <w:t>В рамках данного формата приемки проекта разработчик должен продемонстрировать полное понимание основных аспектов своей работы и быть готовым к обсуждению любых вопросов, которые могут возникнуть у членов комиссии.</w:t>
      </w:r>
    </w:p>
    <w:p w14:paraId="300B0839" w14:textId="77777777" w:rsidR="00111C0A" w:rsidRPr="00111C0A" w:rsidRDefault="00111C0A" w:rsidP="00111C0A">
      <w:r w:rsidRPr="00111C0A">
        <w:t xml:space="preserve">Испытания проводятся комиссией, в состав которой входят представители заказчика: </w:t>
      </w:r>
    </w:p>
    <w:p w14:paraId="32475277" w14:textId="77777777" w:rsidR="00111C0A" w:rsidRPr="00111C0A" w:rsidRDefault="00111C0A" w:rsidP="00111C0A">
      <w:pPr>
        <w:pStyle w:val="a0"/>
      </w:pPr>
      <w:r w:rsidRPr="00111C0A">
        <w:t xml:space="preserve">руководитель образовательной программы – Чистяков Геннадий Андреевич; </w:t>
      </w:r>
    </w:p>
    <w:p w14:paraId="75337E50" w14:textId="77777777" w:rsidR="00111C0A" w:rsidRPr="00111C0A" w:rsidRDefault="00111C0A" w:rsidP="00111C0A">
      <w:pPr>
        <w:pStyle w:val="a0"/>
      </w:pPr>
      <w:r w:rsidRPr="00111C0A">
        <w:t>преподаватель по разработке ТЗ – Ржаникова Елена Дмитреевна;</w:t>
      </w:r>
    </w:p>
    <w:p w14:paraId="5381B028" w14:textId="77777777" w:rsidR="00111C0A" w:rsidRPr="00111C0A" w:rsidRDefault="00111C0A" w:rsidP="00111C0A">
      <w:pPr>
        <w:pStyle w:val="a0"/>
      </w:pPr>
      <w:r w:rsidRPr="00111C0A">
        <w:t>преподаватель по учебной практике – Жукова Мария Николаевна;</w:t>
      </w:r>
    </w:p>
    <w:p w14:paraId="314FDA5B" w14:textId="77777777" w:rsidR="00111C0A" w:rsidRPr="00111C0A" w:rsidRDefault="00111C0A" w:rsidP="00111C0A">
      <w:pPr>
        <w:pStyle w:val="a0"/>
      </w:pPr>
      <w:r w:rsidRPr="00111C0A">
        <w:t>преподаватель по внедрению ИС – Самоделкин Павел Андреевич.</w:t>
      </w:r>
    </w:p>
    <w:p w14:paraId="5F789725" w14:textId="77777777" w:rsidR="00111C0A" w:rsidRPr="00111C0A" w:rsidRDefault="00111C0A" w:rsidP="00111C0A">
      <w:r w:rsidRPr="00111C0A">
        <w:t xml:space="preserve">Приемо-сдаточные испытания программы должны проводиться согласно разработанной и согласованной документации «Программы и методики испытаний». </w:t>
      </w:r>
    </w:p>
    <w:p w14:paraId="304B4839" w14:textId="77777777" w:rsidR="00111C0A" w:rsidRPr="00111C0A" w:rsidRDefault="00111C0A" w:rsidP="00111C0A">
      <w:r w:rsidRPr="00111C0A">
        <w:t xml:space="preserve">Во время испытаний комиссия проверяет работу программы в соответствии со следующими позициями: </w:t>
      </w:r>
    </w:p>
    <w:p w14:paraId="531E8E1E" w14:textId="640F1371" w:rsidR="00111C0A" w:rsidRPr="00111C0A" w:rsidRDefault="00111C0A" w:rsidP="00111C0A">
      <w:pPr>
        <w:pStyle w:val="a0"/>
      </w:pPr>
      <w:r>
        <w:t>н</w:t>
      </w:r>
      <w:r w:rsidRPr="00111C0A">
        <w:t xml:space="preserve">абор функциональных тестов; </w:t>
      </w:r>
    </w:p>
    <w:p w14:paraId="563F05D0" w14:textId="41EBE8B4" w:rsidR="00111C0A" w:rsidRPr="00111C0A" w:rsidRDefault="00111C0A" w:rsidP="00111C0A">
      <w:pPr>
        <w:pStyle w:val="a0"/>
      </w:pPr>
      <w:r>
        <w:t>к</w:t>
      </w:r>
      <w:r w:rsidRPr="00111C0A">
        <w:t xml:space="preserve">орректное функционирование заданных в техническом задании функций; </w:t>
      </w:r>
    </w:p>
    <w:p w14:paraId="4ACEF280" w14:textId="17FD1C02" w:rsidR="00111C0A" w:rsidRPr="00111C0A" w:rsidRDefault="00111C0A" w:rsidP="00111C0A">
      <w:pPr>
        <w:pStyle w:val="a0"/>
      </w:pPr>
      <w:r>
        <w:t>в</w:t>
      </w:r>
      <w:r w:rsidRPr="00111C0A">
        <w:t xml:space="preserve">озможность функционирования на ПК с указанными минимальными системными требованиями. </w:t>
      </w:r>
    </w:p>
    <w:p w14:paraId="70F4E517" w14:textId="77777777" w:rsidR="00FC4E3E" w:rsidRDefault="00111C0A" w:rsidP="00FC4E3E">
      <w:r>
        <w:t>К</w:t>
      </w:r>
      <w:r w:rsidRPr="00111C0A">
        <w:t xml:space="preserve">омиссии должны быть представлены эксплуатационные документы, разработанная программа и доклад. </w:t>
      </w:r>
    </w:p>
    <w:p w14:paraId="00E6294D" w14:textId="43B77AF5" w:rsidR="00FC4E3E" w:rsidRDefault="00FC4E3E" w:rsidP="00FC4E3E">
      <w:r>
        <w:t>С</w:t>
      </w:r>
      <w:r w:rsidR="00111C0A" w:rsidRPr="00111C0A">
        <w:t>труктура доклада должна отражать следующие вопросы разработки:</w:t>
      </w:r>
    </w:p>
    <w:p w14:paraId="49830BBE" w14:textId="7E058642" w:rsidR="00111C0A" w:rsidRPr="00111C0A" w:rsidRDefault="00111C0A" w:rsidP="00111C0A">
      <w:pPr>
        <w:pStyle w:val="a0"/>
      </w:pPr>
      <w:r w:rsidRPr="00111C0A">
        <w:t>краткое описание задачи;</w:t>
      </w:r>
    </w:p>
    <w:p w14:paraId="43665FA7" w14:textId="77777777" w:rsidR="00111C0A" w:rsidRPr="00111C0A" w:rsidRDefault="00111C0A" w:rsidP="00111C0A">
      <w:pPr>
        <w:pStyle w:val="a0"/>
      </w:pPr>
      <w:r w:rsidRPr="00111C0A">
        <w:t xml:space="preserve">результаты рассмотрения предметной области, аналогов, описание проблематики; </w:t>
      </w:r>
    </w:p>
    <w:p w14:paraId="4970538C" w14:textId="77777777" w:rsidR="00111C0A" w:rsidRPr="00111C0A" w:rsidRDefault="00111C0A" w:rsidP="00111C0A">
      <w:pPr>
        <w:pStyle w:val="a0"/>
      </w:pPr>
      <w:r w:rsidRPr="00111C0A">
        <w:t xml:space="preserve">описание этапа проектирования, возникавших проблем и путей их решения; </w:t>
      </w:r>
    </w:p>
    <w:p w14:paraId="7541FF71" w14:textId="55F056E2" w:rsidR="00111C0A" w:rsidRPr="00111C0A" w:rsidRDefault="00FC4E3E" w:rsidP="00111C0A">
      <w:pPr>
        <w:pStyle w:val="a0"/>
        <w:rPr>
          <w:lang w:val="en-US"/>
        </w:rPr>
      </w:pPr>
      <w:r>
        <w:t>выводы по результатам работы</w:t>
      </w:r>
      <w:r w:rsidR="00111C0A" w:rsidRPr="00111C0A">
        <w:rPr>
          <w:lang w:val="en-US"/>
        </w:rPr>
        <w:t>.</w:t>
      </w:r>
    </w:p>
    <w:p w14:paraId="714918F0" w14:textId="77777777" w:rsidR="00111C0A" w:rsidRPr="00111C0A" w:rsidRDefault="00111C0A" w:rsidP="00111C0A"/>
    <w:p w14:paraId="50A59EF6" w14:textId="0CE4E0DA" w:rsidR="00111C0A" w:rsidRPr="00111C0A" w:rsidRDefault="00111C0A" w:rsidP="00111C0A">
      <w:pPr>
        <w:pStyle w:val="a0"/>
        <w:numPr>
          <w:ilvl w:val="0"/>
          <w:numId w:val="0"/>
        </w:numPr>
        <w:ind w:left="851"/>
      </w:pPr>
    </w:p>
    <w:sectPr w:rsidR="00111C0A" w:rsidRPr="00111C0A" w:rsidSect="00D2756B">
      <w:headerReference w:type="default" r:id="rId24"/>
      <w:pgSz w:w="11906" w:h="16838"/>
      <w:pgMar w:top="1134" w:right="567" w:bottom="1134" w:left="1134" w:header="708" w:footer="708"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B4544C" w14:textId="77777777" w:rsidR="004E49ED" w:rsidRDefault="004E49ED">
      <w:pPr>
        <w:spacing w:before="0" w:line="240" w:lineRule="auto"/>
      </w:pPr>
      <w:r>
        <w:separator/>
      </w:r>
    </w:p>
  </w:endnote>
  <w:endnote w:type="continuationSeparator" w:id="0">
    <w:p w14:paraId="4BB5CF59" w14:textId="77777777" w:rsidR="004E49ED" w:rsidRDefault="004E49ED">
      <w:pPr>
        <w:spacing w:before="0" w:line="240" w:lineRule="auto"/>
      </w:pPr>
      <w:r>
        <w:continuationSeparator/>
      </w:r>
    </w:p>
  </w:endnote>
  <w:endnote w:type="continuationNotice" w:id="1">
    <w:p w14:paraId="72B10782" w14:textId="77777777" w:rsidR="004E49ED" w:rsidRDefault="004E49ED">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AD3094" w14:textId="77777777" w:rsidR="004E49ED" w:rsidRDefault="004E49ED" w:rsidP="00990EAC">
      <w:pPr>
        <w:spacing w:before="0" w:line="240" w:lineRule="auto"/>
      </w:pPr>
      <w:r>
        <w:separator/>
      </w:r>
    </w:p>
  </w:footnote>
  <w:footnote w:type="continuationSeparator" w:id="0">
    <w:p w14:paraId="311B26E9" w14:textId="77777777" w:rsidR="004E49ED" w:rsidRDefault="004E49ED" w:rsidP="00990EAC">
      <w:pPr>
        <w:spacing w:before="0" w:line="240" w:lineRule="auto"/>
      </w:pPr>
      <w:r>
        <w:continuationSeparator/>
      </w:r>
    </w:p>
  </w:footnote>
  <w:footnote w:type="continuationNotice" w:id="1">
    <w:p w14:paraId="02305BEB" w14:textId="77777777" w:rsidR="004E49ED" w:rsidRDefault="004E49ED">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6B065" w14:textId="54B7B2D9" w:rsidR="0023221D" w:rsidRPr="00C17A21" w:rsidRDefault="0023221D" w:rsidP="00990EAC">
    <w:pPr>
      <w:pStyle w:val="ad"/>
      <w:ind w:firstLine="0"/>
      <w:jc w:val="center"/>
      <w:rPr>
        <w:rStyle w:val="af1"/>
        <w:lang w:val="en-US"/>
      </w:rPr>
    </w:pPr>
    <w:r w:rsidRPr="00C17A21">
      <w:rPr>
        <w:rStyle w:val="af1"/>
      </w:rPr>
      <w:fldChar w:fldCharType="begin"/>
    </w:r>
    <w:r w:rsidRPr="00C17A21">
      <w:rPr>
        <w:rStyle w:val="af1"/>
      </w:rPr>
      <w:instrText xml:space="preserve"> PAGE </w:instrText>
    </w:r>
    <w:r w:rsidRPr="00C17A21">
      <w:rPr>
        <w:rStyle w:val="af1"/>
      </w:rPr>
      <w:fldChar w:fldCharType="separate"/>
    </w:r>
    <w:r w:rsidR="00D065A6">
      <w:rPr>
        <w:rStyle w:val="af1"/>
        <w:noProof/>
      </w:rPr>
      <w:t>3</w:t>
    </w:r>
    <w:r w:rsidRPr="00C17A21">
      <w:rPr>
        <w:rStyle w:val="af1"/>
      </w:rPr>
      <w:fldChar w:fldCharType="end"/>
    </w:r>
  </w:p>
  <w:p w14:paraId="0AA9F560" w14:textId="77777777" w:rsidR="0023221D" w:rsidRPr="008E27BF" w:rsidRDefault="0023221D" w:rsidP="00990EAC">
    <w:pPr>
      <w:pStyle w:val="ad"/>
      <w:ind w:firstLine="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7C2A0AF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668207023" o:spid="_x0000_i1025" type="#_x0000_t75" style="width:30pt;height:24pt;visibility:visible;mso-wrap-style:square">
            <v:imagedata r:id="rId1" o:title=""/>
          </v:shape>
        </w:pict>
      </mc:Choice>
      <mc:Fallback>
        <w:drawing>
          <wp:inline distT="0" distB="0" distL="0" distR="0" wp14:anchorId="34F677E0" wp14:editId="6E619547">
            <wp:extent cx="381000" cy="304800"/>
            <wp:effectExtent l="0" t="0" r="0" b="0"/>
            <wp:docPr id="1668207023" name="Рисунок 166820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81000" cy="304800"/>
                    </a:xfrm>
                    <a:prstGeom prst="rect">
                      <a:avLst/>
                    </a:prstGeom>
                    <a:noFill/>
                    <a:ln>
                      <a:noFill/>
                    </a:ln>
                  </pic:spPr>
                </pic:pic>
              </a:graphicData>
            </a:graphic>
          </wp:inline>
        </w:drawing>
      </mc:Fallback>
    </mc:AlternateContent>
  </w:numPicBullet>
  <w:abstractNum w:abstractNumId="0" w15:restartNumberingAfterBreak="0">
    <w:nsid w:val="FFFFFF89"/>
    <w:multiLevelType w:val="singleLevel"/>
    <w:tmpl w:val="C7602320"/>
    <w:lvl w:ilvl="0">
      <w:start w:val="1"/>
      <w:numFmt w:val="bullet"/>
      <w:pStyle w:val="a"/>
      <w:lvlText w:val=""/>
      <w:lvlJc w:val="left"/>
      <w:pPr>
        <w:ind w:left="1211" w:hanging="360"/>
      </w:pPr>
      <w:rPr>
        <w:rFonts w:ascii="Symbol" w:hAnsi="Symbol" w:hint="default"/>
      </w:rPr>
    </w:lvl>
  </w:abstractNum>
  <w:abstractNum w:abstractNumId="1" w15:restartNumberingAfterBreak="0">
    <w:nsid w:val="03434F11"/>
    <w:multiLevelType w:val="hybridMultilevel"/>
    <w:tmpl w:val="EA08EB6A"/>
    <w:lvl w:ilvl="0" w:tplc="AFCEE8E0">
      <w:start w:val="1"/>
      <w:numFmt w:val="bullet"/>
      <w:lvlText w:val="-"/>
      <w:lvlJc w:val="left"/>
      <w:pPr>
        <w:ind w:left="1080" w:hanging="360"/>
      </w:pPr>
      <w:rPr>
        <w:rFonts w:ascii="Arial" w:hAnsi="Arial" w:hint="default"/>
      </w:rPr>
    </w:lvl>
    <w:lvl w:ilvl="1" w:tplc="AFCEE8E0">
      <w:start w:val="1"/>
      <w:numFmt w:val="bullet"/>
      <w:lvlText w:val="-"/>
      <w:lvlJc w:val="left"/>
      <w:pPr>
        <w:ind w:left="1800" w:hanging="360"/>
      </w:pPr>
      <w:rPr>
        <w:rFonts w:ascii="Arial" w:hAnsi="Aria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074104C8"/>
    <w:multiLevelType w:val="hybridMultilevel"/>
    <w:tmpl w:val="36967944"/>
    <w:lvl w:ilvl="0" w:tplc="04190011">
      <w:start w:val="1"/>
      <w:numFmt w:val="decimal"/>
      <w:lvlText w:val="%1)"/>
      <w:lvlJc w:val="left"/>
      <w:pPr>
        <w:ind w:left="1931" w:hanging="360"/>
      </w:pPr>
    </w:lvl>
    <w:lvl w:ilvl="1" w:tplc="C47A2ED6">
      <w:numFmt w:val="bullet"/>
      <w:lvlText w:val=""/>
      <w:lvlJc w:val="left"/>
      <w:pPr>
        <w:ind w:left="2651" w:hanging="360"/>
      </w:pPr>
      <w:rPr>
        <w:rFonts w:ascii="Wingdings" w:eastAsiaTheme="minorEastAsia" w:hAnsi="Wingdings" w:cstheme="minorBidi" w:hint="default"/>
      </w:rPr>
    </w:lvl>
    <w:lvl w:ilvl="2" w:tplc="0419001B" w:tentative="1">
      <w:start w:val="1"/>
      <w:numFmt w:val="lowerRoman"/>
      <w:lvlText w:val="%3."/>
      <w:lvlJc w:val="right"/>
      <w:pPr>
        <w:ind w:left="3371" w:hanging="180"/>
      </w:pPr>
    </w:lvl>
    <w:lvl w:ilvl="3" w:tplc="0419000F" w:tentative="1">
      <w:start w:val="1"/>
      <w:numFmt w:val="decimal"/>
      <w:lvlText w:val="%4."/>
      <w:lvlJc w:val="left"/>
      <w:pPr>
        <w:ind w:left="4091" w:hanging="360"/>
      </w:pPr>
    </w:lvl>
    <w:lvl w:ilvl="4" w:tplc="04190019" w:tentative="1">
      <w:start w:val="1"/>
      <w:numFmt w:val="lowerLetter"/>
      <w:lvlText w:val="%5."/>
      <w:lvlJc w:val="left"/>
      <w:pPr>
        <w:ind w:left="4811" w:hanging="360"/>
      </w:pPr>
    </w:lvl>
    <w:lvl w:ilvl="5" w:tplc="0419001B" w:tentative="1">
      <w:start w:val="1"/>
      <w:numFmt w:val="lowerRoman"/>
      <w:lvlText w:val="%6."/>
      <w:lvlJc w:val="right"/>
      <w:pPr>
        <w:ind w:left="5531" w:hanging="180"/>
      </w:pPr>
    </w:lvl>
    <w:lvl w:ilvl="6" w:tplc="0419000F" w:tentative="1">
      <w:start w:val="1"/>
      <w:numFmt w:val="decimal"/>
      <w:lvlText w:val="%7."/>
      <w:lvlJc w:val="left"/>
      <w:pPr>
        <w:ind w:left="6251" w:hanging="360"/>
      </w:pPr>
    </w:lvl>
    <w:lvl w:ilvl="7" w:tplc="04190019" w:tentative="1">
      <w:start w:val="1"/>
      <w:numFmt w:val="lowerLetter"/>
      <w:lvlText w:val="%8."/>
      <w:lvlJc w:val="left"/>
      <w:pPr>
        <w:ind w:left="6971" w:hanging="360"/>
      </w:pPr>
    </w:lvl>
    <w:lvl w:ilvl="8" w:tplc="0419001B" w:tentative="1">
      <w:start w:val="1"/>
      <w:numFmt w:val="lowerRoman"/>
      <w:lvlText w:val="%9."/>
      <w:lvlJc w:val="right"/>
      <w:pPr>
        <w:ind w:left="7691" w:hanging="180"/>
      </w:pPr>
    </w:lvl>
  </w:abstractNum>
  <w:abstractNum w:abstractNumId="3" w15:restartNumberingAfterBreak="0">
    <w:nsid w:val="19E7744A"/>
    <w:multiLevelType w:val="hybridMultilevel"/>
    <w:tmpl w:val="ABE4C416"/>
    <w:lvl w:ilvl="0" w:tplc="D4660364">
      <w:start w:val="1"/>
      <w:numFmt w:val="decimal"/>
      <w:pStyle w:val="vguNumber"/>
      <w:lvlText w:val="%1)"/>
      <w:lvlJc w:val="left"/>
      <w:pPr>
        <w:ind w:left="1211" w:hanging="360"/>
      </w:pPr>
    </w:lvl>
    <w:lvl w:ilvl="1" w:tplc="73BED02C">
      <w:start w:val="1"/>
      <w:numFmt w:val="lowerLetter"/>
      <w:lvlText w:val="%2."/>
      <w:lvlJc w:val="left"/>
      <w:pPr>
        <w:ind w:left="1931" w:hanging="360"/>
      </w:pPr>
    </w:lvl>
    <w:lvl w:ilvl="2" w:tplc="BBCADF4C" w:tentative="1">
      <w:start w:val="1"/>
      <w:numFmt w:val="lowerRoman"/>
      <w:lvlText w:val="%3."/>
      <w:lvlJc w:val="right"/>
      <w:pPr>
        <w:ind w:left="2651" w:hanging="180"/>
      </w:pPr>
    </w:lvl>
    <w:lvl w:ilvl="3" w:tplc="07E671C6" w:tentative="1">
      <w:start w:val="1"/>
      <w:numFmt w:val="decimal"/>
      <w:lvlText w:val="%4."/>
      <w:lvlJc w:val="left"/>
      <w:pPr>
        <w:ind w:left="3371" w:hanging="360"/>
      </w:pPr>
    </w:lvl>
    <w:lvl w:ilvl="4" w:tplc="5C28D2F8" w:tentative="1">
      <w:start w:val="1"/>
      <w:numFmt w:val="lowerLetter"/>
      <w:lvlText w:val="%5."/>
      <w:lvlJc w:val="left"/>
      <w:pPr>
        <w:ind w:left="4091" w:hanging="360"/>
      </w:pPr>
    </w:lvl>
    <w:lvl w:ilvl="5" w:tplc="29002856" w:tentative="1">
      <w:start w:val="1"/>
      <w:numFmt w:val="lowerRoman"/>
      <w:lvlText w:val="%6."/>
      <w:lvlJc w:val="right"/>
      <w:pPr>
        <w:ind w:left="4811" w:hanging="180"/>
      </w:pPr>
    </w:lvl>
    <w:lvl w:ilvl="6" w:tplc="B922CF84" w:tentative="1">
      <w:start w:val="1"/>
      <w:numFmt w:val="decimal"/>
      <w:lvlText w:val="%7."/>
      <w:lvlJc w:val="left"/>
      <w:pPr>
        <w:ind w:left="5531" w:hanging="360"/>
      </w:pPr>
    </w:lvl>
    <w:lvl w:ilvl="7" w:tplc="AD68F384" w:tentative="1">
      <w:start w:val="1"/>
      <w:numFmt w:val="lowerLetter"/>
      <w:lvlText w:val="%8."/>
      <w:lvlJc w:val="left"/>
      <w:pPr>
        <w:ind w:left="6251" w:hanging="360"/>
      </w:pPr>
    </w:lvl>
    <w:lvl w:ilvl="8" w:tplc="A8E4DA02" w:tentative="1">
      <w:start w:val="1"/>
      <w:numFmt w:val="lowerRoman"/>
      <w:lvlText w:val="%9."/>
      <w:lvlJc w:val="right"/>
      <w:pPr>
        <w:ind w:left="6971" w:hanging="180"/>
      </w:pPr>
    </w:lvl>
  </w:abstractNum>
  <w:abstractNum w:abstractNumId="4" w15:restartNumberingAfterBreak="0">
    <w:nsid w:val="1AD47E7A"/>
    <w:multiLevelType w:val="multilevel"/>
    <w:tmpl w:val="9196B196"/>
    <w:lvl w:ilvl="0">
      <w:start w:val="1"/>
      <w:numFmt w:val="decimal"/>
      <w:pStyle w:val="1"/>
      <w:lvlText w:val="%1"/>
      <w:lvlJc w:val="left"/>
      <w:pPr>
        <w:ind w:left="432" w:hanging="432"/>
      </w:pPr>
    </w:lvl>
    <w:lvl w:ilvl="1">
      <w:start w:val="1"/>
      <w:numFmt w:val="decimal"/>
      <w:pStyle w:val="2"/>
      <w:lvlText w:val="%1.%2"/>
      <w:lvlJc w:val="left"/>
      <w:pPr>
        <w:ind w:left="1286" w:hanging="576"/>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1713"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1B3B4DFE"/>
    <w:multiLevelType w:val="multilevel"/>
    <w:tmpl w:val="7ECAAB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7F2F14"/>
    <w:multiLevelType w:val="hybridMultilevel"/>
    <w:tmpl w:val="805A6D4C"/>
    <w:lvl w:ilvl="0" w:tplc="145ECC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2AE07DDF"/>
    <w:multiLevelType w:val="hybridMultilevel"/>
    <w:tmpl w:val="7076E1B0"/>
    <w:lvl w:ilvl="0" w:tplc="9B3CE014">
      <w:start w:val="1"/>
      <w:numFmt w:val="bullet"/>
      <w:pStyle w:val="a0"/>
      <w:lvlText w:val=""/>
      <w:lvlJc w:val="left"/>
      <w:pPr>
        <w:ind w:left="645" w:hanging="360"/>
      </w:pPr>
      <w:rPr>
        <w:rFonts w:ascii="Symbol" w:hAnsi="Symbol" w:hint="default"/>
      </w:rPr>
    </w:lvl>
    <w:lvl w:ilvl="1" w:tplc="145ECC2A">
      <w:start w:val="1"/>
      <w:numFmt w:val="bullet"/>
      <w:lvlText w:val=""/>
      <w:lvlJc w:val="left"/>
      <w:pPr>
        <w:ind w:left="1016" w:hanging="360"/>
      </w:pPr>
      <w:rPr>
        <w:rFonts w:ascii="Symbol" w:hAnsi="Symbol" w:hint="default"/>
      </w:rPr>
    </w:lvl>
    <w:lvl w:ilvl="2" w:tplc="0E6A7488" w:tentative="1">
      <w:start w:val="1"/>
      <w:numFmt w:val="bullet"/>
      <w:lvlText w:val=""/>
      <w:lvlJc w:val="left"/>
      <w:pPr>
        <w:ind w:left="1736" w:hanging="360"/>
      </w:pPr>
      <w:rPr>
        <w:rFonts w:ascii="Wingdings" w:hAnsi="Wingdings" w:hint="default"/>
      </w:rPr>
    </w:lvl>
    <w:lvl w:ilvl="3" w:tplc="1E367F3C" w:tentative="1">
      <w:start w:val="1"/>
      <w:numFmt w:val="bullet"/>
      <w:lvlText w:val=""/>
      <w:lvlJc w:val="left"/>
      <w:pPr>
        <w:ind w:left="2456" w:hanging="360"/>
      </w:pPr>
      <w:rPr>
        <w:rFonts w:ascii="Symbol" w:hAnsi="Symbol" w:hint="default"/>
      </w:rPr>
    </w:lvl>
    <w:lvl w:ilvl="4" w:tplc="822EAE72" w:tentative="1">
      <w:start w:val="1"/>
      <w:numFmt w:val="bullet"/>
      <w:lvlText w:val="o"/>
      <w:lvlJc w:val="left"/>
      <w:pPr>
        <w:ind w:left="3176" w:hanging="360"/>
      </w:pPr>
      <w:rPr>
        <w:rFonts w:ascii="Courier New" w:hAnsi="Courier New" w:cs="Courier New" w:hint="default"/>
      </w:rPr>
    </w:lvl>
    <w:lvl w:ilvl="5" w:tplc="DE2488E6" w:tentative="1">
      <w:start w:val="1"/>
      <w:numFmt w:val="bullet"/>
      <w:lvlText w:val=""/>
      <w:lvlJc w:val="left"/>
      <w:pPr>
        <w:ind w:left="3896" w:hanging="360"/>
      </w:pPr>
      <w:rPr>
        <w:rFonts w:ascii="Wingdings" w:hAnsi="Wingdings" w:hint="default"/>
      </w:rPr>
    </w:lvl>
    <w:lvl w:ilvl="6" w:tplc="6060B5FC" w:tentative="1">
      <w:start w:val="1"/>
      <w:numFmt w:val="bullet"/>
      <w:lvlText w:val=""/>
      <w:lvlJc w:val="left"/>
      <w:pPr>
        <w:ind w:left="4616" w:hanging="360"/>
      </w:pPr>
      <w:rPr>
        <w:rFonts w:ascii="Symbol" w:hAnsi="Symbol" w:hint="default"/>
      </w:rPr>
    </w:lvl>
    <w:lvl w:ilvl="7" w:tplc="F9A4B38A" w:tentative="1">
      <w:start w:val="1"/>
      <w:numFmt w:val="bullet"/>
      <w:lvlText w:val="o"/>
      <w:lvlJc w:val="left"/>
      <w:pPr>
        <w:ind w:left="5336" w:hanging="360"/>
      </w:pPr>
      <w:rPr>
        <w:rFonts w:ascii="Courier New" w:hAnsi="Courier New" w:cs="Courier New" w:hint="default"/>
      </w:rPr>
    </w:lvl>
    <w:lvl w:ilvl="8" w:tplc="3A8A30FE" w:tentative="1">
      <w:start w:val="1"/>
      <w:numFmt w:val="bullet"/>
      <w:lvlText w:val=""/>
      <w:lvlJc w:val="left"/>
      <w:pPr>
        <w:ind w:left="6056" w:hanging="360"/>
      </w:pPr>
      <w:rPr>
        <w:rFonts w:ascii="Wingdings" w:hAnsi="Wingdings" w:hint="default"/>
      </w:rPr>
    </w:lvl>
  </w:abstractNum>
  <w:abstractNum w:abstractNumId="8" w15:restartNumberingAfterBreak="0">
    <w:nsid w:val="2D7A4B60"/>
    <w:multiLevelType w:val="multilevel"/>
    <w:tmpl w:val="D2406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2E6BA4"/>
    <w:multiLevelType w:val="hybridMultilevel"/>
    <w:tmpl w:val="566CD8BA"/>
    <w:lvl w:ilvl="0" w:tplc="98FEDC46">
      <w:start w:val="1"/>
      <w:numFmt w:val="russianUpper"/>
      <w:pStyle w:val="vguAdditionName"/>
      <w:lvlText w:val="Приложение %1."/>
      <w:lvlJc w:val="left"/>
      <w:pPr>
        <w:ind w:left="5607" w:hanging="360"/>
      </w:pPr>
      <w:rPr>
        <w:rFonts w:hint="default"/>
      </w:rPr>
    </w:lvl>
    <w:lvl w:ilvl="1" w:tplc="F1446014" w:tentative="1">
      <w:start w:val="1"/>
      <w:numFmt w:val="lowerLetter"/>
      <w:lvlText w:val="%2."/>
      <w:lvlJc w:val="left"/>
      <w:pPr>
        <w:ind w:left="3142" w:hanging="360"/>
      </w:pPr>
    </w:lvl>
    <w:lvl w:ilvl="2" w:tplc="7A348E7E" w:tentative="1">
      <w:start w:val="1"/>
      <w:numFmt w:val="lowerRoman"/>
      <w:lvlText w:val="%3."/>
      <w:lvlJc w:val="right"/>
      <w:pPr>
        <w:ind w:left="3862" w:hanging="180"/>
      </w:pPr>
    </w:lvl>
    <w:lvl w:ilvl="3" w:tplc="15A8153C" w:tentative="1">
      <w:start w:val="1"/>
      <w:numFmt w:val="decimal"/>
      <w:lvlText w:val="%4."/>
      <w:lvlJc w:val="left"/>
      <w:pPr>
        <w:ind w:left="4582" w:hanging="360"/>
      </w:pPr>
    </w:lvl>
    <w:lvl w:ilvl="4" w:tplc="F03A973A" w:tentative="1">
      <w:start w:val="1"/>
      <w:numFmt w:val="lowerLetter"/>
      <w:lvlText w:val="%5."/>
      <w:lvlJc w:val="left"/>
      <w:pPr>
        <w:ind w:left="5302" w:hanging="360"/>
      </w:pPr>
    </w:lvl>
    <w:lvl w:ilvl="5" w:tplc="1E46B678" w:tentative="1">
      <w:start w:val="1"/>
      <w:numFmt w:val="lowerRoman"/>
      <w:lvlText w:val="%6."/>
      <w:lvlJc w:val="right"/>
      <w:pPr>
        <w:ind w:left="6022" w:hanging="180"/>
      </w:pPr>
    </w:lvl>
    <w:lvl w:ilvl="6" w:tplc="D256E6B2" w:tentative="1">
      <w:start w:val="1"/>
      <w:numFmt w:val="decimal"/>
      <w:lvlText w:val="%7."/>
      <w:lvlJc w:val="left"/>
      <w:pPr>
        <w:ind w:left="6742" w:hanging="360"/>
      </w:pPr>
    </w:lvl>
    <w:lvl w:ilvl="7" w:tplc="FBF204E4" w:tentative="1">
      <w:start w:val="1"/>
      <w:numFmt w:val="lowerLetter"/>
      <w:lvlText w:val="%8."/>
      <w:lvlJc w:val="left"/>
      <w:pPr>
        <w:ind w:left="7462" w:hanging="360"/>
      </w:pPr>
    </w:lvl>
    <w:lvl w:ilvl="8" w:tplc="1D06E19A" w:tentative="1">
      <w:start w:val="1"/>
      <w:numFmt w:val="lowerRoman"/>
      <w:lvlText w:val="%9."/>
      <w:lvlJc w:val="right"/>
      <w:pPr>
        <w:ind w:left="8182" w:hanging="180"/>
      </w:pPr>
    </w:lvl>
  </w:abstractNum>
  <w:abstractNum w:abstractNumId="10" w15:restartNumberingAfterBreak="0">
    <w:nsid w:val="35971AC2"/>
    <w:multiLevelType w:val="hybridMultilevel"/>
    <w:tmpl w:val="95C63B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705097D"/>
    <w:multiLevelType w:val="multilevel"/>
    <w:tmpl w:val="5BE82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960F16"/>
    <w:multiLevelType w:val="hybridMultilevel"/>
    <w:tmpl w:val="D4ECDB24"/>
    <w:lvl w:ilvl="0" w:tplc="145ECC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93E421C"/>
    <w:multiLevelType w:val="hybridMultilevel"/>
    <w:tmpl w:val="C1F6AF74"/>
    <w:lvl w:ilvl="0" w:tplc="145ECC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3CDC00EB"/>
    <w:multiLevelType w:val="hybridMultilevel"/>
    <w:tmpl w:val="D1F682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6200343"/>
    <w:multiLevelType w:val="hybridMultilevel"/>
    <w:tmpl w:val="7D3849DC"/>
    <w:lvl w:ilvl="0" w:tplc="145ECC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4FA82A39"/>
    <w:multiLevelType w:val="hybridMultilevel"/>
    <w:tmpl w:val="0C06B6D0"/>
    <w:lvl w:ilvl="0" w:tplc="145ECC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54114827"/>
    <w:multiLevelType w:val="hybridMultilevel"/>
    <w:tmpl w:val="843800F6"/>
    <w:lvl w:ilvl="0" w:tplc="AFCEE8E0">
      <w:start w:val="1"/>
      <w:numFmt w:val="bullet"/>
      <w:lvlText w:val="-"/>
      <w:lvlJc w:val="left"/>
      <w:pPr>
        <w:ind w:left="720" w:hanging="360"/>
      </w:pPr>
      <w:rPr>
        <w:rFonts w:ascii="Arial" w:hAnsi="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41A247F"/>
    <w:multiLevelType w:val="hybridMultilevel"/>
    <w:tmpl w:val="CA001A5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572D2F98"/>
    <w:multiLevelType w:val="hybridMultilevel"/>
    <w:tmpl w:val="42FE7178"/>
    <w:lvl w:ilvl="0" w:tplc="145ECC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5B743D3B"/>
    <w:multiLevelType w:val="hybridMultilevel"/>
    <w:tmpl w:val="68CAA138"/>
    <w:lvl w:ilvl="0" w:tplc="145ECC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64F4259B"/>
    <w:multiLevelType w:val="multilevel"/>
    <w:tmpl w:val="A8B0D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AF0F90"/>
    <w:multiLevelType w:val="hybridMultilevel"/>
    <w:tmpl w:val="75CA3310"/>
    <w:lvl w:ilvl="0" w:tplc="40A4392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3" w15:restartNumberingAfterBreak="0">
    <w:nsid w:val="70C057FD"/>
    <w:multiLevelType w:val="hybridMultilevel"/>
    <w:tmpl w:val="A8E6091A"/>
    <w:lvl w:ilvl="0" w:tplc="04190005">
      <w:start w:val="1"/>
      <w:numFmt w:val="bullet"/>
      <w:lvlText w:val=""/>
      <w:lvlJc w:val="left"/>
      <w:pPr>
        <w:ind w:left="720" w:hanging="360"/>
      </w:pPr>
      <w:rPr>
        <w:rFonts w:ascii="Wingdings" w:hAnsi="Wingdings" w:hint="default"/>
      </w:rPr>
    </w:lvl>
    <w:lvl w:ilvl="1" w:tplc="AFCEE8E0">
      <w:start w:val="1"/>
      <w:numFmt w:val="bullet"/>
      <w:lvlText w:val="-"/>
      <w:lvlJc w:val="left"/>
      <w:pPr>
        <w:ind w:left="1440" w:hanging="360"/>
      </w:pPr>
      <w:rPr>
        <w:rFonts w:ascii="Arial" w:hAnsi="Aria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D6C7476"/>
    <w:multiLevelType w:val="hybridMultilevel"/>
    <w:tmpl w:val="C7BCFAC0"/>
    <w:lvl w:ilvl="0" w:tplc="4BB00158">
      <w:start w:val="1"/>
      <w:numFmt w:val="decimal"/>
      <w:lvlText w:val="%1."/>
      <w:lvlJc w:val="left"/>
      <w:pPr>
        <w:ind w:left="644" w:hanging="360"/>
      </w:pPr>
      <w:rPr>
        <w:rFonts w:hint="default"/>
        <w:sz w:val="24"/>
        <w:szCs w:val="22"/>
      </w:rPr>
    </w:lvl>
    <w:lvl w:ilvl="1" w:tplc="04190019" w:tentative="1">
      <w:start w:val="1"/>
      <w:numFmt w:val="lowerLetter"/>
      <w:lvlText w:val="%2."/>
      <w:lvlJc w:val="left"/>
      <w:pPr>
        <w:ind w:left="1150" w:hanging="360"/>
      </w:pPr>
    </w:lvl>
    <w:lvl w:ilvl="2" w:tplc="0419001B" w:tentative="1">
      <w:start w:val="1"/>
      <w:numFmt w:val="lowerRoman"/>
      <w:lvlText w:val="%3."/>
      <w:lvlJc w:val="right"/>
      <w:pPr>
        <w:ind w:left="1870" w:hanging="180"/>
      </w:pPr>
    </w:lvl>
    <w:lvl w:ilvl="3" w:tplc="0419000F" w:tentative="1">
      <w:start w:val="1"/>
      <w:numFmt w:val="decimal"/>
      <w:lvlText w:val="%4."/>
      <w:lvlJc w:val="left"/>
      <w:pPr>
        <w:ind w:left="2590" w:hanging="360"/>
      </w:pPr>
    </w:lvl>
    <w:lvl w:ilvl="4" w:tplc="04190019" w:tentative="1">
      <w:start w:val="1"/>
      <w:numFmt w:val="lowerLetter"/>
      <w:lvlText w:val="%5."/>
      <w:lvlJc w:val="left"/>
      <w:pPr>
        <w:ind w:left="3310" w:hanging="360"/>
      </w:pPr>
    </w:lvl>
    <w:lvl w:ilvl="5" w:tplc="0419001B" w:tentative="1">
      <w:start w:val="1"/>
      <w:numFmt w:val="lowerRoman"/>
      <w:lvlText w:val="%6."/>
      <w:lvlJc w:val="right"/>
      <w:pPr>
        <w:ind w:left="4030" w:hanging="180"/>
      </w:pPr>
    </w:lvl>
    <w:lvl w:ilvl="6" w:tplc="0419000F" w:tentative="1">
      <w:start w:val="1"/>
      <w:numFmt w:val="decimal"/>
      <w:lvlText w:val="%7."/>
      <w:lvlJc w:val="left"/>
      <w:pPr>
        <w:ind w:left="4750" w:hanging="360"/>
      </w:pPr>
    </w:lvl>
    <w:lvl w:ilvl="7" w:tplc="04190019" w:tentative="1">
      <w:start w:val="1"/>
      <w:numFmt w:val="lowerLetter"/>
      <w:lvlText w:val="%8."/>
      <w:lvlJc w:val="left"/>
      <w:pPr>
        <w:ind w:left="5470" w:hanging="360"/>
      </w:pPr>
    </w:lvl>
    <w:lvl w:ilvl="8" w:tplc="0419001B" w:tentative="1">
      <w:start w:val="1"/>
      <w:numFmt w:val="lowerRoman"/>
      <w:lvlText w:val="%9."/>
      <w:lvlJc w:val="right"/>
      <w:pPr>
        <w:ind w:left="6190" w:hanging="180"/>
      </w:pPr>
    </w:lvl>
  </w:abstractNum>
  <w:num w:numId="1" w16cid:durableId="91632940">
    <w:abstractNumId w:val="7"/>
  </w:num>
  <w:num w:numId="2" w16cid:durableId="505050750">
    <w:abstractNumId w:val="0"/>
  </w:num>
  <w:num w:numId="3" w16cid:durableId="1069158947">
    <w:abstractNumId w:val="9"/>
  </w:num>
  <w:num w:numId="4" w16cid:durableId="2004115750">
    <w:abstractNumId w:val="3"/>
  </w:num>
  <w:num w:numId="5" w16cid:durableId="1670787501">
    <w:abstractNumId w:val="4"/>
  </w:num>
  <w:num w:numId="6" w16cid:durableId="1147161282">
    <w:abstractNumId w:val="13"/>
  </w:num>
  <w:num w:numId="7" w16cid:durableId="1486311935">
    <w:abstractNumId w:val="15"/>
  </w:num>
  <w:num w:numId="8" w16cid:durableId="102891917">
    <w:abstractNumId w:val="19"/>
  </w:num>
  <w:num w:numId="9" w16cid:durableId="1769082025">
    <w:abstractNumId w:val="20"/>
  </w:num>
  <w:num w:numId="10" w16cid:durableId="147022755">
    <w:abstractNumId w:val="14"/>
  </w:num>
  <w:num w:numId="11" w16cid:durableId="75171772">
    <w:abstractNumId w:val="16"/>
  </w:num>
  <w:num w:numId="12" w16cid:durableId="2078278148">
    <w:abstractNumId w:val="24"/>
  </w:num>
  <w:num w:numId="13" w16cid:durableId="2024473312">
    <w:abstractNumId w:val="10"/>
  </w:num>
  <w:num w:numId="14" w16cid:durableId="1839879823">
    <w:abstractNumId w:val="12"/>
  </w:num>
  <w:num w:numId="15" w16cid:durableId="771246980">
    <w:abstractNumId w:val="6"/>
  </w:num>
  <w:num w:numId="16" w16cid:durableId="1083839649">
    <w:abstractNumId w:val="21"/>
  </w:num>
  <w:num w:numId="17" w16cid:durableId="1998917517">
    <w:abstractNumId w:val="18"/>
  </w:num>
  <w:num w:numId="18" w16cid:durableId="782265605">
    <w:abstractNumId w:val="5"/>
  </w:num>
  <w:num w:numId="19" w16cid:durableId="489256007">
    <w:abstractNumId w:val="11"/>
  </w:num>
  <w:num w:numId="20" w16cid:durableId="570966518">
    <w:abstractNumId w:val="23"/>
  </w:num>
  <w:num w:numId="21" w16cid:durableId="1633974416">
    <w:abstractNumId w:val="1"/>
  </w:num>
  <w:num w:numId="22" w16cid:durableId="172651867">
    <w:abstractNumId w:val="22"/>
  </w:num>
  <w:num w:numId="23" w16cid:durableId="2102527992">
    <w:abstractNumId w:val="2"/>
  </w:num>
  <w:num w:numId="24" w16cid:durableId="1667785117">
    <w:abstractNumId w:val="17"/>
  </w:num>
  <w:num w:numId="25" w16cid:durableId="1385367975">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attachedTemplate r:id="rId1"/>
  <w:stylePaneFormatFilter w:val="D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1"/>
  <w:stylePaneSortMethod w:val="0000"/>
  <w:defaultTabStop w:val="2126"/>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A26"/>
    <w:rsid w:val="0000190E"/>
    <w:rsid w:val="00003AF1"/>
    <w:rsid w:val="00015480"/>
    <w:rsid w:val="00020C2C"/>
    <w:rsid w:val="00024473"/>
    <w:rsid w:val="0002790D"/>
    <w:rsid w:val="00032359"/>
    <w:rsid w:val="00033833"/>
    <w:rsid w:val="00035A26"/>
    <w:rsid w:val="00037B3E"/>
    <w:rsid w:val="00040CA9"/>
    <w:rsid w:val="00040D1E"/>
    <w:rsid w:val="0004336A"/>
    <w:rsid w:val="00044093"/>
    <w:rsid w:val="00046056"/>
    <w:rsid w:val="00051403"/>
    <w:rsid w:val="00053E6C"/>
    <w:rsid w:val="00056E9A"/>
    <w:rsid w:val="0005745E"/>
    <w:rsid w:val="00061F64"/>
    <w:rsid w:val="00066F6D"/>
    <w:rsid w:val="00070631"/>
    <w:rsid w:val="00073000"/>
    <w:rsid w:val="00073A35"/>
    <w:rsid w:val="0007701D"/>
    <w:rsid w:val="00077C8D"/>
    <w:rsid w:val="0008146F"/>
    <w:rsid w:val="000846B3"/>
    <w:rsid w:val="000934BA"/>
    <w:rsid w:val="00094729"/>
    <w:rsid w:val="00096EC7"/>
    <w:rsid w:val="000A537A"/>
    <w:rsid w:val="000C0C5D"/>
    <w:rsid w:val="000C108A"/>
    <w:rsid w:val="000C2A5F"/>
    <w:rsid w:val="000C37D2"/>
    <w:rsid w:val="000C5E8C"/>
    <w:rsid w:val="000C7B86"/>
    <w:rsid w:val="000C7DE5"/>
    <w:rsid w:val="000D3006"/>
    <w:rsid w:val="000D38ED"/>
    <w:rsid w:val="000D3A15"/>
    <w:rsid w:val="000E007F"/>
    <w:rsid w:val="000E4522"/>
    <w:rsid w:val="000E6490"/>
    <w:rsid w:val="000F6255"/>
    <w:rsid w:val="00101221"/>
    <w:rsid w:val="00104146"/>
    <w:rsid w:val="00106B06"/>
    <w:rsid w:val="00111C0A"/>
    <w:rsid w:val="0011316B"/>
    <w:rsid w:val="001157C8"/>
    <w:rsid w:val="00121FD7"/>
    <w:rsid w:val="001223A9"/>
    <w:rsid w:val="001238DC"/>
    <w:rsid w:val="001275E2"/>
    <w:rsid w:val="00127A5A"/>
    <w:rsid w:val="0013162A"/>
    <w:rsid w:val="0013287A"/>
    <w:rsid w:val="00150617"/>
    <w:rsid w:val="00155A8D"/>
    <w:rsid w:val="0016119C"/>
    <w:rsid w:val="001673EC"/>
    <w:rsid w:val="001700CE"/>
    <w:rsid w:val="00172DBA"/>
    <w:rsid w:val="00186EFA"/>
    <w:rsid w:val="0019044F"/>
    <w:rsid w:val="001A12C2"/>
    <w:rsid w:val="001A50A1"/>
    <w:rsid w:val="001B065B"/>
    <w:rsid w:val="001B0E64"/>
    <w:rsid w:val="001B3C9B"/>
    <w:rsid w:val="001B794F"/>
    <w:rsid w:val="001D3FB1"/>
    <w:rsid w:val="001D4561"/>
    <w:rsid w:val="001E696D"/>
    <w:rsid w:val="001E705F"/>
    <w:rsid w:val="001F0099"/>
    <w:rsid w:val="001F3C1A"/>
    <w:rsid w:val="001F5E9C"/>
    <w:rsid w:val="001F61FC"/>
    <w:rsid w:val="001F7314"/>
    <w:rsid w:val="00201509"/>
    <w:rsid w:val="00202E30"/>
    <w:rsid w:val="0023221D"/>
    <w:rsid w:val="00234403"/>
    <w:rsid w:val="00234BD7"/>
    <w:rsid w:val="00241C37"/>
    <w:rsid w:val="00244671"/>
    <w:rsid w:val="00244AD0"/>
    <w:rsid w:val="002469D0"/>
    <w:rsid w:val="002502BF"/>
    <w:rsid w:val="00256697"/>
    <w:rsid w:val="00261F4D"/>
    <w:rsid w:val="00263185"/>
    <w:rsid w:val="0026423B"/>
    <w:rsid w:val="00270C38"/>
    <w:rsid w:val="00271314"/>
    <w:rsid w:val="00276CAB"/>
    <w:rsid w:val="00277614"/>
    <w:rsid w:val="00282285"/>
    <w:rsid w:val="00287E94"/>
    <w:rsid w:val="00292B29"/>
    <w:rsid w:val="002952BC"/>
    <w:rsid w:val="00295D9C"/>
    <w:rsid w:val="00296BBF"/>
    <w:rsid w:val="002A514A"/>
    <w:rsid w:val="002A56D9"/>
    <w:rsid w:val="002B1556"/>
    <w:rsid w:val="002B3264"/>
    <w:rsid w:val="002C1982"/>
    <w:rsid w:val="002C626F"/>
    <w:rsid w:val="002D354A"/>
    <w:rsid w:val="002D5B25"/>
    <w:rsid w:val="002D5ED0"/>
    <w:rsid w:val="002E28E9"/>
    <w:rsid w:val="002E495D"/>
    <w:rsid w:val="002E6185"/>
    <w:rsid w:val="002F15DD"/>
    <w:rsid w:val="002F306D"/>
    <w:rsid w:val="00303DC8"/>
    <w:rsid w:val="00304488"/>
    <w:rsid w:val="00307AC4"/>
    <w:rsid w:val="00311E97"/>
    <w:rsid w:val="00312254"/>
    <w:rsid w:val="00312F95"/>
    <w:rsid w:val="00317BF7"/>
    <w:rsid w:val="00323F6E"/>
    <w:rsid w:val="00324846"/>
    <w:rsid w:val="00326605"/>
    <w:rsid w:val="00342964"/>
    <w:rsid w:val="00347071"/>
    <w:rsid w:val="00347678"/>
    <w:rsid w:val="00350180"/>
    <w:rsid w:val="00351631"/>
    <w:rsid w:val="003552A3"/>
    <w:rsid w:val="00363966"/>
    <w:rsid w:val="00364D74"/>
    <w:rsid w:val="00370436"/>
    <w:rsid w:val="003711B3"/>
    <w:rsid w:val="003724E8"/>
    <w:rsid w:val="00372C9E"/>
    <w:rsid w:val="00374EF9"/>
    <w:rsid w:val="00380D25"/>
    <w:rsid w:val="00384392"/>
    <w:rsid w:val="00386F3E"/>
    <w:rsid w:val="00387E10"/>
    <w:rsid w:val="00390EAB"/>
    <w:rsid w:val="003915BE"/>
    <w:rsid w:val="00393F45"/>
    <w:rsid w:val="00397496"/>
    <w:rsid w:val="003A4E95"/>
    <w:rsid w:val="003A546E"/>
    <w:rsid w:val="003B33B8"/>
    <w:rsid w:val="003B5CDE"/>
    <w:rsid w:val="003C2810"/>
    <w:rsid w:val="003C680E"/>
    <w:rsid w:val="003D0BB4"/>
    <w:rsid w:val="003D3E93"/>
    <w:rsid w:val="003D61D2"/>
    <w:rsid w:val="003D6758"/>
    <w:rsid w:val="003E0217"/>
    <w:rsid w:val="003E09BF"/>
    <w:rsid w:val="003E1A1B"/>
    <w:rsid w:val="003E22A5"/>
    <w:rsid w:val="003E3B91"/>
    <w:rsid w:val="003E43E2"/>
    <w:rsid w:val="003E58AE"/>
    <w:rsid w:val="003E72CD"/>
    <w:rsid w:val="003F1D30"/>
    <w:rsid w:val="003F3F0D"/>
    <w:rsid w:val="00403D18"/>
    <w:rsid w:val="00406FDF"/>
    <w:rsid w:val="00410843"/>
    <w:rsid w:val="00412E47"/>
    <w:rsid w:val="004175B7"/>
    <w:rsid w:val="004337CC"/>
    <w:rsid w:val="004347A5"/>
    <w:rsid w:val="00442256"/>
    <w:rsid w:val="004428E3"/>
    <w:rsid w:val="00447629"/>
    <w:rsid w:val="00451E07"/>
    <w:rsid w:val="00453AE0"/>
    <w:rsid w:val="00455936"/>
    <w:rsid w:val="0045599D"/>
    <w:rsid w:val="00456C59"/>
    <w:rsid w:val="004605D9"/>
    <w:rsid w:val="004677DC"/>
    <w:rsid w:val="00471FE2"/>
    <w:rsid w:val="00472A19"/>
    <w:rsid w:val="004736BE"/>
    <w:rsid w:val="00475A10"/>
    <w:rsid w:val="004767CD"/>
    <w:rsid w:val="00477484"/>
    <w:rsid w:val="0048416D"/>
    <w:rsid w:val="004A0E13"/>
    <w:rsid w:val="004A34C3"/>
    <w:rsid w:val="004A7A41"/>
    <w:rsid w:val="004B0C8E"/>
    <w:rsid w:val="004B0F88"/>
    <w:rsid w:val="004B7636"/>
    <w:rsid w:val="004C2ECE"/>
    <w:rsid w:val="004C3419"/>
    <w:rsid w:val="004C5524"/>
    <w:rsid w:val="004E49ED"/>
    <w:rsid w:val="004F23AD"/>
    <w:rsid w:val="004F4D49"/>
    <w:rsid w:val="005008C8"/>
    <w:rsid w:val="00500FFD"/>
    <w:rsid w:val="005017B0"/>
    <w:rsid w:val="00503505"/>
    <w:rsid w:val="005040DD"/>
    <w:rsid w:val="0051150B"/>
    <w:rsid w:val="00512B60"/>
    <w:rsid w:val="00514790"/>
    <w:rsid w:val="00514894"/>
    <w:rsid w:val="00514CFD"/>
    <w:rsid w:val="00515DD3"/>
    <w:rsid w:val="00524056"/>
    <w:rsid w:val="005253E3"/>
    <w:rsid w:val="00530053"/>
    <w:rsid w:val="00530414"/>
    <w:rsid w:val="00531E80"/>
    <w:rsid w:val="005343A0"/>
    <w:rsid w:val="005343B2"/>
    <w:rsid w:val="00541DD4"/>
    <w:rsid w:val="005440C3"/>
    <w:rsid w:val="00544617"/>
    <w:rsid w:val="005524E9"/>
    <w:rsid w:val="00553EDF"/>
    <w:rsid w:val="00554344"/>
    <w:rsid w:val="00555E69"/>
    <w:rsid w:val="00556193"/>
    <w:rsid w:val="0056079D"/>
    <w:rsid w:val="00561F8C"/>
    <w:rsid w:val="0057389A"/>
    <w:rsid w:val="00575C5F"/>
    <w:rsid w:val="00576138"/>
    <w:rsid w:val="005764B1"/>
    <w:rsid w:val="00584E3E"/>
    <w:rsid w:val="00586150"/>
    <w:rsid w:val="00586945"/>
    <w:rsid w:val="005915F6"/>
    <w:rsid w:val="00592879"/>
    <w:rsid w:val="005957C3"/>
    <w:rsid w:val="005972E7"/>
    <w:rsid w:val="005A188B"/>
    <w:rsid w:val="005A4E60"/>
    <w:rsid w:val="005A5CA2"/>
    <w:rsid w:val="005A77A6"/>
    <w:rsid w:val="005B38F3"/>
    <w:rsid w:val="005B5089"/>
    <w:rsid w:val="005C4F2B"/>
    <w:rsid w:val="005D1D9F"/>
    <w:rsid w:val="005D4ECA"/>
    <w:rsid w:val="005E38E8"/>
    <w:rsid w:val="005E7941"/>
    <w:rsid w:val="005F0877"/>
    <w:rsid w:val="005F0B98"/>
    <w:rsid w:val="005F0DEF"/>
    <w:rsid w:val="005F7A95"/>
    <w:rsid w:val="006007E9"/>
    <w:rsid w:val="006030ED"/>
    <w:rsid w:val="006054E5"/>
    <w:rsid w:val="00606C43"/>
    <w:rsid w:val="00620630"/>
    <w:rsid w:val="006252D8"/>
    <w:rsid w:val="0062534D"/>
    <w:rsid w:val="006267F9"/>
    <w:rsid w:val="00627BC1"/>
    <w:rsid w:val="006324C6"/>
    <w:rsid w:val="00636E3B"/>
    <w:rsid w:val="00642FB9"/>
    <w:rsid w:val="00643D25"/>
    <w:rsid w:val="00645BED"/>
    <w:rsid w:val="0064643E"/>
    <w:rsid w:val="006524D5"/>
    <w:rsid w:val="00661775"/>
    <w:rsid w:val="006638C9"/>
    <w:rsid w:val="006652DC"/>
    <w:rsid w:val="006673D6"/>
    <w:rsid w:val="00671CDE"/>
    <w:rsid w:val="006735F2"/>
    <w:rsid w:val="00695763"/>
    <w:rsid w:val="006A3648"/>
    <w:rsid w:val="006A4E6C"/>
    <w:rsid w:val="006A534C"/>
    <w:rsid w:val="006A5DFD"/>
    <w:rsid w:val="006A5E2A"/>
    <w:rsid w:val="006A622B"/>
    <w:rsid w:val="006B45CA"/>
    <w:rsid w:val="006B5454"/>
    <w:rsid w:val="006C4DD6"/>
    <w:rsid w:val="006C71D1"/>
    <w:rsid w:val="006D422E"/>
    <w:rsid w:val="006D46A3"/>
    <w:rsid w:val="006E4EA7"/>
    <w:rsid w:val="006E62EB"/>
    <w:rsid w:val="006E68F9"/>
    <w:rsid w:val="006E6D66"/>
    <w:rsid w:val="006E7B7F"/>
    <w:rsid w:val="006F512D"/>
    <w:rsid w:val="00701738"/>
    <w:rsid w:val="00702405"/>
    <w:rsid w:val="00706D32"/>
    <w:rsid w:val="0071279D"/>
    <w:rsid w:val="007157E7"/>
    <w:rsid w:val="00717B43"/>
    <w:rsid w:val="00737A62"/>
    <w:rsid w:val="00741EC2"/>
    <w:rsid w:val="00742650"/>
    <w:rsid w:val="007445A3"/>
    <w:rsid w:val="00747AA0"/>
    <w:rsid w:val="007522DD"/>
    <w:rsid w:val="00756E2C"/>
    <w:rsid w:val="007630D2"/>
    <w:rsid w:val="007661F7"/>
    <w:rsid w:val="0076691E"/>
    <w:rsid w:val="00770291"/>
    <w:rsid w:val="00773671"/>
    <w:rsid w:val="00773EC7"/>
    <w:rsid w:val="00775674"/>
    <w:rsid w:val="00775FCB"/>
    <w:rsid w:val="00791098"/>
    <w:rsid w:val="007A0770"/>
    <w:rsid w:val="007A3137"/>
    <w:rsid w:val="007A44EC"/>
    <w:rsid w:val="007A670B"/>
    <w:rsid w:val="007B2E9D"/>
    <w:rsid w:val="007B79AA"/>
    <w:rsid w:val="007C2693"/>
    <w:rsid w:val="007C4A87"/>
    <w:rsid w:val="007C53A9"/>
    <w:rsid w:val="007C5DA6"/>
    <w:rsid w:val="007C648D"/>
    <w:rsid w:val="007C6517"/>
    <w:rsid w:val="007D11B0"/>
    <w:rsid w:val="007D189A"/>
    <w:rsid w:val="007D18D6"/>
    <w:rsid w:val="007D511A"/>
    <w:rsid w:val="007E7DEB"/>
    <w:rsid w:val="007F6F16"/>
    <w:rsid w:val="00801271"/>
    <w:rsid w:val="00801482"/>
    <w:rsid w:val="008047D0"/>
    <w:rsid w:val="008070E3"/>
    <w:rsid w:val="008101E0"/>
    <w:rsid w:val="0081256F"/>
    <w:rsid w:val="0081417D"/>
    <w:rsid w:val="00815163"/>
    <w:rsid w:val="00815197"/>
    <w:rsid w:val="00816AE0"/>
    <w:rsid w:val="008233FB"/>
    <w:rsid w:val="008239DB"/>
    <w:rsid w:val="00824012"/>
    <w:rsid w:val="00824512"/>
    <w:rsid w:val="00834DEC"/>
    <w:rsid w:val="00847368"/>
    <w:rsid w:val="00851AB8"/>
    <w:rsid w:val="00851CEE"/>
    <w:rsid w:val="00853022"/>
    <w:rsid w:val="00856459"/>
    <w:rsid w:val="00860B07"/>
    <w:rsid w:val="008661E4"/>
    <w:rsid w:val="00873C68"/>
    <w:rsid w:val="0088012C"/>
    <w:rsid w:val="008821B6"/>
    <w:rsid w:val="0088637A"/>
    <w:rsid w:val="00887461"/>
    <w:rsid w:val="00890D66"/>
    <w:rsid w:val="008913CD"/>
    <w:rsid w:val="00895567"/>
    <w:rsid w:val="00897F10"/>
    <w:rsid w:val="008A19F3"/>
    <w:rsid w:val="008A3C7E"/>
    <w:rsid w:val="008A447D"/>
    <w:rsid w:val="008A7235"/>
    <w:rsid w:val="008B1742"/>
    <w:rsid w:val="008B2FF6"/>
    <w:rsid w:val="008B3835"/>
    <w:rsid w:val="008B5671"/>
    <w:rsid w:val="008B57AD"/>
    <w:rsid w:val="008C0D47"/>
    <w:rsid w:val="008C30AA"/>
    <w:rsid w:val="008C6310"/>
    <w:rsid w:val="008D417C"/>
    <w:rsid w:val="008D6356"/>
    <w:rsid w:val="008E04DA"/>
    <w:rsid w:val="008F4105"/>
    <w:rsid w:val="008F6FA6"/>
    <w:rsid w:val="008F7077"/>
    <w:rsid w:val="00907058"/>
    <w:rsid w:val="0090747E"/>
    <w:rsid w:val="009078D1"/>
    <w:rsid w:val="00912AA6"/>
    <w:rsid w:val="00917FA3"/>
    <w:rsid w:val="0092285C"/>
    <w:rsid w:val="00922A0E"/>
    <w:rsid w:val="009236FA"/>
    <w:rsid w:val="00930B24"/>
    <w:rsid w:val="00931494"/>
    <w:rsid w:val="00940731"/>
    <w:rsid w:val="00941637"/>
    <w:rsid w:val="00944557"/>
    <w:rsid w:val="00946800"/>
    <w:rsid w:val="00950955"/>
    <w:rsid w:val="0095138C"/>
    <w:rsid w:val="00955863"/>
    <w:rsid w:val="00957C73"/>
    <w:rsid w:val="00962BF3"/>
    <w:rsid w:val="00964E54"/>
    <w:rsid w:val="0096798D"/>
    <w:rsid w:val="00970E98"/>
    <w:rsid w:val="00972E5D"/>
    <w:rsid w:val="009730DA"/>
    <w:rsid w:val="0097494B"/>
    <w:rsid w:val="0097511E"/>
    <w:rsid w:val="0098081B"/>
    <w:rsid w:val="0098133E"/>
    <w:rsid w:val="009863FC"/>
    <w:rsid w:val="0098708B"/>
    <w:rsid w:val="00990AD9"/>
    <w:rsid w:val="00990EAC"/>
    <w:rsid w:val="00991D11"/>
    <w:rsid w:val="00994428"/>
    <w:rsid w:val="0099717C"/>
    <w:rsid w:val="00997825"/>
    <w:rsid w:val="009A1711"/>
    <w:rsid w:val="009A1CB3"/>
    <w:rsid w:val="009A78AA"/>
    <w:rsid w:val="009A7F3A"/>
    <w:rsid w:val="009B7FBF"/>
    <w:rsid w:val="009C15AC"/>
    <w:rsid w:val="009C1E84"/>
    <w:rsid w:val="009C237B"/>
    <w:rsid w:val="009C2712"/>
    <w:rsid w:val="009C36DE"/>
    <w:rsid w:val="009C5201"/>
    <w:rsid w:val="009C62A8"/>
    <w:rsid w:val="009C6785"/>
    <w:rsid w:val="009D3B12"/>
    <w:rsid w:val="009D483E"/>
    <w:rsid w:val="009D5528"/>
    <w:rsid w:val="009D6117"/>
    <w:rsid w:val="009D69EC"/>
    <w:rsid w:val="009E4896"/>
    <w:rsid w:val="009F1C8A"/>
    <w:rsid w:val="009F59D7"/>
    <w:rsid w:val="00A0279B"/>
    <w:rsid w:val="00A06116"/>
    <w:rsid w:val="00A22E7D"/>
    <w:rsid w:val="00A26122"/>
    <w:rsid w:val="00A26491"/>
    <w:rsid w:val="00A347F5"/>
    <w:rsid w:val="00A3550C"/>
    <w:rsid w:val="00A40CA8"/>
    <w:rsid w:val="00A43971"/>
    <w:rsid w:val="00A43D43"/>
    <w:rsid w:val="00A443C2"/>
    <w:rsid w:val="00A44AA8"/>
    <w:rsid w:val="00A50EA5"/>
    <w:rsid w:val="00A51A5D"/>
    <w:rsid w:val="00A52CF3"/>
    <w:rsid w:val="00A54F03"/>
    <w:rsid w:val="00A60D90"/>
    <w:rsid w:val="00A631A3"/>
    <w:rsid w:val="00A63893"/>
    <w:rsid w:val="00A64A7D"/>
    <w:rsid w:val="00A6518F"/>
    <w:rsid w:val="00A66360"/>
    <w:rsid w:val="00A67E0B"/>
    <w:rsid w:val="00A70C76"/>
    <w:rsid w:val="00A743B0"/>
    <w:rsid w:val="00A7464D"/>
    <w:rsid w:val="00A7588C"/>
    <w:rsid w:val="00A80780"/>
    <w:rsid w:val="00A82498"/>
    <w:rsid w:val="00A93B7E"/>
    <w:rsid w:val="00AA487E"/>
    <w:rsid w:val="00AA50F6"/>
    <w:rsid w:val="00AB047F"/>
    <w:rsid w:val="00AB07E1"/>
    <w:rsid w:val="00AB276B"/>
    <w:rsid w:val="00AB465D"/>
    <w:rsid w:val="00AB7875"/>
    <w:rsid w:val="00AC1F74"/>
    <w:rsid w:val="00AC354C"/>
    <w:rsid w:val="00AC4F31"/>
    <w:rsid w:val="00AC53A7"/>
    <w:rsid w:val="00AD0740"/>
    <w:rsid w:val="00AD1E5B"/>
    <w:rsid w:val="00AD74DC"/>
    <w:rsid w:val="00AE4CE5"/>
    <w:rsid w:val="00AF3C70"/>
    <w:rsid w:val="00AF478D"/>
    <w:rsid w:val="00AF7668"/>
    <w:rsid w:val="00B01C78"/>
    <w:rsid w:val="00B06B73"/>
    <w:rsid w:val="00B125F0"/>
    <w:rsid w:val="00B13ED8"/>
    <w:rsid w:val="00B26170"/>
    <w:rsid w:val="00B27F07"/>
    <w:rsid w:val="00B3164A"/>
    <w:rsid w:val="00B36C5A"/>
    <w:rsid w:val="00B37E6B"/>
    <w:rsid w:val="00B426FB"/>
    <w:rsid w:val="00B62D3F"/>
    <w:rsid w:val="00B63A5B"/>
    <w:rsid w:val="00B6451B"/>
    <w:rsid w:val="00B6574F"/>
    <w:rsid w:val="00B6663A"/>
    <w:rsid w:val="00B7005A"/>
    <w:rsid w:val="00B7174E"/>
    <w:rsid w:val="00B775B6"/>
    <w:rsid w:val="00B84157"/>
    <w:rsid w:val="00BB0350"/>
    <w:rsid w:val="00BB3E38"/>
    <w:rsid w:val="00BB41FD"/>
    <w:rsid w:val="00BB63F7"/>
    <w:rsid w:val="00BB7AEE"/>
    <w:rsid w:val="00BC17B4"/>
    <w:rsid w:val="00BC283C"/>
    <w:rsid w:val="00BD2B75"/>
    <w:rsid w:val="00BD442E"/>
    <w:rsid w:val="00BD738C"/>
    <w:rsid w:val="00BE0403"/>
    <w:rsid w:val="00BE39B8"/>
    <w:rsid w:val="00BE71FF"/>
    <w:rsid w:val="00BF0033"/>
    <w:rsid w:val="00BF139D"/>
    <w:rsid w:val="00BF1AC1"/>
    <w:rsid w:val="00BF44A4"/>
    <w:rsid w:val="00BF7BFF"/>
    <w:rsid w:val="00C035AA"/>
    <w:rsid w:val="00C10151"/>
    <w:rsid w:val="00C105A1"/>
    <w:rsid w:val="00C10B2D"/>
    <w:rsid w:val="00C11E33"/>
    <w:rsid w:val="00C122F9"/>
    <w:rsid w:val="00C1681F"/>
    <w:rsid w:val="00C17699"/>
    <w:rsid w:val="00C229BA"/>
    <w:rsid w:val="00C2408C"/>
    <w:rsid w:val="00C435ED"/>
    <w:rsid w:val="00C44F52"/>
    <w:rsid w:val="00C52A0D"/>
    <w:rsid w:val="00C54F79"/>
    <w:rsid w:val="00C61DF4"/>
    <w:rsid w:val="00C65EA1"/>
    <w:rsid w:val="00C70B86"/>
    <w:rsid w:val="00C86701"/>
    <w:rsid w:val="00C8774D"/>
    <w:rsid w:val="00C90E39"/>
    <w:rsid w:val="00C92C19"/>
    <w:rsid w:val="00C9376A"/>
    <w:rsid w:val="00C93C3A"/>
    <w:rsid w:val="00C96227"/>
    <w:rsid w:val="00CA462A"/>
    <w:rsid w:val="00CA46E3"/>
    <w:rsid w:val="00CA684C"/>
    <w:rsid w:val="00CB0320"/>
    <w:rsid w:val="00CB1422"/>
    <w:rsid w:val="00CB211A"/>
    <w:rsid w:val="00CC3B6C"/>
    <w:rsid w:val="00CC6F2A"/>
    <w:rsid w:val="00CD1405"/>
    <w:rsid w:val="00CD2AF6"/>
    <w:rsid w:val="00CD52CE"/>
    <w:rsid w:val="00CE3A3D"/>
    <w:rsid w:val="00CE7A30"/>
    <w:rsid w:val="00CE7A85"/>
    <w:rsid w:val="00CF3346"/>
    <w:rsid w:val="00CF3B09"/>
    <w:rsid w:val="00CF4EF6"/>
    <w:rsid w:val="00D0175C"/>
    <w:rsid w:val="00D0476C"/>
    <w:rsid w:val="00D052C1"/>
    <w:rsid w:val="00D065A6"/>
    <w:rsid w:val="00D0742B"/>
    <w:rsid w:val="00D07A45"/>
    <w:rsid w:val="00D1096C"/>
    <w:rsid w:val="00D1204C"/>
    <w:rsid w:val="00D1695C"/>
    <w:rsid w:val="00D24A5D"/>
    <w:rsid w:val="00D26A08"/>
    <w:rsid w:val="00D270A5"/>
    <w:rsid w:val="00D2756B"/>
    <w:rsid w:val="00D3115C"/>
    <w:rsid w:val="00D31A36"/>
    <w:rsid w:val="00D35B94"/>
    <w:rsid w:val="00D37FCB"/>
    <w:rsid w:val="00D4023D"/>
    <w:rsid w:val="00D4069A"/>
    <w:rsid w:val="00D54ECC"/>
    <w:rsid w:val="00D664C5"/>
    <w:rsid w:val="00D701CE"/>
    <w:rsid w:val="00D7189D"/>
    <w:rsid w:val="00D730CA"/>
    <w:rsid w:val="00D801DF"/>
    <w:rsid w:val="00D80804"/>
    <w:rsid w:val="00D86307"/>
    <w:rsid w:val="00D8660E"/>
    <w:rsid w:val="00D919DA"/>
    <w:rsid w:val="00D94F64"/>
    <w:rsid w:val="00D978E4"/>
    <w:rsid w:val="00DA33AC"/>
    <w:rsid w:val="00DA64D0"/>
    <w:rsid w:val="00DA6582"/>
    <w:rsid w:val="00DB0DFE"/>
    <w:rsid w:val="00DB67CB"/>
    <w:rsid w:val="00DC0169"/>
    <w:rsid w:val="00DC14FD"/>
    <w:rsid w:val="00DC22C2"/>
    <w:rsid w:val="00DC575A"/>
    <w:rsid w:val="00DC5FE1"/>
    <w:rsid w:val="00DC6E0F"/>
    <w:rsid w:val="00DD2B98"/>
    <w:rsid w:val="00DD4754"/>
    <w:rsid w:val="00DE03C1"/>
    <w:rsid w:val="00DE0530"/>
    <w:rsid w:val="00DE18B5"/>
    <w:rsid w:val="00DE19CC"/>
    <w:rsid w:val="00DE7D28"/>
    <w:rsid w:val="00DF0710"/>
    <w:rsid w:val="00DF09F4"/>
    <w:rsid w:val="00DF4B01"/>
    <w:rsid w:val="00DF7D8E"/>
    <w:rsid w:val="00E02E0B"/>
    <w:rsid w:val="00E0593E"/>
    <w:rsid w:val="00E15471"/>
    <w:rsid w:val="00E208B0"/>
    <w:rsid w:val="00E211C8"/>
    <w:rsid w:val="00E26720"/>
    <w:rsid w:val="00E32392"/>
    <w:rsid w:val="00E3261C"/>
    <w:rsid w:val="00E36408"/>
    <w:rsid w:val="00E36DF7"/>
    <w:rsid w:val="00E41AEE"/>
    <w:rsid w:val="00E46665"/>
    <w:rsid w:val="00E4794F"/>
    <w:rsid w:val="00E508A7"/>
    <w:rsid w:val="00E50F28"/>
    <w:rsid w:val="00E568CE"/>
    <w:rsid w:val="00E60A44"/>
    <w:rsid w:val="00E61B22"/>
    <w:rsid w:val="00E666EA"/>
    <w:rsid w:val="00E67C91"/>
    <w:rsid w:val="00E74087"/>
    <w:rsid w:val="00E85CEA"/>
    <w:rsid w:val="00E8690C"/>
    <w:rsid w:val="00E963BB"/>
    <w:rsid w:val="00E97C53"/>
    <w:rsid w:val="00EA5EFD"/>
    <w:rsid w:val="00EA6493"/>
    <w:rsid w:val="00EA70F3"/>
    <w:rsid w:val="00EA7476"/>
    <w:rsid w:val="00EB0651"/>
    <w:rsid w:val="00EB1CE0"/>
    <w:rsid w:val="00EB1F89"/>
    <w:rsid w:val="00EB1FC2"/>
    <w:rsid w:val="00EB6A0B"/>
    <w:rsid w:val="00EC093F"/>
    <w:rsid w:val="00EC14DF"/>
    <w:rsid w:val="00EC1BB9"/>
    <w:rsid w:val="00ED3B32"/>
    <w:rsid w:val="00ED4484"/>
    <w:rsid w:val="00ED6B45"/>
    <w:rsid w:val="00ED7346"/>
    <w:rsid w:val="00ED77F3"/>
    <w:rsid w:val="00EE0033"/>
    <w:rsid w:val="00EE45D4"/>
    <w:rsid w:val="00EF1410"/>
    <w:rsid w:val="00EF46AA"/>
    <w:rsid w:val="00F0409E"/>
    <w:rsid w:val="00F05BB5"/>
    <w:rsid w:val="00F102FB"/>
    <w:rsid w:val="00F113BF"/>
    <w:rsid w:val="00F15CCC"/>
    <w:rsid w:val="00F16FA8"/>
    <w:rsid w:val="00F20633"/>
    <w:rsid w:val="00F20ED0"/>
    <w:rsid w:val="00F2337D"/>
    <w:rsid w:val="00F25908"/>
    <w:rsid w:val="00F26E37"/>
    <w:rsid w:val="00F30F7F"/>
    <w:rsid w:val="00F32A7C"/>
    <w:rsid w:val="00F34EC4"/>
    <w:rsid w:val="00F374E5"/>
    <w:rsid w:val="00F4271F"/>
    <w:rsid w:val="00F438DC"/>
    <w:rsid w:val="00F45A9B"/>
    <w:rsid w:val="00F46367"/>
    <w:rsid w:val="00F5167A"/>
    <w:rsid w:val="00F5534E"/>
    <w:rsid w:val="00F57054"/>
    <w:rsid w:val="00F6042B"/>
    <w:rsid w:val="00F62DCD"/>
    <w:rsid w:val="00F652EB"/>
    <w:rsid w:val="00F7451A"/>
    <w:rsid w:val="00F745DD"/>
    <w:rsid w:val="00F76B03"/>
    <w:rsid w:val="00F76EBD"/>
    <w:rsid w:val="00F80C4B"/>
    <w:rsid w:val="00F8478E"/>
    <w:rsid w:val="00F84AC0"/>
    <w:rsid w:val="00F84B99"/>
    <w:rsid w:val="00F85769"/>
    <w:rsid w:val="00F86672"/>
    <w:rsid w:val="00F8700A"/>
    <w:rsid w:val="00F91124"/>
    <w:rsid w:val="00FA3223"/>
    <w:rsid w:val="00FA6956"/>
    <w:rsid w:val="00FB0572"/>
    <w:rsid w:val="00FB05EA"/>
    <w:rsid w:val="00FB5D6E"/>
    <w:rsid w:val="00FC4E3E"/>
    <w:rsid w:val="00FD0C4A"/>
    <w:rsid w:val="00FD2680"/>
    <w:rsid w:val="00FD73B1"/>
    <w:rsid w:val="00FE2996"/>
    <w:rsid w:val="00FE77D9"/>
    <w:rsid w:val="00FF2DB1"/>
    <w:rsid w:val="07177A84"/>
    <w:rsid w:val="0F030047"/>
    <w:rsid w:val="2DDF2CFF"/>
    <w:rsid w:val="309BC5F6"/>
    <w:rsid w:val="30B9DD65"/>
    <w:rsid w:val="339F39E7"/>
    <w:rsid w:val="34A1791B"/>
    <w:rsid w:val="53A057EF"/>
    <w:rsid w:val="650829A6"/>
    <w:rsid w:val="6D85FACB"/>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D8FCA5"/>
  <w15:docId w15:val="{BE3B9D3E-411C-4563-835A-8F18C4DD2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8"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locked="1"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qFormat="1"/>
    <w:lsdException w:name="Intense Referenc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aliases w:val="vgu_Text"/>
    <w:qFormat/>
    <w:rsid w:val="00C96227"/>
    <w:pPr>
      <w:spacing w:before="240" w:after="0" w:line="360" w:lineRule="auto"/>
      <w:ind w:firstLine="851"/>
      <w:contextualSpacing/>
      <w:jc w:val="both"/>
    </w:pPr>
    <w:rPr>
      <w:rFonts w:ascii="Times New Roman" w:hAnsi="Times New Roman"/>
      <w:sz w:val="24"/>
    </w:rPr>
  </w:style>
  <w:style w:type="paragraph" w:styleId="1">
    <w:name w:val="heading 1"/>
    <w:aliases w:val="vgu_Header1"/>
    <w:basedOn w:val="a1"/>
    <w:next w:val="a1"/>
    <w:link w:val="10"/>
    <w:uiPriority w:val="9"/>
    <w:qFormat/>
    <w:rsid w:val="00EA6493"/>
    <w:pPr>
      <w:keepNext/>
      <w:keepLines/>
      <w:pageBreakBefore/>
      <w:numPr>
        <w:numId w:val="5"/>
      </w:numPr>
      <w:tabs>
        <w:tab w:val="left" w:pos="1418"/>
      </w:tabs>
      <w:spacing w:before="480"/>
      <w:ind w:left="0" w:firstLine="851"/>
      <w:jc w:val="left"/>
      <w:outlineLvl w:val="0"/>
    </w:pPr>
    <w:rPr>
      <w:rFonts w:eastAsiaTheme="majorEastAsia" w:cs="Times New Roman"/>
      <w:b/>
      <w:bCs/>
      <w:noProof/>
      <w:szCs w:val="36"/>
    </w:rPr>
  </w:style>
  <w:style w:type="paragraph" w:styleId="2">
    <w:name w:val="heading 2"/>
    <w:aliases w:val="vgu_Header2"/>
    <w:basedOn w:val="a1"/>
    <w:next w:val="a1"/>
    <w:link w:val="20"/>
    <w:uiPriority w:val="9"/>
    <w:unhideWhenUsed/>
    <w:qFormat/>
    <w:rsid w:val="00EA6493"/>
    <w:pPr>
      <w:keepNext/>
      <w:keepLines/>
      <w:numPr>
        <w:ilvl w:val="1"/>
        <w:numId w:val="5"/>
      </w:numPr>
      <w:tabs>
        <w:tab w:val="num" w:pos="964"/>
        <w:tab w:val="left" w:pos="1560"/>
      </w:tabs>
      <w:spacing w:before="200"/>
      <w:ind w:left="0" w:firstLine="851"/>
      <w:outlineLvl w:val="1"/>
    </w:pPr>
    <w:rPr>
      <w:rFonts w:eastAsiaTheme="majorEastAsia" w:cs="Times New Roman"/>
      <w:b/>
      <w:bCs/>
      <w:szCs w:val="36"/>
    </w:rPr>
  </w:style>
  <w:style w:type="paragraph" w:styleId="3">
    <w:name w:val="heading 3"/>
    <w:aliases w:val="vgu_Header3"/>
    <w:basedOn w:val="a1"/>
    <w:next w:val="a1"/>
    <w:link w:val="30"/>
    <w:uiPriority w:val="9"/>
    <w:unhideWhenUsed/>
    <w:qFormat/>
    <w:rsid w:val="00EA6493"/>
    <w:pPr>
      <w:keepNext/>
      <w:keepLines/>
      <w:numPr>
        <w:ilvl w:val="2"/>
        <w:numId w:val="5"/>
      </w:numPr>
      <w:tabs>
        <w:tab w:val="left" w:pos="1701"/>
      </w:tabs>
      <w:spacing w:before="200"/>
      <w:ind w:left="0" w:firstLine="851"/>
      <w:outlineLvl w:val="2"/>
    </w:pPr>
    <w:rPr>
      <w:rFonts w:eastAsiaTheme="majorEastAsia" w:cs="Times New Roman"/>
      <w:b/>
      <w:bCs/>
    </w:rPr>
  </w:style>
  <w:style w:type="paragraph" w:styleId="4">
    <w:name w:val="heading 4"/>
    <w:aliases w:val="vgu_Header4"/>
    <w:basedOn w:val="a1"/>
    <w:next w:val="a1"/>
    <w:link w:val="40"/>
    <w:uiPriority w:val="9"/>
    <w:unhideWhenUsed/>
    <w:qFormat/>
    <w:rsid w:val="00EA6493"/>
    <w:pPr>
      <w:keepNext/>
      <w:keepLines/>
      <w:numPr>
        <w:ilvl w:val="3"/>
        <w:numId w:val="5"/>
      </w:numPr>
      <w:tabs>
        <w:tab w:val="left" w:pos="1843"/>
      </w:tabs>
      <w:spacing w:before="200"/>
      <w:ind w:left="0" w:firstLine="851"/>
      <w:outlineLvl w:val="3"/>
    </w:pPr>
    <w:rPr>
      <w:rFonts w:eastAsiaTheme="majorEastAsia" w:cs="Times New Roman"/>
      <w:b/>
      <w:bCs/>
      <w:iCs/>
    </w:rPr>
  </w:style>
  <w:style w:type="paragraph" w:styleId="5">
    <w:name w:val="heading 5"/>
    <w:aliases w:val="vgu_Header5"/>
    <w:basedOn w:val="a1"/>
    <w:next w:val="a1"/>
    <w:link w:val="50"/>
    <w:uiPriority w:val="9"/>
    <w:unhideWhenUsed/>
    <w:qFormat/>
    <w:rsid w:val="00815163"/>
    <w:pPr>
      <w:keepNext/>
      <w:keepLines/>
      <w:numPr>
        <w:ilvl w:val="4"/>
        <w:numId w:val="5"/>
      </w:numPr>
      <w:tabs>
        <w:tab w:val="left" w:pos="1985"/>
      </w:tabs>
      <w:spacing w:before="200"/>
      <w:ind w:left="0" w:firstLine="851"/>
      <w:outlineLvl w:val="4"/>
    </w:pPr>
    <w:rPr>
      <w:rFonts w:eastAsiaTheme="majorEastAsia" w:cs="Times New Roman"/>
      <w:b/>
    </w:rPr>
  </w:style>
  <w:style w:type="paragraph" w:styleId="6">
    <w:name w:val="heading 6"/>
    <w:aliases w:val="vgu_Header6"/>
    <w:basedOn w:val="a1"/>
    <w:next w:val="a1"/>
    <w:link w:val="60"/>
    <w:uiPriority w:val="9"/>
    <w:unhideWhenUsed/>
    <w:qFormat/>
    <w:rsid w:val="006D46A3"/>
    <w:pPr>
      <w:keepNext/>
      <w:keepLines/>
      <w:numPr>
        <w:ilvl w:val="5"/>
        <w:numId w:val="5"/>
      </w:numPr>
      <w:tabs>
        <w:tab w:val="left" w:pos="2268"/>
      </w:tabs>
      <w:spacing w:before="200"/>
      <w:ind w:left="0" w:firstLine="851"/>
      <w:outlineLvl w:val="5"/>
    </w:pPr>
    <w:rPr>
      <w:rFonts w:eastAsiaTheme="majorEastAsia" w:cs="Times New Roman"/>
      <w:iCs/>
    </w:rPr>
  </w:style>
  <w:style w:type="paragraph" w:styleId="7">
    <w:name w:val="heading 7"/>
    <w:aliases w:val="vgu_Header7"/>
    <w:basedOn w:val="a1"/>
    <w:next w:val="a1"/>
    <w:link w:val="70"/>
    <w:uiPriority w:val="9"/>
    <w:unhideWhenUsed/>
    <w:qFormat/>
    <w:rsid w:val="006D46A3"/>
    <w:pPr>
      <w:keepNext/>
      <w:keepLines/>
      <w:numPr>
        <w:ilvl w:val="6"/>
        <w:numId w:val="5"/>
      </w:numPr>
      <w:tabs>
        <w:tab w:val="left" w:pos="2410"/>
      </w:tabs>
      <w:spacing w:before="200"/>
      <w:ind w:left="0" w:firstLine="851"/>
      <w:outlineLvl w:val="6"/>
    </w:pPr>
    <w:rPr>
      <w:rFonts w:eastAsiaTheme="majorEastAsia" w:cs="Times New Roman"/>
      <w:iCs/>
    </w:rPr>
  </w:style>
  <w:style w:type="paragraph" w:styleId="8">
    <w:name w:val="heading 8"/>
    <w:aliases w:val="vgu_Header8"/>
    <w:basedOn w:val="a1"/>
    <w:next w:val="a1"/>
    <w:link w:val="80"/>
    <w:uiPriority w:val="9"/>
    <w:unhideWhenUsed/>
    <w:qFormat/>
    <w:rsid w:val="006D46A3"/>
    <w:pPr>
      <w:keepNext/>
      <w:keepLines/>
      <w:numPr>
        <w:ilvl w:val="7"/>
        <w:numId w:val="5"/>
      </w:numPr>
      <w:tabs>
        <w:tab w:val="left" w:pos="2552"/>
      </w:tabs>
      <w:spacing w:before="200"/>
      <w:ind w:left="0" w:firstLine="851"/>
      <w:outlineLvl w:val="7"/>
    </w:pPr>
    <w:rPr>
      <w:rFonts w:eastAsiaTheme="majorEastAsia" w:cs="Times New Roman"/>
      <w:szCs w:val="20"/>
    </w:rPr>
  </w:style>
  <w:style w:type="paragraph" w:styleId="9">
    <w:name w:val="heading 9"/>
    <w:aliases w:val="vgu_Header9"/>
    <w:basedOn w:val="a1"/>
    <w:next w:val="a1"/>
    <w:link w:val="90"/>
    <w:uiPriority w:val="9"/>
    <w:unhideWhenUsed/>
    <w:qFormat/>
    <w:rsid w:val="006D46A3"/>
    <w:pPr>
      <w:keepNext/>
      <w:keepLines/>
      <w:numPr>
        <w:ilvl w:val="8"/>
        <w:numId w:val="5"/>
      </w:numPr>
      <w:tabs>
        <w:tab w:val="left" w:pos="2835"/>
      </w:tabs>
      <w:spacing w:before="200"/>
      <w:ind w:left="0" w:firstLine="851"/>
      <w:outlineLvl w:val="8"/>
    </w:pPr>
    <w:rPr>
      <w:rFonts w:asciiTheme="majorHAnsi" w:eastAsiaTheme="majorEastAsia" w:hAnsiTheme="majorHAnsi" w:cstheme="majorBidi"/>
      <w:iCs/>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aliases w:val="vgu_Header1 Знак"/>
    <w:basedOn w:val="a2"/>
    <w:link w:val="1"/>
    <w:rsid w:val="00EA6493"/>
    <w:rPr>
      <w:rFonts w:ascii="Times New Roman" w:eastAsiaTheme="majorEastAsia" w:hAnsi="Times New Roman" w:cs="Times New Roman"/>
      <w:b/>
      <w:bCs/>
      <w:noProof/>
      <w:sz w:val="24"/>
      <w:szCs w:val="36"/>
    </w:rPr>
  </w:style>
  <w:style w:type="character" w:customStyle="1" w:styleId="20">
    <w:name w:val="Заголовок 2 Знак"/>
    <w:aliases w:val="vgu_Header2 Знак"/>
    <w:basedOn w:val="a2"/>
    <w:link w:val="2"/>
    <w:rsid w:val="00EA6493"/>
    <w:rPr>
      <w:rFonts w:ascii="Times New Roman" w:eastAsiaTheme="majorEastAsia" w:hAnsi="Times New Roman" w:cs="Times New Roman"/>
      <w:b/>
      <w:bCs/>
      <w:sz w:val="24"/>
      <w:szCs w:val="36"/>
    </w:rPr>
  </w:style>
  <w:style w:type="character" w:customStyle="1" w:styleId="30">
    <w:name w:val="Заголовок 3 Знак"/>
    <w:aliases w:val="vgu_Header3 Знак"/>
    <w:basedOn w:val="a2"/>
    <w:link w:val="3"/>
    <w:rsid w:val="00EA6493"/>
    <w:rPr>
      <w:rFonts w:ascii="Times New Roman" w:eastAsiaTheme="majorEastAsia" w:hAnsi="Times New Roman" w:cs="Times New Roman"/>
      <w:b/>
      <w:bCs/>
      <w:sz w:val="24"/>
    </w:rPr>
  </w:style>
  <w:style w:type="character" w:customStyle="1" w:styleId="40">
    <w:name w:val="Заголовок 4 Знак"/>
    <w:aliases w:val="vgu_Header4 Знак"/>
    <w:basedOn w:val="a2"/>
    <w:link w:val="4"/>
    <w:uiPriority w:val="9"/>
    <w:rsid w:val="00EA6493"/>
    <w:rPr>
      <w:rFonts w:ascii="Times New Roman" w:eastAsiaTheme="majorEastAsia" w:hAnsi="Times New Roman" w:cs="Times New Roman"/>
      <w:b/>
      <w:bCs/>
      <w:iCs/>
      <w:sz w:val="24"/>
    </w:rPr>
  </w:style>
  <w:style w:type="character" w:customStyle="1" w:styleId="50">
    <w:name w:val="Заголовок 5 Знак"/>
    <w:aliases w:val="vgu_Header5 Знак"/>
    <w:basedOn w:val="a2"/>
    <w:link w:val="5"/>
    <w:uiPriority w:val="9"/>
    <w:rsid w:val="00815163"/>
    <w:rPr>
      <w:rFonts w:ascii="Times New Roman" w:eastAsiaTheme="majorEastAsia" w:hAnsi="Times New Roman" w:cs="Times New Roman"/>
      <w:b/>
      <w:sz w:val="24"/>
    </w:rPr>
  </w:style>
  <w:style w:type="character" w:customStyle="1" w:styleId="60">
    <w:name w:val="Заголовок 6 Знак"/>
    <w:aliases w:val="vgu_Header6 Знак"/>
    <w:basedOn w:val="a2"/>
    <w:link w:val="6"/>
    <w:uiPriority w:val="9"/>
    <w:rsid w:val="006D46A3"/>
    <w:rPr>
      <w:rFonts w:ascii="Times New Roman" w:eastAsiaTheme="majorEastAsia" w:hAnsi="Times New Roman" w:cs="Times New Roman"/>
      <w:iCs/>
      <w:sz w:val="24"/>
    </w:rPr>
  </w:style>
  <w:style w:type="character" w:customStyle="1" w:styleId="70">
    <w:name w:val="Заголовок 7 Знак"/>
    <w:aliases w:val="vgu_Header7 Знак"/>
    <w:basedOn w:val="a2"/>
    <w:link w:val="7"/>
    <w:uiPriority w:val="9"/>
    <w:rsid w:val="006D46A3"/>
    <w:rPr>
      <w:rFonts w:ascii="Times New Roman" w:eastAsiaTheme="majorEastAsia" w:hAnsi="Times New Roman" w:cs="Times New Roman"/>
      <w:iCs/>
      <w:sz w:val="24"/>
    </w:rPr>
  </w:style>
  <w:style w:type="character" w:customStyle="1" w:styleId="80">
    <w:name w:val="Заголовок 8 Знак"/>
    <w:aliases w:val="vgu_Header8 Знак"/>
    <w:basedOn w:val="a2"/>
    <w:link w:val="8"/>
    <w:uiPriority w:val="9"/>
    <w:rsid w:val="006D46A3"/>
    <w:rPr>
      <w:rFonts w:ascii="Times New Roman" w:eastAsiaTheme="majorEastAsia" w:hAnsi="Times New Roman" w:cs="Times New Roman"/>
      <w:sz w:val="24"/>
      <w:szCs w:val="20"/>
    </w:rPr>
  </w:style>
  <w:style w:type="character" w:customStyle="1" w:styleId="90">
    <w:name w:val="Заголовок 9 Знак"/>
    <w:aliases w:val="vgu_Header9 Знак"/>
    <w:basedOn w:val="a2"/>
    <w:link w:val="9"/>
    <w:uiPriority w:val="9"/>
    <w:rsid w:val="006D46A3"/>
    <w:rPr>
      <w:rFonts w:asciiTheme="majorHAnsi" w:eastAsiaTheme="majorEastAsia" w:hAnsiTheme="majorHAnsi" w:cstheme="majorBidi"/>
      <w:iCs/>
      <w:sz w:val="24"/>
      <w:szCs w:val="28"/>
    </w:rPr>
  </w:style>
  <w:style w:type="paragraph" w:styleId="a0">
    <w:name w:val="List Paragraph"/>
    <w:aliases w:val="vgu_List1"/>
    <w:basedOn w:val="a1"/>
    <w:link w:val="a5"/>
    <w:uiPriority w:val="34"/>
    <w:qFormat/>
    <w:rsid w:val="006D46A3"/>
    <w:pPr>
      <w:keepLines/>
      <w:numPr>
        <w:numId w:val="1"/>
      </w:numPr>
      <w:tabs>
        <w:tab w:val="left" w:pos="1276"/>
      </w:tabs>
      <w:spacing w:before="0"/>
      <w:ind w:left="0" w:firstLine="851"/>
    </w:pPr>
  </w:style>
  <w:style w:type="character" w:customStyle="1" w:styleId="a5">
    <w:name w:val="Абзац списка Знак"/>
    <w:aliases w:val="vgu_List1 Знак"/>
    <w:basedOn w:val="a2"/>
    <w:link w:val="a0"/>
    <w:uiPriority w:val="34"/>
    <w:locked/>
    <w:rsid w:val="006D46A3"/>
    <w:rPr>
      <w:rFonts w:ascii="Times New Roman" w:hAnsi="Times New Roman"/>
      <w:sz w:val="24"/>
    </w:rPr>
  </w:style>
  <w:style w:type="paragraph" w:customStyle="1" w:styleId="vguList2">
    <w:name w:val="vgu_List2"/>
    <w:basedOn w:val="a0"/>
    <w:qFormat/>
    <w:rsid w:val="006D46A3"/>
    <w:pPr>
      <w:tabs>
        <w:tab w:val="left" w:pos="2268"/>
      </w:tabs>
      <w:ind w:firstLine="1701"/>
    </w:pPr>
  </w:style>
  <w:style w:type="paragraph" w:customStyle="1" w:styleId="vguList3">
    <w:name w:val="vgu_List3"/>
    <w:basedOn w:val="vguList2"/>
    <w:qFormat/>
    <w:rsid w:val="006D46A3"/>
    <w:pPr>
      <w:tabs>
        <w:tab w:val="clear" w:pos="2268"/>
        <w:tab w:val="left" w:pos="3402"/>
      </w:tabs>
      <w:ind w:firstLine="2835"/>
    </w:pPr>
  </w:style>
  <w:style w:type="character" w:styleId="a6">
    <w:name w:val="Hyperlink"/>
    <w:basedOn w:val="a2"/>
    <w:uiPriority w:val="99"/>
    <w:unhideWhenUsed/>
    <w:rsid w:val="00C96227"/>
    <w:rPr>
      <w:color w:val="0000FF" w:themeColor="hyperlink"/>
      <w:u w:val="single"/>
    </w:rPr>
  </w:style>
  <w:style w:type="paragraph" w:customStyle="1" w:styleId="vguNumber">
    <w:name w:val="vgu_Number"/>
    <w:basedOn w:val="a0"/>
    <w:rsid w:val="006819D3"/>
    <w:pPr>
      <w:numPr>
        <w:numId w:val="4"/>
      </w:numPr>
      <w:spacing w:before="240"/>
    </w:pPr>
  </w:style>
  <w:style w:type="paragraph" w:customStyle="1" w:styleId="vguCContentName">
    <w:name w:val="vguC_Content_Name"/>
    <w:basedOn w:val="vguHeader"/>
    <w:link w:val="vguCContentName0"/>
    <w:qFormat/>
    <w:rsid w:val="00C96227"/>
    <w:pPr>
      <w:tabs>
        <w:tab w:val="left" w:pos="1985"/>
      </w:tabs>
    </w:pPr>
  </w:style>
  <w:style w:type="paragraph" w:styleId="a">
    <w:name w:val="List Bullet"/>
    <w:basedOn w:val="a1"/>
    <w:uiPriority w:val="99"/>
    <w:semiHidden/>
    <w:unhideWhenUsed/>
    <w:qFormat/>
    <w:rsid w:val="00ED6EE3"/>
    <w:pPr>
      <w:numPr>
        <w:numId w:val="2"/>
      </w:numPr>
      <w:spacing w:before="0"/>
      <w:ind w:left="425" w:hanging="425"/>
    </w:pPr>
  </w:style>
  <w:style w:type="character" w:customStyle="1" w:styleId="vguCContentName0">
    <w:name w:val="vguC_Content_Name Знак"/>
    <w:basedOn w:val="vguHeader0"/>
    <w:link w:val="vguCContentName"/>
    <w:rsid w:val="00C96227"/>
    <w:rPr>
      <w:rFonts w:ascii="Times New Roman" w:hAnsi="Times New Roman"/>
      <w:b/>
      <w:caps/>
      <w:sz w:val="24"/>
    </w:rPr>
  </w:style>
  <w:style w:type="paragraph" w:styleId="a7">
    <w:name w:val="Balloon Text"/>
    <w:basedOn w:val="a1"/>
    <w:link w:val="a8"/>
    <w:uiPriority w:val="99"/>
    <w:semiHidden/>
    <w:unhideWhenUsed/>
    <w:rsid w:val="00F952EF"/>
    <w:pPr>
      <w:spacing w:before="0" w:line="240" w:lineRule="auto"/>
    </w:pPr>
    <w:rPr>
      <w:rFonts w:ascii="Tahoma" w:hAnsi="Tahoma" w:cs="Tahoma"/>
      <w:sz w:val="16"/>
      <w:szCs w:val="16"/>
    </w:rPr>
  </w:style>
  <w:style w:type="character" w:customStyle="1" w:styleId="a8">
    <w:name w:val="Текст выноски Знак"/>
    <w:basedOn w:val="a2"/>
    <w:link w:val="a7"/>
    <w:uiPriority w:val="99"/>
    <w:semiHidden/>
    <w:rsid w:val="00F952EF"/>
    <w:rPr>
      <w:rFonts w:ascii="Tahoma" w:hAnsi="Tahoma" w:cs="Tahoma"/>
      <w:sz w:val="16"/>
      <w:szCs w:val="16"/>
    </w:rPr>
  </w:style>
  <w:style w:type="paragraph" w:styleId="a9">
    <w:name w:val="caption"/>
    <w:aliases w:val="vgu_PictureName"/>
    <w:basedOn w:val="a1"/>
    <w:next w:val="a1"/>
    <w:link w:val="aa"/>
    <w:uiPriority w:val="35"/>
    <w:unhideWhenUsed/>
    <w:qFormat/>
    <w:rsid w:val="00F84AC0"/>
    <w:pPr>
      <w:spacing w:before="0" w:after="240" w:line="720" w:lineRule="auto"/>
      <w:ind w:firstLine="0"/>
      <w:jc w:val="center"/>
    </w:pPr>
    <w:rPr>
      <w:bCs/>
      <w:szCs w:val="18"/>
    </w:rPr>
  </w:style>
  <w:style w:type="character" w:customStyle="1" w:styleId="aa">
    <w:name w:val="Название объекта Знак"/>
    <w:aliases w:val="vgu_PictureName Знак"/>
    <w:basedOn w:val="a2"/>
    <w:link w:val="a9"/>
    <w:uiPriority w:val="35"/>
    <w:rsid w:val="00F84AC0"/>
    <w:rPr>
      <w:rFonts w:ascii="Times New Roman" w:hAnsi="Times New Roman"/>
      <w:bCs/>
      <w:sz w:val="24"/>
      <w:szCs w:val="18"/>
    </w:rPr>
  </w:style>
  <w:style w:type="character" w:styleId="ab">
    <w:name w:val="Subtle Emphasis"/>
    <w:basedOn w:val="a2"/>
    <w:uiPriority w:val="99"/>
    <w:semiHidden/>
    <w:qFormat/>
    <w:rsid w:val="003B4D8E"/>
    <w:rPr>
      <w:i/>
      <w:iCs/>
      <w:color w:val="808080" w:themeColor="text1" w:themeTint="7F"/>
    </w:rPr>
  </w:style>
  <w:style w:type="table" w:styleId="ac">
    <w:name w:val="Table Grid"/>
    <w:basedOn w:val="a3"/>
    <w:uiPriority w:val="59"/>
    <w:rsid w:val="002D420C"/>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left"/>
      </w:pPr>
      <w:rPr>
        <w:rFonts w:ascii="Times New Roman" w:hAnsi="Times New Roman"/>
        <w:sz w:val="24"/>
      </w:rPr>
    </w:tblStylePr>
  </w:style>
  <w:style w:type="paragraph" w:customStyle="1" w:styleId="vgutTableText">
    <w:name w:val="vgut_TableText"/>
    <w:basedOn w:val="a1"/>
    <w:link w:val="vgutTableText0"/>
    <w:qFormat/>
    <w:rsid w:val="001568A3"/>
    <w:pPr>
      <w:spacing w:before="0" w:after="60" w:line="276" w:lineRule="auto"/>
      <w:ind w:firstLine="0"/>
      <w:jc w:val="left"/>
    </w:pPr>
  </w:style>
  <w:style w:type="character" w:customStyle="1" w:styleId="vgutTableText0">
    <w:name w:val="vgut_TableText Знак"/>
    <w:basedOn w:val="a2"/>
    <w:link w:val="vgutTableText"/>
    <w:rsid w:val="001568A3"/>
    <w:rPr>
      <w:rFonts w:ascii="Times New Roman" w:hAnsi="Times New Roman"/>
      <w:sz w:val="24"/>
    </w:rPr>
  </w:style>
  <w:style w:type="paragraph" w:customStyle="1" w:styleId="vguAdditionName">
    <w:name w:val="vgu_AdditionName"/>
    <w:basedOn w:val="1"/>
    <w:qFormat/>
    <w:rsid w:val="00B6663A"/>
    <w:pPr>
      <w:pageBreakBefore w:val="0"/>
      <w:numPr>
        <w:numId w:val="3"/>
      </w:numPr>
      <w:tabs>
        <w:tab w:val="num" w:pos="360"/>
      </w:tabs>
      <w:ind w:left="2693" w:hanging="2693"/>
    </w:pPr>
    <w:rPr>
      <w:caps/>
      <w:smallCaps/>
    </w:rPr>
  </w:style>
  <w:style w:type="paragraph" w:customStyle="1" w:styleId="vguHeader">
    <w:name w:val="vgu_Header"/>
    <w:basedOn w:val="a1"/>
    <w:link w:val="vguHeader0"/>
    <w:qFormat/>
    <w:rsid w:val="00303DC8"/>
    <w:pPr>
      <w:keepNext/>
      <w:keepLines/>
      <w:pageBreakBefore/>
      <w:ind w:firstLine="0"/>
      <w:jc w:val="center"/>
    </w:pPr>
    <w:rPr>
      <w:b/>
      <w:caps/>
    </w:rPr>
  </w:style>
  <w:style w:type="character" w:customStyle="1" w:styleId="vguHeader0">
    <w:name w:val="vgu_Header Знак"/>
    <w:basedOn w:val="a2"/>
    <w:link w:val="vguHeader"/>
    <w:rsid w:val="00303DC8"/>
    <w:rPr>
      <w:rFonts w:ascii="Times New Roman" w:hAnsi="Times New Roman"/>
      <w:b/>
      <w:caps/>
      <w:sz w:val="28"/>
    </w:rPr>
  </w:style>
  <w:style w:type="paragraph" w:styleId="11">
    <w:name w:val="toc 1"/>
    <w:aliases w:val="vguC_Contents1"/>
    <w:basedOn w:val="a1"/>
    <w:next w:val="a1"/>
    <w:link w:val="12"/>
    <w:autoRedefine/>
    <w:uiPriority w:val="39"/>
    <w:rsid w:val="00C96227"/>
    <w:pPr>
      <w:tabs>
        <w:tab w:val="left" w:pos="426"/>
        <w:tab w:val="right" w:leader="dot" w:pos="10206"/>
      </w:tabs>
      <w:spacing w:before="0" w:line="276" w:lineRule="auto"/>
      <w:ind w:left="426" w:right="567" w:hanging="426"/>
      <w:contextualSpacing w:val="0"/>
      <w:jc w:val="left"/>
    </w:pPr>
    <w:rPr>
      <w:rFonts w:eastAsia="Times New Roman" w:cs="Times New Roman"/>
      <w:noProof/>
      <w:szCs w:val="24"/>
    </w:rPr>
  </w:style>
  <w:style w:type="character" w:customStyle="1" w:styleId="12">
    <w:name w:val="Оглавление 1 Знак"/>
    <w:aliases w:val="vguC_Contents1 Знак"/>
    <w:basedOn w:val="a2"/>
    <w:link w:val="11"/>
    <w:uiPriority w:val="39"/>
    <w:rsid w:val="00C96227"/>
    <w:rPr>
      <w:rFonts w:ascii="Times New Roman" w:eastAsia="Times New Roman" w:hAnsi="Times New Roman" w:cs="Times New Roman"/>
      <w:noProof/>
      <w:sz w:val="24"/>
      <w:szCs w:val="24"/>
    </w:rPr>
  </w:style>
  <w:style w:type="paragraph" w:styleId="21">
    <w:name w:val="toc 2"/>
    <w:aliases w:val="vguC_Contents2"/>
    <w:basedOn w:val="a1"/>
    <w:next w:val="a1"/>
    <w:autoRedefine/>
    <w:uiPriority w:val="39"/>
    <w:rsid w:val="00C96227"/>
    <w:pPr>
      <w:tabs>
        <w:tab w:val="left" w:pos="1134"/>
        <w:tab w:val="right" w:leader="dot" w:pos="10206"/>
      </w:tabs>
      <w:spacing w:before="0" w:line="276" w:lineRule="auto"/>
      <w:ind w:right="567" w:firstLine="567"/>
      <w:contextualSpacing w:val="0"/>
      <w:jc w:val="left"/>
    </w:pPr>
    <w:rPr>
      <w:rFonts w:eastAsia="Times New Roman" w:cs="Times New Roman"/>
      <w:noProof/>
      <w:szCs w:val="24"/>
    </w:rPr>
  </w:style>
  <w:style w:type="paragraph" w:styleId="31">
    <w:name w:val="toc 3"/>
    <w:aliases w:val="vguC_Contents3"/>
    <w:basedOn w:val="a1"/>
    <w:next w:val="a1"/>
    <w:autoRedefine/>
    <w:uiPriority w:val="39"/>
    <w:rsid w:val="00C96227"/>
    <w:pPr>
      <w:tabs>
        <w:tab w:val="left" w:pos="1843"/>
        <w:tab w:val="right" w:leader="dot" w:pos="10206"/>
      </w:tabs>
      <w:spacing w:before="0" w:line="276" w:lineRule="auto"/>
      <w:ind w:right="567" w:firstLine="1134"/>
      <w:contextualSpacing w:val="0"/>
      <w:jc w:val="left"/>
    </w:pPr>
    <w:rPr>
      <w:rFonts w:eastAsia="Times New Roman" w:cs="Times New Roman"/>
      <w:noProof/>
      <w:szCs w:val="24"/>
    </w:rPr>
  </w:style>
  <w:style w:type="paragraph" w:styleId="41">
    <w:name w:val="toc 4"/>
    <w:aliases w:val="vguC_Contents1Add"/>
    <w:basedOn w:val="a1"/>
    <w:next w:val="a1"/>
    <w:autoRedefine/>
    <w:uiPriority w:val="39"/>
    <w:unhideWhenUsed/>
    <w:rsid w:val="00224E38"/>
    <w:pPr>
      <w:tabs>
        <w:tab w:val="left" w:pos="-4678"/>
        <w:tab w:val="left" w:pos="1985"/>
        <w:tab w:val="right" w:leader="dot" w:pos="10206"/>
      </w:tabs>
      <w:suppressAutoHyphens/>
      <w:spacing w:before="0" w:line="276" w:lineRule="auto"/>
      <w:ind w:left="1985" w:right="566" w:hanging="1985"/>
      <w:jc w:val="left"/>
    </w:pPr>
    <w:rPr>
      <w:noProof/>
    </w:rPr>
  </w:style>
  <w:style w:type="paragraph" w:customStyle="1" w:styleId="vgutTableName">
    <w:name w:val="vgut_TableName"/>
    <w:basedOn w:val="a1"/>
    <w:link w:val="vgutTableName0"/>
    <w:qFormat/>
    <w:rsid w:val="00F84AC0"/>
    <w:pPr>
      <w:spacing w:before="60" w:after="60" w:line="276" w:lineRule="auto"/>
      <w:ind w:firstLine="0"/>
      <w:contextualSpacing w:val="0"/>
      <w:jc w:val="left"/>
    </w:pPr>
  </w:style>
  <w:style w:type="character" w:customStyle="1" w:styleId="vgutTableName0">
    <w:name w:val="vgut_TableName Знак"/>
    <w:basedOn w:val="aa"/>
    <w:link w:val="vgutTableName"/>
    <w:rsid w:val="00F84AC0"/>
    <w:rPr>
      <w:rFonts w:ascii="Times New Roman" w:hAnsi="Times New Roman"/>
      <w:bCs w:val="0"/>
      <w:sz w:val="24"/>
      <w:szCs w:val="18"/>
    </w:rPr>
  </w:style>
  <w:style w:type="paragraph" w:styleId="ad">
    <w:name w:val="header"/>
    <w:aliases w:val="vgux_TitleHeader"/>
    <w:basedOn w:val="a1"/>
    <w:link w:val="ae"/>
    <w:uiPriority w:val="99"/>
    <w:unhideWhenUsed/>
    <w:rsid w:val="00C17A21"/>
    <w:pPr>
      <w:tabs>
        <w:tab w:val="center" w:pos="4677"/>
        <w:tab w:val="right" w:pos="9355"/>
      </w:tabs>
      <w:spacing w:before="0" w:line="240" w:lineRule="auto"/>
    </w:pPr>
  </w:style>
  <w:style w:type="character" w:customStyle="1" w:styleId="ae">
    <w:name w:val="Верхний колонтитул Знак"/>
    <w:aliases w:val="vgux_TitleHeader Знак"/>
    <w:basedOn w:val="a2"/>
    <w:link w:val="ad"/>
    <w:uiPriority w:val="99"/>
    <w:rsid w:val="00C17A21"/>
    <w:rPr>
      <w:rFonts w:ascii="Times New Roman" w:hAnsi="Times New Roman"/>
      <w:sz w:val="28"/>
    </w:rPr>
  </w:style>
  <w:style w:type="paragraph" w:styleId="af">
    <w:name w:val="footer"/>
    <w:aliases w:val="vgux_TitleFooter"/>
    <w:basedOn w:val="a1"/>
    <w:link w:val="af0"/>
    <w:uiPriority w:val="98"/>
    <w:unhideWhenUsed/>
    <w:rsid w:val="003D56FE"/>
    <w:pPr>
      <w:tabs>
        <w:tab w:val="center" w:pos="4677"/>
        <w:tab w:val="right" w:pos="9355"/>
      </w:tabs>
      <w:spacing w:before="0" w:line="240" w:lineRule="auto"/>
      <w:ind w:firstLine="0"/>
      <w:jc w:val="center"/>
    </w:pPr>
    <w:rPr>
      <w:b/>
      <w:sz w:val="32"/>
    </w:rPr>
  </w:style>
  <w:style w:type="character" w:customStyle="1" w:styleId="af0">
    <w:name w:val="Нижний колонтитул Знак"/>
    <w:aliases w:val="vgux_TitleFooter Знак"/>
    <w:basedOn w:val="a2"/>
    <w:link w:val="af"/>
    <w:uiPriority w:val="98"/>
    <w:rsid w:val="00627B79"/>
    <w:rPr>
      <w:rFonts w:ascii="Times New Roman" w:hAnsi="Times New Roman"/>
      <w:b/>
      <w:sz w:val="32"/>
    </w:rPr>
  </w:style>
  <w:style w:type="character" w:styleId="af1">
    <w:name w:val="page number"/>
    <w:aliases w:val="vgux_PageNumber"/>
    <w:basedOn w:val="a2"/>
    <w:rsid w:val="00C17A21"/>
    <w:rPr>
      <w:szCs w:val="24"/>
    </w:rPr>
  </w:style>
  <w:style w:type="paragraph" w:customStyle="1" w:styleId="vguxTitleDocName">
    <w:name w:val="vgux_TitleDocName"/>
    <w:basedOn w:val="a1"/>
    <w:qFormat/>
    <w:rsid w:val="00FF06B0"/>
    <w:pPr>
      <w:spacing w:before="480" w:after="120"/>
      <w:ind w:firstLine="0"/>
      <w:contextualSpacing w:val="0"/>
      <w:jc w:val="center"/>
    </w:pPr>
    <w:rPr>
      <w:b/>
      <w:caps/>
      <w:sz w:val="32"/>
      <w:lang w:val="en-US"/>
    </w:rPr>
  </w:style>
  <w:style w:type="paragraph" w:customStyle="1" w:styleId="vguxTitleDocType">
    <w:name w:val="vgux_TitleDocType"/>
    <w:basedOn w:val="a1"/>
    <w:qFormat/>
    <w:rsid w:val="00FF06B0"/>
    <w:pPr>
      <w:spacing w:before="0" w:after="360"/>
      <w:ind w:firstLine="0"/>
      <w:jc w:val="center"/>
    </w:pPr>
    <w:rPr>
      <w:b/>
      <w:smallCaps/>
    </w:rPr>
  </w:style>
  <w:style w:type="paragraph" w:customStyle="1" w:styleId="vguxTitleText">
    <w:name w:val="vgux_TitleText"/>
    <w:basedOn w:val="a1"/>
    <w:qFormat/>
    <w:rsid w:val="00FF06B0"/>
    <w:pPr>
      <w:ind w:firstLine="0"/>
      <w:jc w:val="center"/>
    </w:pPr>
  </w:style>
  <w:style w:type="paragraph" w:customStyle="1" w:styleId="vguxTitleDocTheme">
    <w:name w:val="vgux_TitleDocTheme"/>
    <w:basedOn w:val="a1"/>
    <w:qFormat/>
    <w:rsid w:val="00FF06B0"/>
    <w:pPr>
      <w:spacing w:before="0" w:after="960"/>
      <w:ind w:firstLine="0"/>
      <w:jc w:val="center"/>
    </w:pPr>
    <w:rPr>
      <w:b/>
      <w:caps/>
      <w:sz w:val="32"/>
      <w:lang w:val="en-US"/>
    </w:rPr>
  </w:style>
  <w:style w:type="character" w:styleId="af2">
    <w:name w:val="annotation reference"/>
    <w:basedOn w:val="a2"/>
    <w:uiPriority w:val="99"/>
    <w:semiHidden/>
    <w:unhideWhenUsed/>
    <w:rsid w:val="006505F8"/>
    <w:rPr>
      <w:sz w:val="16"/>
      <w:szCs w:val="16"/>
    </w:rPr>
  </w:style>
  <w:style w:type="paragraph" w:styleId="af3">
    <w:name w:val="annotation text"/>
    <w:basedOn w:val="a1"/>
    <w:link w:val="af4"/>
    <w:uiPriority w:val="99"/>
    <w:semiHidden/>
    <w:unhideWhenUsed/>
    <w:rsid w:val="006505F8"/>
    <w:pPr>
      <w:spacing w:line="240" w:lineRule="auto"/>
    </w:pPr>
    <w:rPr>
      <w:sz w:val="20"/>
      <w:szCs w:val="20"/>
    </w:rPr>
  </w:style>
  <w:style w:type="character" w:customStyle="1" w:styleId="af4">
    <w:name w:val="Текст примечания Знак"/>
    <w:basedOn w:val="a2"/>
    <w:link w:val="af3"/>
    <w:uiPriority w:val="99"/>
    <w:semiHidden/>
    <w:rsid w:val="006505F8"/>
    <w:rPr>
      <w:rFonts w:ascii="Times New Roman" w:hAnsi="Times New Roman"/>
      <w:sz w:val="20"/>
      <w:szCs w:val="20"/>
    </w:rPr>
  </w:style>
  <w:style w:type="paragraph" w:styleId="af5">
    <w:name w:val="annotation subject"/>
    <w:basedOn w:val="af3"/>
    <w:next w:val="af3"/>
    <w:link w:val="af6"/>
    <w:uiPriority w:val="99"/>
    <w:semiHidden/>
    <w:unhideWhenUsed/>
    <w:rsid w:val="006505F8"/>
    <w:rPr>
      <w:b/>
      <w:bCs/>
    </w:rPr>
  </w:style>
  <w:style w:type="character" w:customStyle="1" w:styleId="af6">
    <w:name w:val="Тема примечания Знак"/>
    <w:basedOn w:val="af4"/>
    <w:link w:val="af5"/>
    <w:uiPriority w:val="99"/>
    <w:semiHidden/>
    <w:rsid w:val="006505F8"/>
    <w:rPr>
      <w:rFonts w:ascii="Times New Roman" w:hAnsi="Times New Roman"/>
      <w:b/>
      <w:bCs/>
      <w:sz w:val="20"/>
      <w:szCs w:val="20"/>
    </w:rPr>
  </w:style>
  <w:style w:type="paragraph" w:styleId="af7">
    <w:name w:val="footnote text"/>
    <w:basedOn w:val="a1"/>
    <w:link w:val="af8"/>
    <w:uiPriority w:val="99"/>
    <w:unhideWhenUsed/>
    <w:rsid w:val="008374E1"/>
    <w:pPr>
      <w:spacing w:before="0" w:line="240" w:lineRule="auto"/>
    </w:pPr>
    <w:rPr>
      <w:sz w:val="20"/>
      <w:szCs w:val="20"/>
    </w:rPr>
  </w:style>
  <w:style w:type="character" w:customStyle="1" w:styleId="af8">
    <w:name w:val="Текст сноски Знак"/>
    <w:basedOn w:val="a2"/>
    <w:link w:val="af7"/>
    <w:uiPriority w:val="99"/>
    <w:rsid w:val="008374E1"/>
    <w:rPr>
      <w:rFonts w:ascii="Times New Roman" w:hAnsi="Times New Roman"/>
      <w:sz w:val="20"/>
      <w:szCs w:val="20"/>
    </w:rPr>
  </w:style>
  <w:style w:type="character" w:styleId="af9">
    <w:name w:val="footnote reference"/>
    <w:basedOn w:val="a2"/>
    <w:uiPriority w:val="99"/>
    <w:semiHidden/>
    <w:unhideWhenUsed/>
    <w:rsid w:val="008374E1"/>
    <w:rPr>
      <w:vertAlign w:val="superscript"/>
    </w:rPr>
  </w:style>
  <w:style w:type="paragraph" w:styleId="afa">
    <w:name w:val="Revision"/>
    <w:hidden/>
    <w:uiPriority w:val="99"/>
    <w:semiHidden/>
    <w:rsid w:val="009C0B09"/>
    <w:pPr>
      <w:spacing w:after="0" w:line="240" w:lineRule="auto"/>
    </w:pPr>
    <w:rPr>
      <w:rFonts w:ascii="Times New Roman" w:hAnsi="Times New Roman"/>
      <w:sz w:val="28"/>
    </w:rPr>
  </w:style>
  <w:style w:type="paragraph" w:styleId="afb">
    <w:name w:val="TOC Heading"/>
    <w:basedOn w:val="1"/>
    <w:next w:val="a1"/>
    <w:uiPriority w:val="39"/>
    <w:unhideWhenUsed/>
    <w:qFormat/>
    <w:rsid w:val="00442256"/>
    <w:pPr>
      <w:pageBreakBefore w:val="0"/>
      <w:numPr>
        <w:numId w:val="0"/>
      </w:numPr>
      <w:tabs>
        <w:tab w:val="clear" w:pos="1418"/>
      </w:tabs>
      <w:spacing w:before="240" w:line="259" w:lineRule="auto"/>
      <w:contextualSpacing w:val="0"/>
      <w:outlineLvl w:val="9"/>
    </w:pPr>
    <w:rPr>
      <w:rFonts w:asciiTheme="majorHAnsi" w:hAnsiTheme="majorHAnsi" w:cstheme="majorBidi"/>
      <w:b w:val="0"/>
      <w:bCs w:val="0"/>
      <w:noProof w:val="0"/>
      <w:color w:val="365F91" w:themeColor="accent1" w:themeShade="BF"/>
      <w:sz w:val="32"/>
      <w:szCs w:val="32"/>
    </w:rPr>
  </w:style>
  <w:style w:type="character" w:styleId="afc">
    <w:name w:val="Unresolved Mention"/>
    <w:basedOn w:val="a2"/>
    <w:uiPriority w:val="99"/>
    <w:semiHidden/>
    <w:unhideWhenUsed/>
    <w:rsid w:val="005F7A95"/>
    <w:rPr>
      <w:color w:val="605E5C"/>
      <w:shd w:val="clear" w:color="auto" w:fill="E1DFDD"/>
    </w:rPr>
  </w:style>
  <w:style w:type="character" w:styleId="afd">
    <w:name w:val="FollowedHyperlink"/>
    <w:basedOn w:val="a2"/>
    <w:uiPriority w:val="99"/>
    <w:semiHidden/>
    <w:unhideWhenUsed/>
    <w:rsid w:val="005C4F2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667874">
      <w:bodyDiv w:val="1"/>
      <w:marLeft w:val="0"/>
      <w:marRight w:val="0"/>
      <w:marTop w:val="0"/>
      <w:marBottom w:val="0"/>
      <w:divBdr>
        <w:top w:val="none" w:sz="0" w:space="0" w:color="auto"/>
        <w:left w:val="none" w:sz="0" w:space="0" w:color="auto"/>
        <w:bottom w:val="none" w:sz="0" w:space="0" w:color="auto"/>
        <w:right w:val="none" w:sz="0" w:space="0" w:color="auto"/>
      </w:divBdr>
    </w:div>
    <w:div w:id="151650846">
      <w:bodyDiv w:val="1"/>
      <w:marLeft w:val="0"/>
      <w:marRight w:val="0"/>
      <w:marTop w:val="0"/>
      <w:marBottom w:val="0"/>
      <w:divBdr>
        <w:top w:val="none" w:sz="0" w:space="0" w:color="auto"/>
        <w:left w:val="none" w:sz="0" w:space="0" w:color="auto"/>
        <w:bottom w:val="none" w:sz="0" w:space="0" w:color="auto"/>
        <w:right w:val="none" w:sz="0" w:space="0" w:color="auto"/>
      </w:divBdr>
    </w:div>
    <w:div w:id="191457218">
      <w:bodyDiv w:val="1"/>
      <w:marLeft w:val="0"/>
      <w:marRight w:val="0"/>
      <w:marTop w:val="0"/>
      <w:marBottom w:val="0"/>
      <w:divBdr>
        <w:top w:val="none" w:sz="0" w:space="0" w:color="auto"/>
        <w:left w:val="none" w:sz="0" w:space="0" w:color="auto"/>
        <w:bottom w:val="none" w:sz="0" w:space="0" w:color="auto"/>
        <w:right w:val="none" w:sz="0" w:space="0" w:color="auto"/>
      </w:divBdr>
      <w:divsChild>
        <w:div w:id="998193697">
          <w:marLeft w:val="0"/>
          <w:marRight w:val="0"/>
          <w:marTop w:val="0"/>
          <w:marBottom w:val="0"/>
          <w:divBdr>
            <w:top w:val="none" w:sz="0" w:space="0" w:color="auto"/>
            <w:left w:val="none" w:sz="0" w:space="0" w:color="auto"/>
            <w:bottom w:val="none" w:sz="0" w:space="0" w:color="auto"/>
            <w:right w:val="none" w:sz="0" w:space="0" w:color="auto"/>
          </w:divBdr>
        </w:div>
        <w:div w:id="497961555">
          <w:marLeft w:val="0"/>
          <w:marRight w:val="0"/>
          <w:marTop w:val="0"/>
          <w:marBottom w:val="0"/>
          <w:divBdr>
            <w:top w:val="none" w:sz="0" w:space="0" w:color="auto"/>
            <w:left w:val="none" w:sz="0" w:space="0" w:color="auto"/>
            <w:bottom w:val="none" w:sz="0" w:space="0" w:color="auto"/>
            <w:right w:val="none" w:sz="0" w:space="0" w:color="auto"/>
          </w:divBdr>
        </w:div>
        <w:div w:id="1607884558">
          <w:marLeft w:val="0"/>
          <w:marRight w:val="0"/>
          <w:marTop w:val="0"/>
          <w:marBottom w:val="0"/>
          <w:divBdr>
            <w:top w:val="none" w:sz="0" w:space="0" w:color="auto"/>
            <w:left w:val="none" w:sz="0" w:space="0" w:color="auto"/>
            <w:bottom w:val="none" w:sz="0" w:space="0" w:color="auto"/>
            <w:right w:val="none" w:sz="0" w:space="0" w:color="auto"/>
          </w:divBdr>
        </w:div>
        <w:div w:id="823663445">
          <w:marLeft w:val="0"/>
          <w:marRight w:val="0"/>
          <w:marTop w:val="0"/>
          <w:marBottom w:val="0"/>
          <w:divBdr>
            <w:top w:val="none" w:sz="0" w:space="0" w:color="auto"/>
            <w:left w:val="none" w:sz="0" w:space="0" w:color="auto"/>
            <w:bottom w:val="none" w:sz="0" w:space="0" w:color="auto"/>
            <w:right w:val="none" w:sz="0" w:space="0" w:color="auto"/>
          </w:divBdr>
        </w:div>
      </w:divsChild>
    </w:div>
    <w:div w:id="211158832">
      <w:bodyDiv w:val="1"/>
      <w:marLeft w:val="0"/>
      <w:marRight w:val="0"/>
      <w:marTop w:val="0"/>
      <w:marBottom w:val="0"/>
      <w:divBdr>
        <w:top w:val="none" w:sz="0" w:space="0" w:color="auto"/>
        <w:left w:val="none" w:sz="0" w:space="0" w:color="auto"/>
        <w:bottom w:val="none" w:sz="0" w:space="0" w:color="auto"/>
        <w:right w:val="none" w:sz="0" w:space="0" w:color="auto"/>
      </w:divBdr>
      <w:divsChild>
        <w:div w:id="316305611">
          <w:marLeft w:val="0"/>
          <w:marRight w:val="0"/>
          <w:marTop w:val="0"/>
          <w:marBottom w:val="0"/>
          <w:divBdr>
            <w:top w:val="none" w:sz="0" w:space="0" w:color="auto"/>
            <w:left w:val="none" w:sz="0" w:space="0" w:color="auto"/>
            <w:bottom w:val="none" w:sz="0" w:space="0" w:color="auto"/>
            <w:right w:val="none" w:sz="0" w:space="0" w:color="auto"/>
          </w:divBdr>
        </w:div>
        <w:div w:id="1482846714">
          <w:marLeft w:val="0"/>
          <w:marRight w:val="0"/>
          <w:marTop w:val="0"/>
          <w:marBottom w:val="0"/>
          <w:divBdr>
            <w:top w:val="none" w:sz="0" w:space="0" w:color="auto"/>
            <w:left w:val="none" w:sz="0" w:space="0" w:color="auto"/>
            <w:bottom w:val="none" w:sz="0" w:space="0" w:color="auto"/>
            <w:right w:val="none" w:sz="0" w:space="0" w:color="auto"/>
          </w:divBdr>
        </w:div>
        <w:div w:id="920913010">
          <w:marLeft w:val="0"/>
          <w:marRight w:val="0"/>
          <w:marTop w:val="0"/>
          <w:marBottom w:val="0"/>
          <w:divBdr>
            <w:top w:val="none" w:sz="0" w:space="0" w:color="auto"/>
            <w:left w:val="none" w:sz="0" w:space="0" w:color="auto"/>
            <w:bottom w:val="none" w:sz="0" w:space="0" w:color="auto"/>
            <w:right w:val="none" w:sz="0" w:space="0" w:color="auto"/>
          </w:divBdr>
        </w:div>
      </w:divsChild>
    </w:div>
    <w:div w:id="626740124">
      <w:bodyDiv w:val="1"/>
      <w:marLeft w:val="0"/>
      <w:marRight w:val="0"/>
      <w:marTop w:val="0"/>
      <w:marBottom w:val="0"/>
      <w:divBdr>
        <w:top w:val="none" w:sz="0" w:space="0" w:color="auto"/>
        <w:left w:val="none" w:sz="0" w:space="0" w:color="auto"/>
        <w:bottom w:val="none" w:sz="0" w:space="0" w:color="auto"/>
        <w:right w:val="none" w:sz="0" w:space="0" w:color="auto"/>
      </w:divBdr>
    </w:div>
    <w:div w:id="766463289">
      <w:bodyDiv w:val="1"/>
      <w:marLeft w:val="0"/>
      <w:marRight w:val="0"/>
      <w:marTop w:val="0"/>
      <w:marBottom w:val="0"/>
      <w:divBdr>
        <w:top w:val="none" w:sz="0" w:space="0" w:color="auto"/>
        <w:left w:val="none" w:sz="0" w:space="0" w:color="auto"/>
        <w:bottom w:val="none" w:sz="0" w:space="0" w:color="auto"/>
        <w:right w:val="none" w:sz="0" w:space="0" w:color="auto"/>
      </w:divBdr>
    </w:div>
    <w:div w:id="1039084989">
      <w:bodyDiv w:val="1"/>
      <w:marLeft w:val="0"/>
      <w:marRight w:val="0"/>
      <w:marTop w:val="0"/>
      <w:marBottom w:val="0"/>
      <w:divBdr>
        <w:top w:val="none" w:sz="0" w:space="0" w:color="auto"/>
        <w:left w:val="none" w:sz="0" w:space="0" w:color="auto"/>
        <w:bottom w:val="none" w:sz="0" w:space="0" w:color="auto"/>
        <w:right w:val="none" w:sz="0" w:space="0" w:color="auto"/>
      </w:divBdr>
    </w:div>
    <w:div w:id="1350595630">
      <w:bodyDiv w:val="1"/>
      <w:marLeft w:val="0"/>
      <w:marRight w:val="0"/>
      <w:marTop w:val="0"/>
      <w:marBottom w:val="0"/>
      <w:divBdr>
        <w:top w:val="none" w:sz="0" w:space="0" w:color="auto"/>
        <w:left w:val="none" w:sz="0" w:space="0" w:color="auto"/>
        <w:bottom w:val="none" w:sz="0" w:space="0" w:color="auto"/>
        <w:right w:val="none" w:sz="0" w:space="0" w:color="auto"/>
      </w:divBdr>
    </w:div>
    <w:div w:id="1406564397">
      <w:bodyDiv w:val="1"/>
      <w:marLeft w:val="0"/>
      <w:marRight w:val="0"/>
      <w:marTop w:val="0"/>
      <w:marBottom w:val="0"/>
      <w:divBdr>
        <w:top w:val="none" w:sz="0" w:space="0" w:color="auto"/>
        <w:left w:val="none" w:sz="0" w:space="0" w:color="auto"/>
        <w:bottom w:val="none" w:sz="0" w:space="0" w:color="auto"/>
        <w:right w:val="none" w:sz="0" w:space="0" w:color="auto"/>
      </w:divBdr>
    </w:div>
    <w:div w:id="1439595979">
      <w:bodyDiv w:val="1"/>
      <w:marLeft w:val="0"/>
      <w:marRight w:val="0"/>
      <w:marTop w:val="0"/>
      <w:marBottom w:val="0"/>
      <w:divBdr>
        <w:top w:val="none" w:sz="0" w:space="0" w:color="auto"/>
        <w:left w:val="none" w:sz="0" w:space="0" w:color="auto"/>
        <w:bottom w:val="none" w:sz="0" w:space="0" w:color="auto"/>
        <w:right w:val="none" w:sz="0" w:space="0" w:color="auto"/>
      </w:divBdr>
    </w:div>
    <w:div w:id="1658459493">
      <w:bodyDiv w:val="1"/>
      <w:marLeft w:val="0"/>
      <w:marRight w:val="0"/>
      <w:marTop w:val="0"/>
      <w:marBottom w:val="0"/>
      <w:divBdr>
        <w:top w:val="none" w:sz="0" w:space="0" w:color="auto"/>
        <w:left w:val="none" w:sz="0" w:space="0" w:color="auto"/>
        <w:bottom w:val="none" w:sz="0" w:space="0" w:color="auto"/>
        <w:right w:val="none" w:sz="0" w:space="0" w:color="auto"/>
      </w:divBdr>
    </w:div>
    <w:div w:id="1803110548">
      <w:bodyDiv w:val="1"/>
      <w:marLeft w:val="0"/>
      <w:marRight w:val="0"/>
      <w:marTop w:val="0"/>
      <w:marBottom w:val="0"/>
      <w:divBdr>
        <w:top w:val="none" w:sz="0" w:space="0" w:color="auto"/>
        <w:left w:val="none" w:sz="0" w:space="0" w:color="auto"/>
        <w:bottom w:val="none" w:sz="0" w:space="0" w:color="auto"/>
        <w:right w:val="none" w:sz="0" w:space="0" w:color="auto"/>
      </w:divBdr>
    </w:div>
    <w:div w:id="1840652259">
      <w:bodyDiv w:val="1"/>
      <w:marLeft w:val="0"/>
      <w:marRight w:val="0"/>
      <w:marTop w:val="0"/>
      <w:marBottom w:val="0"/>
      <w:divBdr>
        <w:top w:val="none" w:sz="0" w:space="0" w:color="auto"/>
        <w:left w:val="none" w:sz="0" w:space="0" w:color="auto"/>
        <w:bottom w:val="none" w:sz="0" w:space="0" w:color="auto"/>
        <w:right w:val="none" w:sz="0" w:space="0" w:color="auto"/>
      </w:divBdr>
    </w:div>
    <w:div w:id="2027171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crazygames.com/t/puzzle" TargetMode="Externa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hyperlink" Target="https://poki.com/en/puzzle-games" TargetMode="External"/><Relationship Id="rId17" Type="http://schemas.openxmlformats.org/officeDocument/2006/relationships/hyperlink" Target="https://goo.su/nsSegyL"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puzzle-it.ru/" TargetMode="External"/><Relationship Id="rId20" Type="http://schemas.openxmlformats.org/officeDocument/2006/relationships/hyperlink" Target="https://puzzleheap.ru/"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yandex.ru/games/search?text=%D0%BF%D0%B0%D0%B7%D0%BB%D1%8B" TargetMode="External"/><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www.jigsawplanet.com/" TargetMode="External"/><Relationship Id="rId23" Type="http://schemas.openxmlformats.org/officeDocument/2006/relationships/image" Target="media/image6.emf"/><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microsoft.com/ru-tm/store/b/home" TargetMode="External"/><Relationship Id="rId22" Type="http://schemas.openxmlformats.org/officeDocument/2006/relationships/hyperlink" Target="https://goo.su/bYQhJ"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burakov\Documents\&#1051;&#1080;&#1095;&#1085;&#1086;&#1077;\&#1050;&#1086;&#1096;&#1082;&#1080;&#1085;\&#1058;&#1088;&#1072;&#1085;&#1089;&#1085;&#1077;&#1092;&#1090;&#1100;\&#1042;&#1103;&#1090;&#1043;&#1059;%2003.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Документ" ma:contentTypeID="0x010100895006E4339BF24CAA0F5B167E451061" ma:contentTypeVersion="11" ma:contentTypeDescription="Создание документа." ma:contentTypeScope="" ma:versionID="ee66b34cdb7d5be00a86ac9db559fc97">
  <xsd:schema xmlns:xsd="http://www.w3.org/2001/XMLSchema" xmlns:xs="http://www.w3.org/2001/XMLSchema" xmlns:p="http://schemas.microsoft.com/office/2006/metadata/properties" xmlns:ns3="a1eb269e-cbf3-465a-8e4a-8d42bc45f09f" xmlns:ns4="a042d032-8e16-4c5e-a37e-70d449039bd2" targetNamespace="http://schemas.microsoft.com/office/2006/metadata/properties" ma:root="true" ma:fieldsID="9831aabdbf23b96857ccdb3f4e1a7ec2" ns3:_="" ns4:_="">
    <xsd:import namespace="a1eb269e-cbf3-465a-8e4a-8d42bc45f09f"/>
    <xsd:import namespace="a042d032-8e16-4c5e-a37e-70d449039b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eb269e-cbf3-465a-8e4a-8d42bc45f09f" elementFormDefault="qualified">
    <xsd:import namespace="http://schemas.microsoft.com/office/2006/documentManagement/types"/>
    <xsd:import namespace="http://schemas.microsoft.com/office/infopath/2007/PartnerControls"/>
    <xsd:element name="SharedWithUsers" ma:index="8" nillable="true" ma:displayName="Общий доступ с использованием"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Совместно с подробностями" ma:description="" ma:internalName="SharedWithDetails" ma:readOnly="true">
      <xsd:simpleType>
        <xsd:restriction base="dms:Note">
          <xsd:maxLength value="255"/>
        </xsd:restriction>
      </xsd:simpleType>
    </xsd:element>
    <xsd:element name="SharingHintHash" ma:index="10" nillable="true" ma:displayName="Хэш подсказки о совместном доступе"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042d032-8e16-4c5e-a37e-70d449039b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1D02F96-5624-48FE-AB5F-467181C3EDC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545EDB0-6DA9-4573-8FDA-4B7CDBF5EFD9}">
  <ds:schemaRefs>
    <ds:schemaRef ds:uri="http://schemas.microsoft.com/sharepoint/v3/contenttype/forms"/>
  </ds:schemaRefs>
</ds:datastoreItem>
</file>

<file path=customXml/itemProps3.xml><?xml version="1.0" encoding="utf-8"?>
<ds:datastoreItem xmlns:ds="http://schemas.openxmlformats.org/officeDocument/2006/customXml" ds:itemID="{77BD1D67-02E1-4F82-84DD-238FD8DA5D28}">
  <ds:schemaRefs>
    <ds:schemaRef ds:uri="http://schemas.openxmlformats.org/officeDocument/2006/bibliography"/>
  </ds:schemaRefs>
</ds:datastoreItem>
</file>

<file path=customXml/itemProps4.xml><?xml version="1.0" encoding="utf-8"?>
<ds:datastoreItem xmlns:ds="http://schemas.openxmlformats.org/officeDocument/2006/customXml" ds:itemID="{BE06CD11-97E7-4DA4-A1E7-C20845DD65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eb269e-cbf3-465a-8e4a-8d42bc45f09f"/>
    <ds:schemaRef ds:uri="a042d032-8e16-4c5e-a37e-70d44903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ВятГУ 03.dotx</Template>
  <TotalTime>199</TotalTime>
  <Pages>24</Pages>
  <Words>4696</Words>
  <Characters>26771</Characters>
  <Application>Microsoft Office Word</Application>
  <DocSecurity>0</DocSecurity>
  <Lines>223</Lines>
  <Paragraphs>62</Paragraphs>
  <ScaleCrop>false</ScaleCrop>
  <HeadingPairs>
    <vt:vector size="2" baseType="variant">
      <vt:variant>
        <vt:lpstr>Название</vt:lpstr>
      </vt:variant>
      <vt:variant>
        <vt:i4>1</vt:i4>
      </vt:variant>
    </vt:vector>
  </HeadingPairs>
  <TitlesOfParts>
    <vt:vector size="1" baseType="lpstr">
      <vt:lpstr>Шаблон отчетных документов</vt:lpstr>
    </vt:vector>
  </TitlesOfParts>
  <Manager>Земцов А.</Manager>
  <Company>Вятский Государственный Университет</Company>
  <LinksUpToDate>false</LinksUpToDate>
  <CharactersWithSpaces>31405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отчетных документов</dc:title>
  <dc:subject>Транснефть</dc:subject>
  <dc:creator>Microsoft</dc:creator>
  <cp:lastModifiedBy>Валерия Гордеева</cp:lastModifiedBy>
  <cp:revision>10</cp:revision>
  <cp:lastPrinted>2025-05-17T07:51:00Z</cp:lastPrinted>
  <dcterms:created xsi:type="dcterms:W3CDTF">2025-05-12T21:06:00Z</dcterms:created>
  <dcterms:modified xsi:type="dcterms:W3CDTF">2025-06-05T12:01:00Z</dcterms:modified>
  <cp:category>Шаблоны</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Ids_UIVersion_88576">
    <vt:lpwstr>40</vt:lpwstr>
  </property>
  <property fmtid="{D5CDD505-2E9C-101B-9397-08002B2CF9AE}" pid="3" name="ContentTypeId">
    <vt:lpwstr>0x010100895006E4339BF24CAA0F5B167E451061</vt:lpwstr>
  </property>
  <property fmtid="{D5CDD505-2E9C-101B-9397-08002B2CF9AE}" pid="4" name="its_City">
    <vt:lpwstr>Киров</vt:lpwstr>
  </property>
  <property fmtid="{D5CDD505-2E9C-101B-9397-08002B2CF9AE}" pid="5" name="its_Contractor1">
    <vt:lpwstr>Федеральное государственное бюджетное образовательное учреждение высшего образования</vt:lpwstr>
  </property>
  <property fmtid="{D5CDD505-2E9C-101B-9397-08002B2CF9AE}" pid="6" name="its_Contractor2">
    <vt:lpwstr>"Вятский государственный университет"</vt:lpwstr>
  </property>
  <property fmtid="{D5CDD505-2E9C-101B-9397-08002B2CF9AE}" pid="7" name="its_DocName">
    <vt:lpwstr>Техническое задание</vt:lpwstr>
  </property>
  <property fmtid="{D5CDD505-2E9C-101B-9397-08002B2CF9AE}" pid="8" name="its_DocType">
    <vt:lpwstr>на разработку системы ??????</vt:lpwstr>
  </property>
  <property fmtid="{D5CDD505-2E9C-101B-9397-08002B2CF9AE}" pid="9" name="its_Pressmark">
    <vt:lpwstr>[ШИФР_ДОКУМЕНТА]</vt:lpwstr>
  </property>
  <property fmtid="{D5CDD505-2E9C-101B-9397-08002B2CF9AE}" pid="10" name="its_Theme">
    <vt:lpwstr>Разработка системы автоматизированного контроля сварочных процессов с выводом информации на ПК</vt:lpwstr>
  </property>
  <property fmtid="{D5CDD505-2E9C-101B-9397-08002B2CF9AE}" pid="11" name="its_Year">
    <vt:i4>2019</vt:i4>
  </property>
  <property fmtid="{D5CDD505-2E9C-101B-9397-08002B2CF9AE}" pid="12" name="Дата заполнения">
    <vt:lpwstr>07.02.2019</vt:lpwstr>
  </property>
  <property fmtid="{D5CDD505-2E9C-101B-9397-08002B2CF9AE}" pid="13" name="Клиент">
    <vt:lpwstr>Транснефть</vt:lpwstr>
  </property>
  <property fmtid="{D5CDD505-2E9C-101B-9397-08002B2CF9AE}" pid="14" name="Назначение">
    <vt:lpwstr>Исходный шаблон для создания отчетных документов ГАС "Правосудие"</vt:lpwstr>
  </property>
  <property fmtid="{D5CDD505-2E9C-101B-9397-08002B2CF9AE}" pid="15" name="Номер документа">
    <vt:lpwstr>Ш01</vt:lpwstr>
  </property>
  <property fmtid="{D5CDD505-2E9C-101B-9397-08002B2CF9AE}" pid="16" name="Редактор">
    <vt:lpwstr>Бураков С.А.</vt:lpwstr>
  </property>
  <property fmtid="{D5CDD505-2E9C-101B-9397-08002B2CF9AE}" pid="17" name="Состояние">
    <vt:lpwstr>Версия 2.0</vt:lpwstr>
  </property>
  <property fmtid="{D5CDD505-2E9C-101B-9397-08002B2CF9AE}" pid="18" name="Телефон">
    <vt:lpwstr>+7-916-687-49-39</vt:lpwstr>
  </property>
  <property fmtid="{D5CDD505-2E9C-101B-9397-08002B2CF9AE}" pid="19" name="Цель">
    <vt:lpwstr>Унификация внешнего вида отчетных документов по проекту</vt:lpwstr>
  </property>
  <property fmtid="{D5CDD505-2E9C-101B-9397-08002B2CF9AE}" pid="20" name="Язык">
    <vt:lpwstr>Русский</vt:lpwstr>
  </property>
</Properties>
</file>